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1FA4" w14:textId="77777777" w:rsidR="00C76A08" w:rsidRPr="00381037" w:rsidRDefault="00C76A08" w:rsidP="005352BF">
      <w:pPr>
        <w:ind w:hanging="1350"/>
        <w:jc w:val="center"/>
        <w:rPr>
          <w:b/>
          <w:sz w:val="30"/>
        </w:rPr>
      </w:pPr>
      <w:r w:rsidRPr="00381037">
        <w:rPr>
          <w:b/>
          <w:sz w:val="30"/>
        </w:rPr>
        <w:t>TRƯỜNG ĐẠI HỌC CÔNG NGHỆ THÔNG TIN</w:t>
      </w:r>
    </w:p>
    <w:p w14:paraId="23D8D62F" w14:textId="77777777" w:rsidR="00C76A08" w:rsidRPr="00381037" w:rsidRDefault="00C76A08" w:rsidP="005352BF">
      <w:pPr>
        <w:ind w:hanging="1350"/>
        <w:jc w:val="center"/>
        <w:rPr>
          <w:b/>
          <w:u w:val="single"/>
        </w:rPr>
      </w:pPr>
      <w:r w:rsidRPr="00381037">
        <w:rPr>
          <w:b/>
          <w:u w:val="single"/>
        </w:rPr>
        <w:t>KHOA KỸ THUẬT MÁY TÍNH</w:t>
      </w:r>
    </w:p>
    <w:p w14:paraId="509D8970" w14:textId="77777777" w:rsidR="00C76A08" w:rsidRPr="00381037" w:rsidRDefault="00C76A08" w:rsidP="00C76A08">
      <w:pPr>
        <w:ind w:firstLine="720"/>
        <w:jc w:val="center"/>
        <w:rPr>
          <w:b/>
          <w:u w:val="single"/>
        </w:rPr>
      </w:pPr>
    </w:p>
    <w:p w14:paraId="46AE68A6" w14:textId="77777777" w:rsidR="00C76A08" w:rsidRPr="00381037" w:rsidRDefault="00C76A08" w:rsidP="00C76A08">
      <w:pPr>
        <w:ind w:firstLine="720"/>
        <w:jc w:val="center"/>
        <w:rPr>
          <w:b/>
          <w:u w:val="single"/>
        </w:rPr>
      </w:pPr>
    </w:p>
    <w:p w14:paraId="2BF195C7" w14:textId="77777777" w:rsidR="00C76A08" w:rsidRPr="00381037" w:rsidRDefault="00C76A08" w:rsidP="005352BF">
      <w:pPr>
        <w:ind w:hanging="1350"/>
        <w:jc w:val="center"/>
        <w:rPr>
          <w:b/>
          <w:u w:val="single"/>
        </w:rPr>
      </w:pPr>
      <w:r w:rsidRPr="00381037">
        <w:rPr>
          <w:b/>
          <w:u w:val="single"/>
        </w:rPr>
        <w:t>TÀI LIỆU:</w:t>
      </w:r>
    </w:p>
    <w:p w14:paraId="6E0BB53A" w14:textId="77777777" w:rsidR="00C76A08" w:rsidRPr="00381037" w:rsidRDefault="00C76A08" w:rsidP="00C76A08">
      <w:pPr>
        <w:ind w:firstLine="720"/>
        <w:jc w:val="center"/>
        <w:rPr>
          <w:b/>
          <w:u w:val="single"/>
        </w:rPr>
      </w:pPr>
    </w:p>
    <w:p w14:paraId="52346C47" w14:textId="77777777" w:rsidR="00C76A08" w:rsidRPr="00381037" w:rsidRDefault="00C76A08" w:rsidP="005352BF">
      <w:pPr>
        <w:ind w:hanging="1170"/>
        <w:jc w:val="center"/>
        <w:rPr>
          <w:b/>
          <w:sz w:val="52"/>
        </w:rPr>
      </w:pPr>
      <w:r w:rsidRPr="00381037">
        <w:rPr>
          <w:b/>
          <w:sz w:val="52"/>
        </w:rPr>
        <w:t>HƯỚNG DẪN THỰC HÀNH</w:t>
      </w:r>
    </w:p>
    <w:p w14:paraId="402AC386" w14:textId="77777777" w:rsidR="00C76A08" w:rsidRPr="00381037" w:rsidRDefault="00C76A08" w:rsidP="005352BF">
      <w:pPr>
        <w:ind w:hanging="1170"/>
        <w:jc w:val="center"/>
        <w:rPr>
          <w:b/>
          <w:sz w:val="42"/>
        </w:rPr>
      </w:pPr>
      <w:r>
        <w:rPr>
          <w:b/>
          <w:sz w:val="52"/>
        </w:rPr>
        <w:t>HỆ ĐIỀU HÀNH</w:t>
      </w:r>
    </w:p>
    <w:p w14:paraId="439BBC74" w14:textId="77777777" w:rsidR="00C76A08" w:rsidRPr="00381037" w:rsidRDefault="00C76A08" w:rsidP="00C76A08">
      <w:pPr>
        <w:jc w:val="center"/>
        <w:rPr>
          <w:sz w:val="22"/>
        </w:rPr>
      </w:pPr>
    </w:p>
    <w:p w14:paraId="489980A3" w14:textId="77777777" w:rsidR="00C76A08" w:rsidRPr="00381037" w:rsidRDefault="00C76A08" w:rsidP="00C76A08">
      <w:pPr>
        <w:jc w:val="center"/>
        <w:rPr>
          <w:sz w:val="22"/>
        </w:rPr>
      </w:pPr>
    </w:p>
    <w:p w14:paraId="43E8C688" w14:textId="77777777" w:rsidR="00C76A08" w:rsidRPr="00381037" w:rsidRDefault="00C76A08" w:rsidP="00C76A08">
      <w:pPr>
        <w:jc w:val="center"/>
        <w:rPr>
          <w:sz w:val="22"/>
        </w:rPr>
      </w:pPr>
    </w:p>
    <w:p w14:paraId="541516AA" w14:textId="77777777" w:rsidR="00C76A08" w:rsidRPr="00381037" w:rsidRDefault="00C76A08" w:rsidP="00C76A08">
      <w:pPr>
        <w:jc w:val="center"/>
        <w:rPr>
          <w:sz w:val="22"/>
        </w:rPr>
      </w:pPr>
    </w:p>
    <w:p w14:paraId="481347A2" w14:textId="77777777" w:rsidR="00C76A08" w:rsidRPr="00381037" w:rsidRDefault="00C76A08" w:rsidP="00C76A08">
      <w:pPr>
        <w:rPr>
          <w:sz w:val="22"/>
        </w:rPr>
      </w:pPr>
    </w:p>
    <w:p w14:paraId="26AFDD75" w14:textId="77777777" w:rsidR="00C76A08" w:rsidRPr="00381037" w:rsidRDefault="00C76A08" w:rsidP="00C76A08">
      <w:pPr>
        <w:ind w:left="4320"/>
        <w:rPr>
          <w:sz w:val="26"/>
        </w:rPr>
      </w:pPr>
    </w:p>
    <w:p w14:paraId="43CF8F8B" w14:textId="77777777" w:rsidR="00C76A08" w:rsidRPr="00381037" w:rsidRDefault="00C76A08" w:rsidP="00C76A08">
      <w:pPr>
        <w:ind w:left="1440" w:firstLine="720"/>
        <w:rPr>
          <w:sz w:val="26"/>
        </w:rPr>
      </w:pPr>
      <w:proofErr w:type="spellStart"/>
      <w:r w:rsidRPr="00381037">
        <w:rPr>
          <w:b/>
          <w:sz w:val="26"/>
          <w:u w:val="single"/>
        </w:rPr>
        <w:t>Nhóm</w:t>
      </w:r>
      <w:proofErr w:type="spellEnd"/>
      <w:r w:rsidRPr="00381037">
        <w:rPr>
          <w:b/>
          <w:sz w:val="26"/>
          <w:u w:val="single"/>
        </w:rPr>
        <w:t xml:space="preserve"> </w:t>
      </w:r>
      <w:proofErr w:type="spellStart"/>
      <w:r w:rsidRPr="00381037">
        <w:rPr>
          <w:b/>
          <w:sz w:val="26"/>
          <w:u w:val="single"/>
        </w:rPr>
        <w:t>biên</w:t>
      </w:r>
      <w:proofErr w:type="spellEnd"/>
      <w:r w:rsidRPr="00381037">
        <w:rPr>
          <w:b/>
          <w:sz w:val="26"/>
          <w:u w:val="single"/>
        </w:rPr>
        <w:t xml:space="preserve"> </w:t>
      </w:r>
      <w:proofErr w:type="spellStart"/>
      <w:r w:rsidRPr="00381037">
        <w:rPr>
          <w:b/>
          <w:sz w:val="26"/>
          <w:u w:val="single"/>
        </w:rPr>
        <w:t>soạn</w:t>
      </w:r>
      <w:proofErr w:type="spellEnd"/>
      <w:r w:rsidRPr="00381037">
        <w:rPr>
          <w:b/>
          <w:sz w:val="26"/>
          <w:u w:val="single"/>
        </w:rPr>
        <w:t>:</w:t>
      </w:r>
      <w:r w:rsidRPr="00381037">
        <w:rPr>
          <w:sz w:val="26"/>
        </w:rPr>
        <w:t xml:space="preserve">  </w:t>
      </w:r>
    </w:p>
    <w:p w14:paraId="0CC2B0A0" w14:textId="77777777" w:rsidR="00C76A08" w:rsidRDefault="00C76A08" w:rsidP="00C76A08">
      <w:pPr>
        <w:ind w:left="4320" w:firstLine="720"/>
        <w:rPr>
          <w:sz w:val="26"/>
        </w:rPr>
      </w:pPr>
      <w:r w:rsidRPr="00381037">
        <w:rPr>
          <w:sz w:val="26"/>
        </w:rPr>
        <w:t xml:space="preserve">-  </w:t>
      </w:r>
      <w:proofErr w:type="spellStart"/>
      <w:r>
        <w:rPr>
          <w:sz w:val="26"/>
        </w:rPr>
        <w:t>ThS</w:t>
      </w:r>
      <w:proofErr w:type="spellEnd"/>
      <w:r>
        <w:rPr>
          <w:sz w:val="26"/>
        </w:rPr>
        <w:t xml:space="preserve">. Phan </w:t>
      </w:r>
      <w:proofErr w:type="spellStart"/>
      <w:r>
        <w:rPr>
          <w:sz w:val="26"/>
        </w:rPr>
        <w:t>Đình</w:t>
      </w:r>
      <w:proofErr w:type="spellEnd"/>
      <w:r>
        <w:rPr>
          <w:sz w:val="26"/>
        </w:rPr>
        <w:t xml:space="preserve"> Duy</w:t>
      </w:r>
    </w:p>
    <w:p w14:paraId="23FE9789" w14:textId="77777777" w:rsidR="00C76A08" w:rsidRDefault="00C76A08" w:rsidP="00C76A08">
      <w:pPr>
        <w:ind w:left="4320" w:firstLine="720"/>
        <w:rPr>
          <w:sz w:val="26"/>
        </w:rPr>
      </w:pPr>
      <w:r>
        <w:rPr>
          <w:sz w:val="26"/>
        </w:rPr>
        <w:t xml:space="preserve">-  </w:t>
      </w:r>
      <w:proofErr w:type="spellStart"/>
      <w:r>
        <w:rPr>
          <w:sz w:val="26"/>
        </w:rPr>
        <w:t>ThS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Phạm</w:t>
      </w:r>
      <w:proofErr w:type="spellEnd"/>
      <w:r>
        <w:rPr>
          <w:sz w:val="26"/>
        </w:rPr>
        <w:t xml:space="preserve"> Văn </w:t>
      </w:r>
      <w:proofErr w:type="spellStart"/>
      <w:r>
        <w:rPr>
          <w:sz w:val="26"/>
        </w:rPr>
        <w:t>Phước</w:t>
      </w:r>
      <w:proofErr w:type="spellEnd"/>
    </w:p>
    <w:p w14:paraId="79081917" w14:textId="77777777" w:rsidR="00C76A08" w:rsidRDefault="00C76A08" w:rsidP="00C76A08">
      <w:pPr>
        <w:ind w:left="4320" w:firstLine="720"/>
        <w:rPr>
          <w:sz w:val="26"/>
        </w:rPr>
      </w:pPr>
      <w:r>
        <w:rPr>
          <w:sz w:val="26"/>
        </w:rPr>
        <w:t xml:space="preserve">-  </w:t>
      </w:r>
      <w:proofErr w:type="spellStart"/>
      <w:r>
        <w:rPr>
          <w:sz w:val="26"/>
        </w:rPr>
        <w:t>ThS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Nguyễn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Việt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Quốc</w:t>
      </w:r>
      <w:proofErr w:type="spellEnd"/>
    </w:p>
    <w:p w14:paraId="46B77BA5" w14:textId="77777777" w:rsidR="00C76A08" w:rsidRDefault="00C76A08" w:rsidP="00C76A08">
      <w:pPr>
        <w:ind w:left="4320" w:firstLine="720"/>
        <w:rPr>
          <w:sz w:val="26"/>
        </w:rPr>
      </w:pPr>
      <w:r>
        <w:rPr>
          <w:sz w:val="26"/>
        </w:rPr>
        <w:t xml:space="preserve">-  KS. </w:t>
      </w:r>
      <w:proofErr w:type="spellStart"/>
      <w:r>
        <w:rPr>
          <w:sz w:val="26"/>
        </w:rPr>
        <w:t>Nguyễn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Hữu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Nhân</w:t>
      </w:r>
      <w:proofErr w:type="spellEnd"/>
      <w:r w:rsidRPr="00381037">
        <w:rPr>
          <w:sz w:val="26"/>
        </w:rPr>
        <w:t xml:space="preserve">  </w:t>
      </w:r>
    </w:p>
    <w:p w14:paraId="080F3F30" w14:textId="77777777" w:rsidR="00C76A08" w:rsidRPr="00381037" w:rsidRDefault="00C76A08" w:rsidP="00C76A08">
      <w:pPr>
        <w:ind w:left="4320" w:firstLine="720"/>
        <w:rPr>
          <w:sz w:val="26"/>
        </w:rPr>
      </w:pPr>
      <w:r>
        <w:rPr>
          <w:sz w:val="26"/>
        </w:rPr>
        <w:t xml:space="preserve">-  KS. </w:t>
      </w:r>
      <w:r w:rsidRPr="00381037">
        <w:rPr>
          <w:sz w:val="26"/>
        </w:rPr>
        <w:t xml:space="preserve">Lê Văn La </w:t>
      </w:r>
    </w:p>
    <w:p w14:paraId="4BF7CA89" w14:textId="77777777" w:rsidR="00C76A08" w:rsidRPr="00381037" w:rsidRDefault="00C76A08" w:rsidP="00C76A08">
      <w:pPr>
        <w:ind w:left="5040"/>
        <w:rPr>
          <w:sz w:val="26"/>
        </w:rPr>
      </w:pPr>
      <w:r>
        <w:rPr>
          <w:sz w:val="26"/>
        </w:rPr>
        <w:t xml:space="preserve">-  </w:t>
      </w:r>
      <w:r w:rsidRPr="00381037">
        <w:rPr>
          <w:sz w:val="26"/>
        </w:rPr>
        <w:t>K</w:t>
      </w:r>
      <w:r>
        <w:rPr>
          <w:sz w:val="26"/>
        </w:rPr>
        <w:t xml:space="preserve">S. </w:t>
      </w:r>
      <w:proofErr w:type="spellStart"/>
      <w:r>
        <w:rPr>
          <w:sz w:val="26"/>
        </w:rPr>
        <w:t>Trần</w:t>
      </w:r>
      <w:proofErr w:type="spellEnd"/>
      <w:r>
        <w:rPr>
          <w:sz w:val="26"/>
        </w:rPr>
        <w:t xml:space="preserve"> Văn Quang</w:t>
      </w:r>
    </w:p>
    <w:p w14:paraId="7C21C926" w14:textId="77777777" w:rsidR="00C76A08" w:rsidRDefault="00C76A08" w:rsidP="00C76A08">
      <w:pPr>
        <w:tabs>
          <w:tab w:val="left" w:pos="3181"/>
        </w:tabs>
        <w:ind w:left="720"/>
        <w:rPr>
          <w:sz w:val="26"/>
        </w:rPr>
      </w:pPr>
      <w:r>
        <w:rPr>
          <w:sz w:val="26"/>
        </w:rPr>
        <w:tab/>
      </w:r>
    </w:p>
    <w:p w14:paraId="372EBFC6" w14:textId="77777777" w:rsidR="00C76A08" w:rsidRDefault="00C76A08" w:rsidP="00C76A08">
      <w:pPr>
        <w:pStyle w:val="BodyTextFirstIndent"/>
      </w:pPr>
    </w:p>
    <w:p w14:paraId="177FEA45" w14:textId="77777777" w:rsidR="00C76A08" w:rsidRDefault="00C76A08" w:rsidP="00C76A08">
      <w:pPr>
        <w:pStyle w:val="BodyTextFirstIndent"/>
      </w:pPr>
    </w:p>
    <w:p w14:paraId="214B1CA7" w14:textId="77777777" w:rsidR="00C76A08" w:rsidRDefault="00C76A08" w:rsidP="00C76A08">
      <w:pPr>
        <w:pStyle w:val="BodyTextFirstIndent"/>
      </w:pPr>
    </w:p>
    <w:p w14:paraId="5997065D" w14:textId="77777777" w:rsidR="00C76A08" w:rsidRPr="00C76A08" w:rsidRDefault="00C76A08" w:rsidP="00C76A08">
      <w:pPr>
        <w:pStyle w:val="BodyTextFirstIndent"/>
      </w:pPr>
    </w:p>
    <w:p w14:paraId="11DBF382" w14:textId="77777777" w:rsidR="00C76A08" w:rsidRPr="00381037" w:rsidRDefault="00C76A08" w:rsidP="00C76A08">
      <w:pPr>
        <w:rPr>
          <w:sz w:val="26"/>
        </w:rPr>
      </w:pPr>
    </w:p>
    <w:p w14:paraId="3E196DE9" w14:textId="77777777" w:rsidR="00C76A08" w:rsidRPr="00381037" w:rsidRDefault="00C76A08" w:rsidP="00C76A08">
      <w:pPr>
        <w:jc w:val="center"/>
        <w:rPr>
          <w:b/>
          <w:i/>
          <w:sz w:val="26"/>
        </w:rPr>
      </w:pPr>
      <w:proofErr w:type="spellStart"/>
      <w:r w:rsidRPr="00381037">
        <w:rPr>
          <w:b/>
          <w:i/>
          <w:sz w:val="26"/>
        </w:rPr>
        <w:t>Tháng</w:t>
      </w:r>
      <w:proofErr w:type="spellEnd"/>
      <w:r w:rsidRPr="00381037">
        <w:rPr>
          <w:b/>
          <w:i/>
          <w:sz w:val="26"/>
        </w:rPr>
        <w:t xml:space="preserve"> 7 </w:t>
      </w:r>
      <w:proofErr w:type="spellStart"/>
      <w:r w:rsidRPr="00381037">
        <w:rPr>
          <w:b/>
          <w:i/>
          <w:sz w:val="26"/>
        </w:rPr>
        <w:t>năm</w:t>
      </w:r>
      <w:proofErr w:type="spellEnd"/>
      <w:r w:rsidRPr="00381037">
        <w:rPr>
          <w:b/>
          <w:i/>
          <w:sz w:val="26"/>
        </w:rPr>
        <w:t xml:space="preserve"> 2011</w:t>
      </w:r>
    </w:p>
    <w:p w14:paraId="709A5982" w14:textId="77777777" w:rsidR="00C76A08" w:rsidRPr="006850A0" w:rsidRDefault="00C76A08" w:rsidP="00C76A08">
      <w:pPr>
        <w:ind w:firstLine="540"/>
        <w:rPr>
          <w:b/>
          <w:sz w:val="30"/>
          <w:szCs w:val="26"/>
        </w:rPr>
      </w:pPr>
      <w:r w:rsidRPr="006850A0">
        <w:rPr>
          <w:b/>
          <w:sz w:val="30"/>
          <w:szCs w:val="26"/>
        </w:rPr>
        <w:lastRenderedPageBreak/>
        <w:t>NỘI DUNG CÁC BÀI THỰC HÀNH</w:t>
      </w:r>
    </w:p>
    <w:p w14:paraId="6C68D692" w14:textId="77777777" w:rsidR="00C76A08" w:rsidRPr="006850A0" w:rsidRDefault="00C76A08" w:rsidP="00C76A08">
      <w:pPr>
        <w:spacing w:line="480" w:lineRule="auto"/>
        <w:ind w:firstLine="540"/>
        <w:rPr>
          <w:sz w:val="26"/>
          <w:szCs w:val="26"/>
        </w:rPr>
      </w:pPr>
    </w:p>
    <w:p w14:paraId="0CFC931B" w14:textId="77777777" w:rsidR="00C76A08" w:rsidRPr="006850A0" w:rsidRDefault="00C76A08" w:rsidP="00C76A08">
      <w:pPr>
        <w:spacing w:line="480" w:lineRule="auto"/>
        <w:ind w:firstLine="540"/>
        <w:rPr>
          <w:b/>
          <w:szCs w:val="26"/>
        </w:rPr>
      </w:pPr>
      <w:proofErr w:type="spellStart"/>
      <w:r w:rsidRPr="006850A0">
        <w:rPr>
          <w:b/>
          <w:szCs w:val="26"/>
        </w:rPr>
        <w:t>Phần</w:t>
      </w:r>
      <w:proofErr w:type="spellEnd"/>
      <w:r>
        <w:rPr>
          <w:b/>
          <w:szCs w:val="26"/>
        </w:rPr>
        <w:t xml:space="preserve"> 1:  </w:t>
      </w:r>
      <w:proofErr w:type="spellStart"/>
      <w:r>
        <w:rPr>
          <w:b/>
          <w:szCs w:val="26"/>
        </w:rPr>
        <w:t>Lập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trình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trên</w:t>
      </w:r>
      <w:proofErr w:type="spellEnd"/>
      <w:r>
        <w:rPr>
          <w:b/>
          <w:szCs w:val="26"/>
        </w:rPr>
        <w:t xml:space="preserve"> Linux</w:t>
      </w:r>
    </w:p>
    <w:p w14:paraId="50A43438" w14:textId="77777777" w:rsidR="00C76A08" w:rsidRPr="006850A0" w:rsidRDefault="00C76A08" w:rsidP="00C76A08">
      <w:pPr>
        <w:spacing w:line="480" w:lineRule="auto"/>
        <w:ind w:firstLine="540"/>
        <w:rPr>
          <w:sz w:val="26"/>
          <w:szCs w:val="26"/>
        </w:rPr>
      </w:pPr>
      <w:proofErr w:type="spellStart"/>
      <w:r w:rsidRPr="006850A0">
        <w:rPr>
          <w:sz w:val="26"/>
          <w:szCs w:val="26"/>
        </w:rPr>
        <w:t>Bài</w:t>
      </w:r>
      <w:proofErr w:type="spellEnd"/>
      <w:r w:rsidRPr="006850A0">
        <w:rPr>
          <w:sz w:val="26"/>
          <w:szCs w:val="26"/>
        </w:rPr>
        <w:t xml:space="preserve"> 1: </w:t>
      </w:r>
      <w:proofErr w:type="spellStart"/>
      <w:r w:rsidRPr="006850A0">
        <w:rPr>
          <w:sz w:val="26"/>
          <w:szCs w:val="26"/>
        </w:rPr>
        <w:t>Hướng</w:t>
      </w:r>
      <w:proofErr w:type="spellEnd"/>
      <w:r w:rsidRPr="006850A0">
        <w:rPr>
          <w:sz w:val="26"/>
          <w:szCs w:val="26"/>
        </w:rPr>
        <w:t xml:space="preserve"> </w:t>
      </w:r>
      <w:proofErr w:type="spellStart"/>
      <w:r w:rsidRPr="006850A0"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Ubuntu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shell</w:t>
      </w:r>
    </w:p>
    <w:p w14:paraId="46743823" w14:textId="77777777" w:rsidR="00C76A08" w:rsidRPr="006850A0" w:rsidRDefault="00C76A08" w:rsidP="00C76A08">
      <w:pPr>
        <w:spacing w:line="480" w:lineRule="auto"/>
        <w:ind w:firstLine="540"/>
        <w:rPr>
          <w:sz w:val="26"/>
          <w:szCs w:val="26"/>
        </w:rPr>
      </w:pPr>
      <w:proofErr w:type="spellStart"/>
      <w:r w:rsidRPr="006850A0">
        <w:rPr>
          <w:sz w:val="26"/>
          <w:szCs w:val="26"/>
        </w:rPr>
        <w:t>Bài</w:t>
      </w:r>
      <w:proofErr w:type="spellEnd"/>
      <w:r w:rsidRPr="006850A0">
        <w:rPr>
          <w:sz w:val="26"/>
          <w:szCs w:val="26"/>
        </w:rPr>
        <w:t xml:space="preserve"> 2: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shell</w:t>
      </w:r>
    </w:p>
    <w:p w14:paraId="739A70DA" w14:textId="77777777" w:rsidR="00C76A08" w:rsidRPr="006850A0" w:rsidRDefault="00C76A08" w:rsidP="00C76A08">
      <w:pPr>
        <w:spacing w:line="480" w:lineRule="auto"/>
        <w:ind w:firstLine="540"/>
        <w:rPr>
          <w:b/>
          <w:sz w:val="26"/>
          <w:szCs w:val="26"/>
        </w:rPr>
      </w:pPr>
    </w:p>
    <w:p w14:paraId="06E848BF" w14:textId="77777777" w:rsidR="00C76A08" w:rsidRPr="006850A0" w:rsidRDefault="00C76A08" w:rsidP="00C76A08">
      <w:pPr>
        <w:spacing w:line="480" w:lineRule="auto"/>
        <w:ind w:firstLine="540"/>
        <w:rPr>
          <w:b/>
          <w:szCs w:val="26"/>
        </w:rPr>
      </w:pPr>
      <w:proofErr w:type="spellStart"/>
      <w:r w:rsidRPr="006850A0">
        <w:rPr>
          <w:b/>
          <w:szCs w:val="26"/>
        </w:rPr>
        <w:t>Phần</w:t>
      </w:r>
      <w:proofErr w:type="spellEnd"/>
      <w:r w:rsidRPr="006850A0">
        <w:rPr>
          <w:b/>
          <w:szCs w:val="26"/>
        </w:rPr>
        <w:t xml:space="preserve"> 2: </w:t>
      </w:r>
      <w:proofErr w:type="spellStart"/>
      <w:r>
        <w:rPr>
          <w:b/>
          <w:szCs w:val="26"/>
        </w:rPr>
        <w:t>Thực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hành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hệ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điều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hành</w:t>
      </w:r>
      <w:proofErr w:type="spellEnd"/>
    </w:p>
    <w:p w14:paraId="183B6A15" w14:textId="77777777" w:rsidR="00C76A08" w:rsidRDefault="00C76A08" w:rsidP="00C76A08">
      <w:pPr>
        <w:spacing w:line="480" w:lineRule="auto"/>
        <w:ind w:firstLine="540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</w:t>
      </w:r>
      <w:r w:rsidRPr="006850A0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14:paraId="3A615EED" w14:textId="77777777" w:rsidR="00C76A08" w:rsidRPr="006850A0" w:rsidRDefault="00C76A08" w:rsidP="00C76A08">
      <w:pPr>
        <w:spacing w:line="480" w:lineRule="auto"/>
        <w:ind w:firstLine="540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CPU</w:t>
      </w:r>
    </w:p>
    <w:p w14:paraId="448385E3" w14:textId="77777777" w:rsidR="00C76A08" w:rsidRDefault="00C76A08" w:rsidP="00C76A08">
      <w:pPr>
        <w:spacing w:line="480" w:lineRule="auto"/>
        <w:ind w:firstLine="540"/>
        <w:rPr>
          <w:sz w:val="26"/>
          <w:szCs w:val="26"/>
        </w:rPr>
      </w:pPr>
      <w:proofErr w:type="spellStart"/>
      <w:r w:rsidRPr="006850A0">
        <w:rPr>
          <w:sz w:val="26"/>
          <w:szCs w:val="26"/>
        </w:rPr>
        <w:t>Bài</w:t>
      </w:r>
      <w:proofErr w:type="spellEnd"/>
      <w:r w:rsidRPr="006850A0">
        <w:rPr>
          <w:sz w:val="26"/>
          <w:szCs w:val="26"/>
        </w:rPr>
        <w:t xml:space="preserve"> 5: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14:paraId="04B41C80" w14:textId="77777777" w:rsidR="00C76A08" w:rsidRPr="006850A0" w:rsidRDefault="00C76A08" w:rsidP="00C76A08">
      <w:pPr>
        <w:spacing w:line="480" w:lineRule="auto"/>
        <w:ind w:firstLine="540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6: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</w:p>
    <w:p w14:paraId="0CB61579" w14:textId="77777777" w:rsidR="00C76A08" w:rsidRPr="006850A0" w:rsidRDefault="00C76A08" w:rsidP="00C76A08">
      <w:pPr>
        <w:ind w:firstLine="540"/>
        <w:rPr>
          <w:sz w:val="26"/>
          <w:szCs w:val="26"/>
        </w:rPr>
      </w:pPr>
    </w:p>
    <w:p w14:paraId="4062748F" w14:textId="77777777" w:rsidR="00C76A08" w:rsidRPr="006850A0" w:rsidRDefault="00C76A08" w:rsidP="00C76A08">
      <w:pPr>
        <w:ind w:firstLine="540"/>
        <w:rPr>
          <w:b/>
          <w:szCs w:val="26"/>
        </w:rPr>
      </w:pPr>
      <w:proofErr w:type="spellStart"/>
      <w:r w:rsidRPr="006850A0">
        <w:rPr>
          <w:b/>
          <w:szCs w:val="26"/>
        </w:rPr>
        <w:t>Phần</w:t>
      </w:r>
      <w:proofErr w:type="spellEnd"/>
      <w:r w:rsidRPr="006850A0">
        <w:rPr>
          <w:b/>
          <w:szCs w:val="26"/>
        </w:rPr>
        <w:t xml:space="preserve"> 3: </w:t>
      </w:r>
      <w:proofErr w:type="spellStart"/>
      <w:r w:rsidRPr="006850A0">
        <w:rPr>
          <w:b/>
          <w:szCs w:val="26"/>
        </w:rPr>
        <w:t>Bài</w:t>
      </w:r>
      <w:proofErr w:type="spellEnd"/>
      <w:r w:rsidRPr="006850A0">
        <w:rPr>
          <w:b/>
          <w:szCs w:val="26"/>
        </w:rPr>
        <w:t xml:space="preserve"> </w:t>
      </w:r>
      <w:proofErr w:type="spellStart"/>
      <w:r w:rsidRPr="006850A0">
        <w:rPr>
          <w:b/>
          <w:szCs w:val="26"/>
        </w:rPr>
        <w:t>tập</w:t>
      </w:r>
      <w:proofErr w:type="spellEnd"/>
      <w:r w:rsidRPr="006850A0">
        <w:rPr>
          <w:b/>
          <w:szCs w:val="26"/>
        </w:rPr>
        <w:t xml:space="preserve"> </w:t>
      </w:r>
      <w:proofErr w:type="spellStart"/>
      <w:r w:rsidRPr="006850A0">
        <w:rPr>
          <w:b/>
          <w:szCs w:val="26"/>
        </w:rPr>
        <w:t>lớn</w:t>
      </w:r>
      <w:proofErr w:type="spellEnd"/>
    </w:p>
    <w:p w14:paraId="1C1E753B" w14:textId="77777777" w:rsidR="00C76A08" w:rsidRPr="006850A0" w:rsidRDefault="00C76A08" w:rsidP="00C76A08">
      <w:pPr>
        <w:spacing w:line="480" w:lineRule="auto"/>
        <w:ind w:firstLine="540"/>
        <w:rPr>
          <w:sz w:val="26"/>
          <w:szCs w:val="26"/>
        </w:rPr>
      </w:pPr>
    </w:p>
    <w:p w14:paraId="578425C2" w14:textId="77777777" w:rsidR="00C76A08" w:rsidRPr="006850A0" w:rsidRDefault="00C76A08" w:rsidP="00C76A08">
      <w:pPr>
        <w:spacing w:line="480" w:lineRule="auto"/>
        <w:ind w:firstLine="540"/>
        <w:rPr>
          <w:sz w:val="26"/>
          <w:szCs w:val="26"/>
        </w:rPr>
      </w:pPr>
      <w:r w:rsidRPr="006850A0">
        <w:rPr>
          <w:sz w:val="26"/>
          <w:szCs w:val="26"/>
        </w:rPr>
        <w:t>CÁC PHẦN MỀM THIẾT BỊ SỬ DỤNG TRONG MÔN THỰC HÀNH</w:t>
      </w:r>
    </w:p>
    <w:p w14:paraId="03A96EB4" w14:textId="77777777" w:rsidR="00C76A08" w:rsidRPr="006850A0" w:rsidRDefault="00C76A08" w:rsidP="00C76A08">
      <w:pPr>
        <w:spacing w:line="480" w:lineRule="auto"/>
        <w:ind w:firstLine="567"/>
        <w:rPr>
          <w:sz w:val="26"/>
          <w:szCs w:val="26"/>
        </w:rPr>
      </w:pPr>
      <w:r w:rsidRPr="006850A0">
        <w:rPr>
          <w:sz w:val="26"/>
          <w:szCs w:val="26"/>
        </w:rPr>
        <w:t xml:space="preserve">- </w:t>
      </w:r>
      <w:proofErr w:type="spellStart"/>
      <w:r w:rsidRPr="006850A0">
        <w:rPr>
          <w:sz w:val="26"/>
          <w:szCs w:val="26"/>
        </w:rPr>
        <w:t>Phần</w:t>
      </w:r>
      <w:proofErr w:type="spellEnd"/>
      <w:r w:rsidRPr="006850A0">
        <w:rPr>
          <w:sz w:val="26"/>
          <w:szCs w:val="26"/>
        </w:rPr>
        <w:t xml:space="preserve"> </w:t>
      </w:r>
      <w:proofErr w:type="spellStart"/>
      <w:r w:rsidRPr="006850A0">
        <w:rPr>
          <w:sz w:val="26"/>
          <w:szCs w:val="26"/>
        </w:rPr>
        <w:t>mềm</w:t>
      </w:r>
      <w:proofErr w:type="spellEnd"/>
      <w:r w:rsidRPr="006850A0">
        <w:rPr>
          <w:sz w:val="26"/>
          <w:szCs w:val="26"/>
        </w:rPr>
        <w:t xml:space="preserve"> </w:t>
      </w:r>
      <w:r>
        <w:rPr>
          <w:sz w:val="26"/>
          <w:szCs w:val="26"/>
        </w:rPr>
        <w:t>VMware</w:t>
      </w:r>
    </w:p>
    <w:p w14:paraId="1608A019" w14:textId="77777777" w:rsidR="00C76A08" w:rsidRPr="006850A0" w:rsidRDefault="00C76A08" w:rsidP="00C76A08">
      <w:pPr>
        <w:spacing w:line="480" w:lineRule="auto"/>
        <w:ind w:firstLine="567"/>
        <w:rPr>
          <w:sz w:val="26"/>
          <w:szCs w:val="26"/>
        </w:rPr>
      </w:pPr>
      <w:r w:rsidRPr="006850A0"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Ubuntu</w:t>
      </w:r>
      <w:r w:rsidRPr="006850A0">
        <w:rPr>
          <w:sz w:val="26"/>
          <w:szCs w:val="26"/>
        </w:rPr>
        <w:t xml:space="preserve"> </w:t>
      </w:r>
    </w:p>
    <w:p w14:paraId="63F2951A" w14:textId="77777777" w:rsidR="00F90A54" w:rsidRDefault="00F90A54" w:rsidP="007315E8">
      <w:pPr>
        <w:pStyle w:val="BodyTextFirstIndent"/>
        <w:rPr>
          <w:szCs w:val="23"/>
        </w:rPr>
      </w:pPr>
    </w:p>
    <w:p w14:paraId="6C4F0539" w14:textId="77777777" w:rsidR="00F90A54" w:rsidRPr="009503EA" w:rsidRDefault="00F90A54" w:rsidP="007315E8">
      <w:pPr>
        <w:pStyle w:val="BodyTextFirstIndent"/>
      </w:pPr>
    </w:p>
    <w:p w14:paraId="2E88426F" w14:textId="77777777" w:rsidR="00F1765F" w:rsidRDefault="00F1765F" w:rsidP="00F1765F">
      <w:pPr>
        <w:pStyle w:val="BodyTextFirstIndent"/>
      </w:pPr>
    </w:p>
    <w:p w14:paraId="3C69775D" w14:textId="77777777" w:rsidR="00F1765F" w:rsidRPr="00F1765F" w:rsidRDefault="00F1765F" w:rsidP="00F1765F">
      <w:pPr>
        <w:pStyle w:val="BodyTextFirstIndent"/>
      </w:pPr>
    </w:p>
    <w:p w14:paraId="3514F8DD" w14:textId="77777777" w:rsidR="00B55EFD" w:rsidRPr="00B55EFD" w:rsidRDefault="00B55EFD" w:rsidP="00B55EFD">
      <w:pPr>
        <w:pStyle w:val="BodyTextFirstIndent"/>
      </w:pPr>
    </w:p>
    <w:p w14:paraId="009BF41B" w14:textId="77777777" w:rsidR="00064CE7" w:rsidRDefault="00064CE7" w:rsidP="003C4732">
      <w:pPr>
        <w:pStyle w:val="Heading1"/>
        <w:sectPr w:rsidR="00064CE7" w:rsidSect="00CB5067">
          <w:footerReference w:type="default" r:id="rId8"/>
          <w:pgSz w:w="11907" w:h="16840" w:code="9"/>
          <w:pgMar w:top="1701" w:right="1134" w:bottom="1418" w:left="2268" w:header="720" w:footer="720" w:gutter="0"/>
          <w:pgNumType w:start="1"/>
          <w:cols w:space="720"/>
          <w:noEndnote/>
        </w:sectPr>
      </w:pPr>
      <w:bookmarkStart w:id="0" w:name="_Toc295021429"/>
      <w:bookmarkStart w:id="1" w:name="_Toc267363204"/>
      <w:bookmarkStart w:id="2" w:name="_Toc317133603"/>
    </w:p>
    <w:p w14:paraId="79F05DA9" w14:textId="77777777" w:rsidR="00D12C21" w:rsidRDefault="00D238B8" w:rsidP="00D238B8">
      <w:pPr>
        <w:pStyle w:val="Heading1"/>
        <w:rPr>
          <w:lang w:val="en-AU"/>
        </w:rPr>
      </w:pPr>
      <w:bookmarkStart w:id="3" w:name="_Toc410557192"/>
      <w:bookmarkEnd w:id="0"/>
      <w:bookmarkEnd w:id="1"/>
      <w:bookmarkEnd w:id="2"/>
      <w:proofErr w:type="spellStart"/>
      <w:r>
        <w:rPr>
          <w:lang w:val="en-AU"/>
        </w:rPr>
        <w:lastRenderedPageBreak/>
        <w:t>Đồng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bộ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hóa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tiến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trình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và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tiểu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trình</w:t>
      </w:r>
      <w:bookmarkEnd w:id="3"/>
      <w:proofErr w:type="spellEnd"/>
    </w:p>
    <w:p w14:paraId="154622E5" w14:textId="77777777" w:rsidR="00027DDD" w:rsidRDefault="00027DDD" w:rsidP="00304115">
      <w:pPr>
        <w:pStyle w:val="Heading2"/>
        <w:rPr>
          <w:lang w:val="en-AU"/>
        </w:rPr>
      </w:pPr>
      <w:bookmarkStart w:id="4" w:name="_Toc410557193"/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Đích</w:t>
      </w:r>
      <w:bookmarkEnd w:id="4"/>
      <w:proofErr w:type="spellEnd"/>
      <w:r>
        <w:rPr>
          <w:lang w:val="en-AU"/>
        </w:rPr>
        <w:t xml:space="preserve"> </w:t>
      </w:r>
    </w:p>
    <w:p w14:paraId="3EB56C01" w14:textId="77777777" w:rsidR="00027DDD" w:rsidRDefault="00027DDD" w:rsidP="007D140F">
      <w:pPr>
        <w:pStyle w:val="BodyTextFirstIndent"/>
        <w:ind w:firstLine="0"/>
        <w:rPr>
          <w:lang w:val="en-AU"/>
        </w:rPr>
      </w:pP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đích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của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bài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thực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hành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này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nhằm</w:t>
      </w:r>
      <w:proofErr w:type="spellEnd"/>
      <w:r>
        <w:rPr>
          <w:lang w:val="en-AU"/>
        </w:rPr>
        <w:t xml:space="preserve"> </w:t>
      </w:r>
      <w:proofErr w:type="spellStart"/>
      <w:r w:rsidR="00D97EE9">
        <w:rPr>
          <w:lang w:val="en-AU"/>
        </w:rPr>
        <w:t>giới</w:t>
      </w:r>
      <w:proofErr w:type="spellEnd"/>
      <w:r w:rsidR="00D97EE9">
        <w:rPr>
          <w:lang w:val="en-AU"/>
        </w:rPr>
        <w:t xml:space="preserve"> </w:t>
      </w:r>
      <w:proofErr w:type="spellStart"/>
      <w:r w:rsidR="00D97EE9">
        <w:rPr>
          <w:lang w:val="en-AU"/>
        </w:rPr>
        <w:t>thiệu</w:t>
      </w:r>
      <w:proofErr w:type="spellEnd"/>
      <w:r w:rsidR="00D97EE9">
        <w:rPr>
          <w:lang w:val="en-AU"/>
        </w:rPr>
        <w:t xml:space="preserve"> </w:t>
      </w:r>
      <w:proofErr w:type="spellStart"/>
      <w:r w:rsidR="00D97EE9">
        <w:rPr>
          <w:lang w:val="en-AU"/>
        </w:rPr>
        <w:t>đến</w:t>
      </w:r>
      <w:proofErr w:type="spellEnd"/>
      <w:r w:rsidR="00D97EE9">
        <w:rPr>
          <w:lang w:val="en-AU"/>
        </w:rPr>
        <w:t xml:space="preserve"> </w:t>
      </w:r>
      <w:proofErr w:type="spellStart"/>
      <w:r w:rsidR="00D97EE9">
        <w:rPr>
          <w:lang w:val="en-AU"/>
        </w:rPr>
        <w:t>các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viên</w:t>
      </w:r>
      <w:proofErr w:type="spellEnd"/>
      <w:r>
        <w:rPr>
          <w:lang w:val="en-AU"/>
        </w:rPr>
        <w:t xml:space="preserve"> </w:t>
      </w:r>
      <w:proofErr w:type="spellStart"/>
      <w:r w:rsidR="00D97EE9">
        <w:rPr>
          <w:lang w:val="en-AU"/>
        </w:rPr>
        <w:t>thư</w:t>
      </w:r>
      <w:proofErr w:type="spellEnd"/>
      <w:r w:rsidR="00D97EE9">
        <w:rPr>
          <w:lang w:val="en-AU"/>
        </w:rPr>
        <w:t xml:space="preserve"> </w:t>
      </w:r>
      <w:proofErr w:type="spellStart"/>
      <w:r w:rsidR="00D97EE9">
        <w:rPr>
          <w:lang w:val="en-AU"/>
        </w:rPr>
        <w:t>viện</w:t>
      </w:r>
      <w:proofErr w:type="spellEnd"/>
      <w:r w:rsidR="00D97EE9">
        <w:rPr>
          <w:lang w:val="en-AU"/>
        </w:rPr>
        <w:t xml:space="preserve"> </w:t>
      </w:r>
      <w:r>
        <w:rPr>
          <w:lang w:val="en-AU"/>
        </w:rPr>
        <w:t xml:space="preserve">Semaphore </w:t>
      </w:r>
      <w:proofErr w:type="spellStart"/>
      <w:r>
        <w:rPr>
          <w:lang w:val="en-AU"/>
        </w:rPr>
        <w:t>và</w:t>
      </w:r>
      <w:proofErr w:type="spellEnd"/>
      <w:r>
        <w:rPr>
          <w:lang w:val="en-AU"/>
        </w:rPr>
        <w:t xml:space="preserve"> Mutex</w:t>
      </w:r>
      <w:r w:rsidR="00F523CD">
        <w:rPr>
          <w:lang w:val="en-AU"/>
        </w:rPr>
        <w:t xml:space="preserve">, </w:t>
      </w:r>
      <w:proofErr w:type="spellStart"/>
      <w:r w:rsidR="00D74CD1">
        <w:rPr>
          <w:lang w:val="en-AU"/>
        </w:rPr>
        <w:t>thư</w:t>
      </w:r>
      <w:proofErr w:type="spellEnd"/>
      <w:r w:rsidR="00D74CD1">
        <w:rPr>
          <w:lang w:val="en-AU"/>
        </w:rPr>
        <w:t xml:space="preserve"> </w:t>
      </w:r>
      <w:proofErr w:type="spellStart"/>
      <w:r w:rsidR="00D74CD1">
        <w:rPr>
          <w:lang w:val="en-AU"/>
        </w:rPr>
        <w:t>viên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</w:t>
      </w:r>
      <w:r w:rsidR="007D140F">
        <w:rPr>
          <w:lang w:val="en-AU"/>
        </w:rPr>
        <w:t>ể</w:t>
      </w:r>
      <w:proofErr w:type="spellEnd"/>
      <w:r w:rsidR="007D140F">
        <w:rPr>
          <w:lang w:val="en-AU"/>
        </w:rPr>
        <w:t xml:space="preserve"> </w:t>
      </w:r>
      <w:proofErr w:type="spellStart"/>
      <w:r w:rsidR="007D140F">
        <w:rPr>
          <w:lang w:val="en-AU"/>
        </w:rPr>
        <w:t>đồng</w:t>
      </w:r>
      <w:proofErr w:type="spellEnd"/>
      <w:r w:rsidR="007D140F">
        <w:rPr>
          <w:lang w:val="en-AU"/>
        </w:rPr>
        <w:t xml:space="preserve"> </w:t>
      </w:r>
      <w:proofErr w:type="spellStart"/>
      <w:r w:rsidR="007D140F">
        <w:rPr>
          <w:lang w:val="en-AU"/>
        </w:rPr>
        <w:t>bộ</w:t>
      </w:r>
      <w:proofErr w:type="spellEnd"/>
      <w:r w:rsidR="007D140F">
        <w:rPr>
          <w:lang w:val="en-AU"/>
        </w:rPr>
        <w:t xml:space="preserve"> </w:t>
      </w:r>
      <w:proofErr w:type="spellStart"/>
      <w:r w:rsidR="007D140F">
        <w:rPr>
          <w:lang w:val="en-AU"/>
        </w:rPr>
        <w:t>hóa</w:t>
      </w:r>
      <w:proofErr w:type="spellEnd"/>
      <w:r w:rsidR="007D140F">
        <w:rPr>
          <w:lang w:val="en-AU"/>
        </w:rPr>
        <w:t xml:space="preserve"> </w:t>
      </w:r>
      <w:proofErr w:type="spellStart"/>
      <w:r w:rsidR="007D140F">
        <w:rPr>
          <w:lang w:val="en-AU"/>
        </w:rPr>
        <w:t>các</w:t>
      </w:r>
      <w:proofErr w:type="spellEnd"/>
      <w:r w:rsidR="007D140F">
        <w:rPr>
          <w:lang w:val="en-AU"/>
        </w:rPr>
        <w:t xml:space="preserve"> </w:t>
      </w:r>
      <w:proofErr w:type="spellStart"/>
      <w:r>
        <w:rPr>
          <w:lang w:val="en-AU"/>
        </w:rPr>
        <w:t>tiểu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trình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chạy</w:t>
      </w:r>
      <w:proofErr w:type="spellEnd"/>
      <w:r>
        <w:rPr>
          <w:lang w:val="en-AU"/>
        </w:rPr>
        <w:t xml:space="preserve"> song </w:t>
      </w:r>
      <w:proofErr w:type="spellStart"/>
      <w:r>
        <w:rPr>
          <w:lang w:val="en-AU"/>
        </w:rPr>
        <w:t>song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với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nhau</w:t>
      </w:r>
      <w:proofErr w:type="spellEnd"/>
      <w:r w:rsidR="00A105B3">
        <w:rPr>
          <w:lang w:val="en-AU"/>
        </w:rPr>
        <w:t>.</w:t>
      </w:r>
    </w:p>
    <w:p w14:paraId="50FD40C6" w14:textId="77777777" w:rsidR="00D74CD1" w:rsidRPr="006110F4" w:rsidRDefault="00D74CD1" w:rsidP="007D140F">
      <w:pPr>
        <w:pStyle w:val="BodyTextFirstIndent"/>
        <w:ind w:firstLine="0"/>
        <w:rPr>
          <w:i/>
          <w:color w:val="4F81BD" w:themeColor="accent1"/>
          <w:lang w:val="en-AU"/>
        </w:rPr>
      </w:pPr>
      <w:proofErr w:type="spellStart"/>
      <w:r w:rsidRPr="00D74CD1">
        <w:rPr>
          <w:i/>
          <w:color w:val="4F81BD" w:themeColor="accent1"/>
          <w:lang w:val="en-AU"/>
        </w:rPr>
        <w:t>Lưu</w:t>
      </w:r>
      <w:proofErr w:type="spellEnd"/>
      <w:r w:rsidRPr="00D74CD1">
        <w:rPr>
          <w:i/>
          <w:color w:val="4F81BD" w:themeColor="accent1"/>
          <w:lang w:val="en-AU"/>
        </w:rPr>
        <w:t xml:space="preserve"> ý: </w:t>
      </w:r>
      <w:proofErr w:type="spellStart"/>
      <w:r w:rsidRPr="00D74CD1">
        <w:rPr>
          <w:i/>
          <w:color w:val="4F81BD" w:themeColor="accent1"/>
          <w:lang w:val="en-AU"/>
        </w:rPr>
        <w:t>hoạt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động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của</w:t>
      </w:r>
      <w:proofErr w:type="spellEnd"/>
      <w:r w:rsidRPr="00D74CD1">
        <w:rPr>
          <w:i/>
          <w:color w:val="4F81BD" w:themeColor="accent1"/>
          <w:lang w:val="en-AU"/>
        </w:rPr>
        <w:t xml:space="preserve"> Semaphore </w:t>
      </w:r>
      <w:proofErr w:type="spellStart"/>
      <w:r w:rsidRPr="00D74CD1">
        <w:rPr>
          <w:i/>
          <w:color w:val="4F81BD" w:themeColor="accent1"/>
          <w:lang w:val="en-AU"/>
        </w:rPr>
        <w:t>trong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thư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viện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sử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dụng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trong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bài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thực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hành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này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có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vài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điểm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khác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với</w:t>
      </w:r>
      <w:proofErr w:type="spellEnd"/>
      <w:r w:rsidRPr="00D74CD1">
        <w:rPr>
          <w:i/>
          <w:color w:val="4F81BD" w:themeColor="accent1"/>
          <w:lang w:val="en-AU"/>
        </w:rPr>
        <w:t xml:space="preserve"> Semaphore </w:t>
      </w:r>
      <w:proofErr w:type="spellStart"/>
      <w:r w:rsidRPr="00D74CD1">
        <w:rPr>
          <w:i/>
          <w:color w:val="4F81BD" w:themeColor="accent1"/>
          <w:lang w:val="en-AU"/>
        </w:rPr>
        <w:t>trong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lý</w:t>
      </w:r>
      <w:proofErr w:type="spellEnd"/>
      <w:r w:rsidRPr="00D74CD1">
        <w:rPr>
          <w:i/>
          <w:color w:val="4F81BD" w:themeColor="accent1"/>
          <w:lang w:val="en-AU"/>
        </w:rPr>
        <w:t xml:space="preserve"> </w:t>
      </w:r>
      <w:proofErr w:type="spellStart"/>
      <w:r w:rsidRPr="00D74CD1">
        <w:rPr>
          <w:i/>
          <w:color w:val="4F81BD" w:themeColor="accent1"/>
          <w:lang w:val="en-AU"/>
        </w:rPr>
        <w:t>thuyết</w:t>
      </w:r>
      <w:proofErr w:type="spellEnd"/>
      <w:r w:rsidRPr="00D74CD1">
        <w:rPr>
          <w:i/>
          <w:color w:val="4F81BD" w:themeColor="accent1"/>
          <w:lang w:val="en-AU"/>
        </w:rPr>
        <w:t>.</w:t>
      </w:r>
    </w:p>
    <w:p w14:paraId="1EAAC0AD" w14:textId="77777777" w:rsidR="00AB13F9" w:rsidRDefault="00FF0D85" w:rsidP="00AB13F9">
      <w:pPr>
        <w:pStyle w:val="Heading2"/>
        <w:rPr>
          <w:lang w:val="en-AU"/>
        </w:rPr>
      </w:pPr>
      <w:bookmarkStart w:id="5" w:name="_Toc410557194"/>
      <w:r>
        <w:rPr>
          <w:lang w:val="en-AU"/>
        </w:rPr>
        <w:t>Semaphore</w:t>
      </w:r>
      <w:bookmarkEnd w:id="5"/>
      <w:r>
        <w:rPr>
          <w:lang w:val="en-AU"/>
        </w:rPr>
        <w:t xml:space="preserve"> </w:t>
      </w:r>
    </w:p>
    <w:p w14:paraId="17AE7109" w14:textId="77777777" w:rsidR="00AB13F9" w:rsidRDefault="00EE0A43" w:rsidP="00FD2CA3">
      <w:pPr>
        <w:pStyle w:val="BodyText"/>
        <w:ind w:firstLine="450"/>
        <w:rPr>
          <w:lang w:val="en-AU"/>
        </w:rPr>
      </w:pPr>
      <w:r>
        <w:rPr>
          <w:lang w:val="en-AU"/>
        </w:rPr>
        <w:t xml:space="preserve">Trong </w:t>
      </w:r>
      <w:proofErr w:type="spellStart"/>
      <w:r w:rsidR="00635A66">
        <w:rPr>
          <w:lang w:val="en-AU"/>
        </w:rPr>
        <w:t>máy</w:t>
      </w:r>
      <w:proofErr w:type="spellEnd"/>
      <w:r w:rsidR="00635A66">
        <w:rPr>
          <w:lang w:val="en-AU"/>
        </w:rPr>
        <w:t xml:space="preserve"> </w:t>
      </w:r>
      <w:proofErr w:type="spellStart"/>
      <w:r w:rsidR="00635A66">
        <w:rPr>
          <w:lang w:val="en-AU"/>
        </w:rPr>
        <w:t>tính</w:t>
      </w:r>
      <w:proofErr w:type="spellEnd"/>
      <w:r w:rsidR="00635A66">
        <w:rPr>
          <w:lang w:val="en-AU"/>
        </w:rPr>
        <w:t xml:space="preserve">, </w:t>
      </w:r>
      <w:proofErr w:type="spellStart"/>
      <w:r w:rsidR="00635A66">
        <w:rPr>
          <w:lang w:val="en-AU"/>
        </w:rPr>
        <w:t>đ</w:t>
      </w:r>
      <w:r w:rsidR="00AB13F9">
        <w:rPr>
          <w:lang w:val="en-AU"/>
        </w:rPr>
        <w:t>ặc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biệt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là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trong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hệ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điều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hành</w:t>
      </w:r>
      <w:proofErr w:type="spellEnd"/>
      <w:r w:rsidR="00AB13F9">
        <w:rPr>
          <w:lang w:val="en-AU"/>
        </w:rPr>
        <w:t xml:space="preserve">, semaphore </w:t>
      </w:r>
      <w:proofErr w:type="spellStart"/>
      <w:r w:rsidR="00AB13F9">
        <w:rPr>
          <w:lang w:val="en-AU"/>
        </w:rPr>
        <w:t>được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biết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đến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như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một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 w:rsidRPr="00FD2CA3">
        <w:rPr>
          <w:b/>
          <w:lang w:val="en-AU"/>
        </w:rPr>
        <w:t>biến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được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sử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dụng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để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điều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khiển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sự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truy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xuất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vào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tài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nguyên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chung</w:t>
      </w:r>
      <w:proofErr w:type="spellEnd"/>
      <w:r w:rsidR="003F3712">
        <w:rPr>
          <w:lang w:val="en-AU"/>
        </w:rPr>
        <w:t xml:space="preserve"> </w:t>
      </w:r>
      <w:proofErr w:type="spellStart"/>
      <w:r w:rsidR="003F3712">
        <w:rPr>
          <w:lang w:val="en-AU"/>
        </w:rPr>
        <w:t>của</w:t>
      </w:r>
      <w:proofErr w:type="spellEnd"/>
      <w:r w:rsidR="003F3712">
        <w:rPr>
          <w:lang w:val="en-AU"/>
        </w:rPr>
        <w:t xml:space="preserve"> </w:t>
      </w:r>
      <w:proofErr w:type="spellStart"/>
      <w:r w:rsidR="003F3712">
        <w:rPr>
          <w:lang w:val="en-AU"/>
        </w:rPr>
        <w:t>các</w:t>
      </w:r>
      <w:proofErr w:type="spellEnd"/>
      <w:r w:rsidR="003F3712">
        <w:rPr>
          <w:lang w:val="en-AU"/>
        </w:rPr>
        <w:t xml:space="preserve"> </w:t>
      </w:r>
      <w:proofErr w:type="spellStart"/>
      <w:r w:rsidR="003F3712">
        <w:rPr>
          <w:lang w:val="en-AU"/>
        </w:rPr>
        <w:t>ti</w:t>
      </w:r>
      <w:r>
        <w:rPr>
          <w:lang w:val="en-AU"/>
        </w:rPr>
        <w:t>ến</w:t>
      </w:r>
      <w:proofErr w:type="spellEnd"/>
      <w:r w:rsidR="003F3712">
        <w:rPr>
          <w:lang w:val="en-AU"/>
        </w:rPr>
        <w:t xml:space="preserve"> </w:t>
      </w:r>
      <w:proofErr w:type="spellStart"/>
      <w:r w:rsidR="003F3712">
        <w:rPr>
          <w:lang w:val="en-AU"/>
        </w:rPr>
        <w:t>trình</w:t>
      </w:r>
      <w:proofErr w:type="spellEnd"/>
      <w:r w:rsidR="00234023">
        <w:rPr>
          <w:lang w:val="en-AU"/>
        </w:rPr>
        <w:t>/</w:t>
      </w:r>
      <w:proofErr w:type="spellStart"/>
      <w:r w:rsidR="00234023">
        <w:rPr>
          <w:lang w:val="en-AU"/>
        </w:rPr>
        <w:t>tiểu</w:t>
      </w:r>
      <w:proofErr w:type="spellEnd"/>
      <w:r w:rsidR="00234023">
        <w:rPr>
          <w:lang w:val="en-AU"/>
        </w:rPr>
        <w:t xml:space="preserve"> </w:t>
      </w:r>
      <w:proofErr w:type="spellStart"/>
      <w:r w:rsidR="00234023">
        <w:rPr>
          <w:lang w:val="en-AU"/>
        </w:rPr>
        <w:t>trình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trong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xử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lý</w:t>
      </w:r>
      <w:proofErr w:type="spellEnd"/>
      <w:r w:rsidR="00AB13F9">
        <w:rPr>
          <w:lang w:val="en-AU"/>
        </w:rPr>
        <w:t xml:space="preserve"> song </w:t>
      </w:r>
      <w:proofErr w:type="spellStart"/>
      <w:r w:rsidR="00AB13F9">
        <w:rPr>
          <w:lang w:val="en-AU"/>
        </w:rPr>
        <w:t>song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hoặc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trong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các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môi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trường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đa</w:t>
      </w:r>
      <w:proofErr w:type="spellEnd"/>
      <w:r w:rsidR="00AB13F9">
        <w:rPr>
          <w:lang w:val="en-AU"/>
        </w:rPr>
        <w:t xml:space="preserve"> </w:t>
      </w:r>
      <w:proofErr w:type="spellStart"/>
      <w:r w:rsidR="00AB13F9">
        <w:rPr>
          <w:lang w:val="en-AU"/>
        </w:rPr>
        <w:t>người</w:t>
      </w:r>
      <w:proofErr w:type="spellEnd"/>
      <w:r w:rsidR="00AB13F9">
        <w:rPr>
          <w:lang w:val="en-AU"/>
        </w:rPr>
        <w:t xml:space="preserve"> </w:t>
      </w:r>
      <w:proofErr w:type="spellStart"/>
      <w:r w:rsidR="00565E25">
        <w:rPr>
          <w:lang w:val="en-AU"/>
        </w:rPr>
        <w:t>dù</w:t>
      </w:r>
      <w:r w:rsidR="00AB13F9">
        <w:rPr>
          <w:lang w:val="en-AU"/>
        </w:rPr>
        <w:t>ng</w:t>
      </w:r>
      <w:proofErr w:type="spellEnd"/>
      <w:r w:rsidR="00AB13F9">
        <w:rPr>
          <w:lang w:val="en-AU"/>
        </w:rPr>
        <w:t xml:space="preserve">. </w:t>
      </w:r>
    </w:p>
    <w:p w14:paraId="1A3324FD" w14:textId="77777777" w:rsidR="00FD2CA3" w:rsidRDefault="00FD2CA3" w:rsidP="00FD2CA3">
      <w:pPr>
        <w:pStyle w:val="BodyTextFirstIndent"/>
        <w:rPr>
          <w:lang w:val="en-AU"/>
        </w:rPr>
      </w:pPr>
      <w:r>
        <w:rPr>
          <w:lang w:val="en-AU"/>
        </w:rPr>
        <w:t xml:space="preserve">Semaphore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xem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sách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các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đơn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vị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còn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trống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của</w:t>
      </w:r>
      <w:proofErr w:type="spellEnd"/>
      <w:r>
        <w:rPr>
          <w:lang w:val="en-AU"/>
        </w:rPr>
        <w:t xml:space="preserve"> </w:t>
      </w:r>
      <w:proofErr w:type="spellStart"/>
      <w:r w:rsidR="00256634">
        <w:rPr>
          <w:lang w:val="en-AU"/>
        </w:rPr>
        <w:t>một</w:t>
      </w:r>
      <w:proofErr w:type="spellEnd"/>
      <w:r w:rsidR="00256634">
        <w:rPr>
          <w:lang w:val="en-AU"/>
        </w:rPr>
        <w:t xml:space="preserve"> </w:t>
      </w:r>
      <w:proofErr w:type="spellStart"/>
      <w:r w:rsidR="00256634">
        <w:rPr>
          <w:lang w:val="en-AU"/>
        </w:rPr>
        <w:t>tài</w:t>
      </w:r>
      <w:proofErr w:type="spellEnd"/>
      <w:r w:rsidR="00256634">
        <w:rPr>
          <w:lang w:val="en-AU"/>
        </w:rPr>
        <w:t xml:space="preserve"> </w:t>
      </w:r>
      <w:proofErr w:type="spellStart"/>
      <w:r w:rsidR="00256634">
        <w:rPr>
          <w:lang w:val="en-AU"/>
        </w:rPr>
        <w:t>nguyên</w:t>
      </w:r>
      <w:proofErr w:type="spellEnd"/>
      <w:r w:rsidR="00256634">
        <w:rPr>
          <w:lang w:val="en-AU"/>
        </w:rPr>
        <w:t xml:space="preserve"> </w:t>
      </w:r>
      <w:proofErr w:type="spellStart"/>
      <w:r w:rsidR="00256634">
        <w:rPr>
          <w:lang w:val="en-AU"/>
        </w:rPr>
        <w:t>cụ</w:t>
      </w:r>
      <w:proofErr w:type="spellEnd"/>
      <w:r w:rsidR="00256634">
        <w:rPr>
          <w:lang w:val="en-AU"/>
        </w:rPr>
        <w:t xml:space="preserve"> </w:t>
      </w:r>
      <w:proofErr w:type="spellStart"/>
      <w:r w:rsidR="00256634">
        <w:rPr>
          <w:lang w:val="en-AU"/>
        </w:rPr>
        <w:t>thể</w:t>
      </w:r>
      <w:proofErr w:type="spellEnd"/>
      <w:r w:rsidR="00256634">
        <w:rPr>
          <w:lang w:val="en-AU"/>
        </w:rPr>
        <w:t xml:space="preserve"> </w:t>
      </w:r>
      <w:proofErr w:type="spellStart"/>
      <w:r w:rsidR="00256634">
        <w:rPr>
          <w:lang w:val="en-AU"/>
        </w:rPr>
        <w:t>của</w:t>
      </w:r>
      <w:proofErr w:type="spellEnd"/>
      <w:r w:rsidR="00256634">
        <w:rPr>
          <w:lang w:val="en-AU"/>
        </w:rPr>
        <w:t xml:space="preserve"> </w:t>
      </w:r>
      <w:proofErr w:type="spellStart"/>
      <w:r w:rsidR="00256634">
        <w:rPr>
          <w:lang w:val="en-AU"/>
        </w:rPr>
        <w:t>máy</w:t>
      </w:r>
      <w:proofErr w:type="spellEnd"/>
      <w:r w:rsidR="00256634">
        <w:rPr>
          <w:lang w:val="en-AU"/>
        </w:rPr>
        <w:t xml:space="preserve"> </w:t>
      </w:r>
      <w:proofErr w:type="spellStart"/>
      <w:r w:rsidR="00256634">
        <w:rPr>
          <w:lang w:val="en-AU"/>
        </w:rPr>
        <w:t>tí</w:t>
      </w:r>
      <w:r>
        <w:rPr>
          <w:lang w:val="en-AU"/>
        </w:rPr>
        <w:t>nh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Có</w:t>
      </w:r>
      <w:proofErr w:type="spellEnd"/>
      <w:r>
        <w:rPr>
          <w:lang w:val="en-AU"/>
        </w:rPr>
        <w:t xml:space="preserve"> 2 </w:t>
      </w:r>
      <w:proofErr w:type="spellStart"/>
      <w:r>
        <w:rPr>
          <w:lang w:val="en-AU"/>
        </w:rPr>
        <w:t>thao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tác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cơ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bản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trên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biến</w:t>
      </w:r>
      <w:proofErr w:type="spellEnd"/>
      <w:r>
        <w:rPr>
          <w:lang w:val="en-AU"/>
        </w:rPr>
        <w:t xml:space="preserve"> semaphore </w:t>
      </w:r>
      <w:proofErr w:type="spellStart"/>
      <w:r>
        <w:rPr>
          <w:lang w:val="en-AU"/>
        </w:rPr>
        <w:t>đó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là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yêu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cầu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tài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nguyên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và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giải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phóng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tài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ng</w:t>
      </w:r>
      <w:r w:rsidR="00296499">
        <w:rPr>
          <w:lang w:val="en-AU"/>
        </w:rPr>
        <w:t>uyên,và</w:t>
      </w:r>
      <w:proofErr w:type="spellEnd"/>
      <w:proofErr w:type="gram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nếu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cần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thiết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nó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còn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có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thể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làm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cờ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để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đợi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cho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đến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khi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tài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nguyên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được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một</w:t>
      </w:r>
      <w:proofErr w:type="spellEnd"/>
      <w:r w:rsidR="00296499">
        <w:rPr>
          <w:lang w:val="en-AU"/>
        </w:rPr>
        <w:t xml:space="preserve"> </w:t>
      </w:r>
      <w:proofErr w:type="spellStart"/>
      <w:r w:rsidR="002C024D">
        <w:rPr>
          <w:lang w:val="en-AU"/>
        </w:rPr>
        <w:t>tiến</w:t>
      </w:r>
      <w:proofErr w:type="spellEnd"/>
      <w:r w:rsidR="002C024D">
        <w:rPr>
          <w:lang w:val="en-AU"/>
        </w:rPr>
        <w:t>/</w:t>
      </w:r>
      <w:proofErr w:type="spellStart"/>
      <w:r w:rsidR="00296499">
        <w:rPr>
          <w:lang w:val="en-AU"/>
        </w:rPr>
        <w:t>tiểu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trình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khác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giải</w:t>
      </w:r>
      <w:proofErr w:type="spellEnd"/>
      <w:r w:rsidR="00296499">
        <w:rPr>
          <w:lang w:val="en-AU"/>
        </w:rPr>
        <w:t xml:space="preserve"> </w:t>
      </w:r>
      <w:proofErr w:type="spellStart"/>
      <w:r w:rsidR="00296499">
        <w:rPr>
          <w:lang w:val="en-AU"/>
        </w:rPr>
        <w:t>phóng</w:t>
      </w:r>
      <w:proofErr w:type="spellEnd"/>
      <w:r w:rsidR="00296499">
        <w:rPr>
          <w:lang w:val="en-AU"/>
        </w:rPr>
        <w:t>.</w:t>
      </w:r>
    </w:p>
    <w:p w14:paraId="371EB2A9" w14:textId="77777777" w:rsidR="00296499" w:rsidRDefault="002663D2" w:rsidP="002663D2">
      <w:pPr>
        <w:pStyle w:val="Heading3"/>
        <w:rPr>
          <w:lang w:val="en-AU"/>
        </w:rPr>
      </w:pPr>
      <w:bookmarkStart w:id="6" w:name="_Toc410557195"/>
      <w:proofErr w:type="spellStart"/>
      <w:r>
        <w:rPr>
          <w:lang w:val="en-AU"/>
        </w:rPr>
        <w:t>Các</w:t>
      </w:r>
      <w:proofErr w:type="spellEnd"/>
      <w:r>
        <w:rPr>
          <w:lang w:val="en-AU"/>
        </w:rPr>
        <w:t xml:space="preserve"> function </w:t>
      </w:r>
      <w:proofErr w:type="spellStart"/>
      <w:r>
        <w:rPr>
          <w:lang w:val="en-AU"/>
        </w:rPr>
        <w:t>cơ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bản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cho</w:t>
      </w:r>
      <w:proofErr w:type="spellEnd"/>
      <w:r>
        <w:rPr>
          <w:lang w:val="en-AU"/>
        </w:rPr>
        <w:t xml:space="preserve"> Semaphore </w:t>
      </w:r>
      <w:proofErr w:type="spellStart"/>
      <w:r>
        <w:rPr>
          <w:lang w:val="en-AU"/>
        </w:rPr>
        <w:t>trên</w:t>
      </w:r>
      <w:proofErr w:type="spellEnd"/>
      <w:r>
        <w:rPr>
          <w:lang w:val="en-AU"/>
        </w:rPr>
        <w:t xml:space="preserve"> C</w:t>
      </w:r>
      <w:bookmarkEnd w:id="6"/>
    </w:p>
    <w:p w14:paraId="2FB8D271" w14:textId="77777777" w:rsidR="00D56351" w:rsidRDefault="002C024D" w:rsidP="006110F4">
      <w:pPr>
        <w:pStyle w:val="Bullet1"/>
        <w:ind w:left="360"/>
        <w:rPr>
          <w:lang w:val="en-AU"/>
        </w:rPr>
      </w:pPr>
      <w:proofErr w:type="spellStart"/>
      <w:r>
        <w:rPr>
          <w:lang w:val="en-AU"/>
        </w:rPr>
        <w:t>Để</w:t>
      </w:r>
      <w:proofErr w:type="spellEnd"/>
      <w:r>
        <w:rPr>
          <w:lang w:val="en-AU"/>
        </w:rPr>
        <w:t xml:space="preserve"> include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viện</w:t>
      </w:r>
      <w:proofErr w:type="spellEnd"/>
      <w:r w:rsidR="00D56351">
        <w:rPr>
          <w:lang w:val="en-AU"/>
        </w:rPr>
        <w:t xml:space="preserve"> semaphore </w:t>
      </w:r>
      <w:proofErr w:type="spellStart"/>
      <w:r w:rsidR="00D56351">
        <w:rPr>
          <w:lang w:val="en-AU"/>
        </w:rPr>
        <w:t>và</w:t>
      </w:r>
      <w:r w:rsidR="006110F4">
        <w:rPr>
          <w:lang w:val="en-AU"/>
        </w:rPr>
        <w:t>o</w:t>
      </w:r>
      <w:proofErr w:type="spellEnd"/>
      <w:r w:rsidR="006110F4">
        <w:rPr>
          <w:lang w:val="en-AU"/>
        </w:rPr>
        <w:t xml:space="preserve"> </w:t>
      </w:r>
      <w:proofErr w:type="spellStart"/>
      <w:r w:rsidR="006110F4">
        <w:rPr>
          <w:lang w:val="en-AU"/>
        </w:rPr>
        <w:t>một</w:t>
      </w:r>
      <w:proofErr w:type="spellEnd"/>
      <w:r w:rsidR="006110F4">
        <w:rPr>
          <w:lang w:val="en-AU"/>
        </w:rPr>
        <w:t xml:space="preserve"> </w:t>
      </w:r>
      <w:proofErr w:type="spellStart"/>
      <w:r w:rsidR="006110F4">
        <w:rPr>
          <w:lang w:val="en-AU"/>
        </w:rPr>
        <w:t>chương</w:t>
      </w:r>
      <w:proofErr w:type="spellEnd"/>
      <w:r w:rsidR="006110F4">
        <w:rPr>
          <w:lang w:val="en-AU"/>
        </w:rPr>
        <w:t xml:space="preserve"> </w:t>
      </w:r>
      <w:proofErr w:type="spellStart"/>
      <w:r w:rsidR="006110F4">
        <w:rPr>
          <w:lang w:val="en-AU"/>
        </w:rPr>
        <w:t>trình</w:t>
      </w:r>
      <w:proofErr w:type="spellEnd"/>
      <w:r w:rsidR="006110F4">
        <w:rPr>
          <w:lang w:val="en-AU"/>
        </w:rPr>
        <w:t xml:space="preserve"> C ta </w:t>
      </w:r>
      <w:proofErr w:type="spellStart"/>
      <w:r w:rsidR="006110F4">
        <w:rPr>
          <w:lang w:val="en-AU"/>
        </w:rPr>
        <w:t>sử</w:t>
      </w:r>
      <w:proofErr w:type="spellEnd"/>
      <w:r w:rsidR="006110F4">
        <w:rPr>
          <w:lang w:val="en-AU"/>
        </w:rPr>
        <w:t xml:space="preserve"> </w:t>
      </w:r>
      <w:proofErr w:type="spellStart"/>
      <w:r w:rsidR="006110F4">
        <w:rPr>
          <w:lang w:val="en-AU"/>
        </w:rPr>
        <w:t>dụng</w:t>
      </w:r>
      <w:proofErr w:type="spellEnd"/>
      <w:r w:rsidR="006110F4">
        <w:rPr>
          <w:lang w:val="en-AU"/>
        </w:rPr>
        <w:t>:</w:t>
      </w:r>
    </w:p>
    <w:p w14:paraId="606DF2BE" w14:textId="77777777" w:rsidR="00D56351" w:rsidRPr="00694D6B" w:rsidRDefault="00D56351" w:rsidP="00D56351">
      <w:pPr>
        <w:pStyle w:val="Bullet20"/>
        <w:numPr>
          <w:ilvl w:val="0"/>
          <w:numId w:val="0"/>
        </w:numPr>
        <w:ind w:left="1728"/>
        <w:rPr>
          <w:b/>
          <w:lang w:val="en-AU"/>
        </w:rPr>
      </w:pPr>
      <w:r w:rsidRPr="00694D6B">
        <w:rPr>
          <w:b/>
          <w:lang w:val="en-AU"/>
        </w:rPr>
        <w:t>#include &lt;</w:t>
      </w:r>
      <w:proofErr w:type="spellStart"/>
      <w:r w:rsidRPr="00694D6B">
        <w:rPr>
          <w:b/>
          <w:lang w:val="en-AU"/>
        </w:rPr>
        <w:t>semaphore.h</w:t>
      </w:r>
      <w:proofErr w:type="spellEnd"/>
      <w:r w:rsidRPr="00694D6B">
        <w:rPr>
          <w:b/>
          <w:lang w:val="en-AU"/>
        </w:rPr>
        <w:t>&gt;</w:t>
      </w:r>
    </w:p>
    <w:p w14:paraId="75065DFA" w14:textId="77777777" w:rsidR="002663D2" w:rsidRDefault="002663D2" w:rsidP="006110F4">
      <w:pPr>
        <w:pStyle w:val="Bullet1"/>
        <w:ind w:left="360"/>
        <w:rPr>
          <w:lang w:val="en-AU"/>
        </w:rPr>
      </w:pPr>
      <w:proofErr w:type="spellStart"/>
      <w:r>
        <w:rPr>
          <w:lang w:val="en-AU"/>
        </w:rPr>
        <w:t>Để</w:t>
      </w:r>
      <w:proofErr w:type="spellEnd"/>
      <w:r>
        <w:rPr>
          <w:lang w:val="en-AU"/>
        </w:rPr>
        <w:t xml:space="preserve"> </w:t>
      </w:r>
      <w:proofErr w:type="spellStart"/>
      <w:r w:rsidR="003C7FAC">
        <w:rPr>
          <w:lang w:val="en-AU"/>
        </w:rPr>
        <w:t>tạo</w:t>
      </w:r>
      <w:proofErr w:type="spellEnd"/>
      <w:r w:rsidR="003C7FAC">
        <w:rPr>
          <w:lang w:val="en-AU"/>
        </w:rPr>
        <w:t xml:space="preserve"> </w:t>
      </w:r>
      <w:proofErr w:type="spellStart"/>
      <w:r w:rsidR="003C7FAC">
        <w:rPr>
          <w:lang w:val="en-AU"/>
        </w:rPr>
        <w:t>và</w:t>
      </w:r>
      <w:proofErr w:type="spellEnd"/>
      <w:r w:rsidR="003C7FAC">
        <w:rPr>
          <w:lang w:val="en-AU"/>
        </w:rPr>
        <w:t xml:space="preserve"> </w:t>
      </w:r>
      <w:proofErr w:type="spellStart"/>
      <w:r w:rsidR="003C7FAC">
        <w:rPr>
          <w:lang w:val="en-AU"/>
        </w:rPr>
        <w:t>dùng</w:t>
      </w:r>
      <w:proofErr w:type="spellEnd"/>
      <w:r>
        <w:rPr>
          <w:lang w:val="en-AU"/>
        </w:rPr>
        <w:t xml:space="preserve"> semaphore ta </w:t>
      </w:r>
      <w:proofErr w:type="spellStart"/>
      <w:r>
        <w:rPr>
          <w:lang w:val="en-AU"/>
        </w:rPr>
        <w:t>dùng</w:t>
      </w:r>
      <w:proofErr w:type="spellEnd"/>
      <w:r>
        <w:rPr>
          <w:lang w:val="en-AU"/>
        </w:rPr>
        <w:t>:</w:t>
      </w:r>
    </w:p>
    <w:p w14:paraId="105042CC" w14:textId="77777777" w:rsidR="002663D2" w:rsidRDefault="002663D2" w:rsidP="00385E60">
      <w:pPr>
        <w:pStyle w:val="Bullet20"/>
        <w:numPr>
          <w:ilvl w:val="0"/>
          <w:numId w:val="27"/>
        </w:numPr>
        <w:ind w:left="1080" w:hanging="198"/>
        <w:rPr>
          <w:lang w:val="en-AU"/>
        </w:rPr>
      </w:pPr>
      <w:proofErr w:type="spellStart"/>
      <w:r w:rsidRPr="0060267B">
        <w:rPr>
          <w:b/>
          <w:lang w:val="en-AU"/>
        </w:rPr>
        <w:t>sem_t</w:t>
      </w:r>
      <w:proofErr w:type="spellEnd"/>
      <w:r>
        <w:rPr>
          <w:lang w:val="en-AU"/>
        </w:rPr>
        <w:t xml:space="preserve"> </w:t>
      </w:r>
      <w:proofErr w:type="spellStart"/>
      <w:r w:rsidRPr="00175888">
        <w:rPr>
          <w:b/>
          <w:lang w:val="en-AU"/>
        </w:rPr>
        <w:t>sem_name</w:t>
      </w:r>
      <w:proofErr w:type="spellEnd"/>
      <w:r w:rsidRPr="002663D2">
        <w:rPr>
          <w:lang w:val="en-AU"/>
        </w:rPr>
        <w:t>;</w:t>
      </w:r>
      <w:r w:rsidR="003C7FAC">
        <w:rPr>
          <w:lang w:val="en-AU"/>
        </w:rPr>
        <w:t xml:space="preserve"> //</w:t>
      </w:r>
      <w:proofErr w:type="spellStart"/>
      <w:r w:rsidR="003C7FAC">
        <w:rPr>
          <w:lang w:val="en-AU"/>
        </w:rPr>
        <w:t>tạo</w:t>
      </w:r>
      <w:proofErr w:type="spellEnd"/>
      <w:r w:rsidR="003C7FAC">
        <w:rPr>
          <w:lang w:val="en-AU"/>
        </w:rPr>
        <w:t xml:space="preserve"> </w:t>
      </w:r>
      <w:proofErr w:type="spellStart"/>
      <w:r w:rsidR="003C7FAC">
        <w:rPr>
          <w:lang w:val="en-AU"/>
        </w:rPr>
        <w:t>một</w:t>
      </w:r>
      <w:proofErr w:type="spellEnd"/>
      <w:r w:rsidR="003C7FAC">
        <w:rPr>
          <w:lang w:val="en-AU"/>
        </w:rPr>
        <w:t xml:space="preserve"> </w:t>
      </w:r>
      <w:proofErr w:type="spellStart"/>
      <w:r w:rsidR="003C7FAC">
        <w:rPr>
          <w:lang w:val="en-AU"/>
        </w:rPr>
        <w:t>biến</w:t>
      </w:r>
      <w:proofErr w:type="spellEnd"/>
      <w:r w:rsidR="003C7FAC">
        <w:rPr>
          <w:lang w:val="en-AU"/>
        </w:rPr>
        <w:t xml:space="preserve"> semaphore</w:t>
      </w:r>
    </w:p>
    <w:p w14:paraId="721F5310" w14:textId="77777777" w:rsidR="00D56351" w:rsidRPr="00175888" w:rsidRDefault="00D56351" w:rsidP="00385E60">
      <w:pPr>
        <w:pStyle w:val="Bullet20"/>
        <w:numPr>
          <w:ilvl w:val="0"/>
          <w:numId w:val="27"/>
        </w:numPr>
        <w:ind w:left="1080" w:hanging="198"/>
        <w:rPr>
          <w:b/>
          <w:lang w:val="en-AU"/>
        </w:rPr>
      </w:pPr>
      <w:r w:rsidRPr="00175888">
        <w:rPr>
          <w:b/>
          <w:lang w:val="en-AU"/>
        </w:rPr>
        <w:t xml:space="preserve">int </w:t>
      </w:r>
      <w:proofErr w:type="spellStart"/>
      <w:r w:rsidRPr="00175888">
        <w:rPr>
          <w:b/>
          <w:lang w:val="en-AU"/>
        </w:rPr>
        <w:t>sem_init</w:t>
      </w:r>
      <w:proofErr w:type="spellEnd"/>
      <w:r w:rsidRPr="00175888">
        <w:rPr>
          <w:b/>
          <w:lang w:val="en-AU"/>
        </w:rPr>
        <w:t>(</w:t>
      </w:r>
      <w:proofErr w:type="spellStart"/>
      <w:r w:rsidRPr="00175888">
        <w:rPr>
          <w:b/>
          <w:lang w:val="en-AU"/>
        </w:rPr>
        <w:t>sem_t</w:t>
      </w:r>
      <w:proofErr w:type="spellEnd"/>
      <w:r w:rsidRPr="00175888">
        <w:rPr>
          <w:b/>
          <w:lang w:val="en-AU"/>
        </w:rPr>
        <w:t xml:space="preserve"> *</w:t>
      </w:r>
      <w:proofErr w:type="spellStart"/>
      <w:r w:rsidRPr="00175888">
        <w:rPr>
          <w:b/>
          <w:lang w:val="en-AU"/>
        </w:rPr>
        <w:t>sem</w:t>
      </w:r>
      <w:proofErr w:type="spellEnd"/>
      <w:r w:rsidRPr="00175888">
        <w:rPr>
          <w:b/>
          <w:lang w:val="en-AU"/>
        </w:rPr>
        <w:t xml:space="preserve">, int </w:t>
      </w:r>
      <w:proofErr w:type="spellStart"/>
      <w:r w:rsidRPr="00175888">
        <w:rPr>
          <w:b/>
          <w:lang w:val="en-AU"/>
        </w:rPr>
        <w:t>pshared</w:t>
      </w:r>
      <w:proofErr w:type="spellEnd"/>
      <w:r w:rsidRPr="00175888">
        <w:rPr>
          <w:b/>
          <w:lang w:val="en-AU"/>
        </w:rPr>
        <w:t>, unsigned int value);</w:t>
      </w:r>
    </w:p>
    <w:p w14:paraId="36C28D8A" w14:textId="77777777" w:rsidR="00D56351" w:rsidRDefault="003472FA" w:rsidP="007B47BD">
      <w:pPr>
        <w:pStyle w:val="Bullet3"/>
        <w:ind w:left="1440"/>
      </w:pPr>
      <w:proofErr w:type="spellStart"/>
      <w:r>
        <w:t>sem</w:t>
      </w:r>
      <w:proofErr w:type="spellEnd"/>
      <w:r w:rsidR="00D56351">
        <w:t xml:space="preserve">: </w:t>
      </w:r>
      <w:proofErr w:type="spellStart"/>
      <w:r w:rsidR="00D56351">
        <w:t>là</w:t>
      </w:r>
      <w:proofErr w:type="spellEnd"/>
      <w:r w:rsidR="00D56351">
        <w:t xml:space="preserve"> con </w:t>
      </w:r>
      <w:proofErr w:type="spellStart"/>
      <w:r w:rsidR="00D56351">
        <w:t>trỏ</w:t>
      </w:r>
      <w:proofErr w:type="spellEnd"/>
      <w:r w:rsidR="00D56351">
        <w:t xml:space="preserve"> </w:t>
      </w:r>
      <w:proofErr w:type="spellStart"/>
      <w:r w:rsidR="00D56351">
        <w:t>đến</w:t>
      </w:r>
      <w:proofErr w:type="spellEnd"/>
      <w:r w:rsidR="00D56351">
        <w:t xml:space="preserve"> </w:t>
      </w:r>
      <w:proofErr w:type="spellStart"/>
      <w:r w:rsidR="00D56351">
        <w:t>địa</w:t>
      </w:r>
      <w:proofErr w:type="spellEnd"/>
      <w:r w:rsidR="00D56351">
        <w:t xml:space="preserve"> </w:t>
      </w:r>
      <w:proofErr w:type="spellStart"/>
      <w:r w:rsidR="00D56351">
        <w:t>chỉ</w:t>
      </w:r>
      <w:proofErr w:type="spellEnd"/>
      <w:r w:rsidR="00D56351">
        <w:t xml:space="preserve"> </w:t>
      </w:r>
      <w:proofErr w:type="spellStart"/>
      <w:r w:rsidR="00D56351">
        <w:t>của</w:t>
      </w:r>
      <w:proofErr w:type="spellEnd"/>
      <w:r w:rsidR="00D56351">
        <w:t xml:space="preserve"> </w:t>
      </w:r>
      <w:proofErr w:type="spellStart"/>
      <w:r w:rsidR="00D56351">
        <w:t>biến</w:t>
      </w:r>
      <w:proofErr w:type="spellEnd"/>
      <w:r w:rsidR="00D56351">
        <w:t xml:space="preserve"> semaphore.</w:t>
      </w:r>
    </w:p>
    <w:p w14:paraId="60BCC35E" w14:textId="77777777" w:rsidR="00D56351" w:rsidRPr="00D56351" w:rsidRDefault="003472FA" w:rsidP="007B47BD">
      <w:pPr>
        <w:pStyle w:val="Bullet3"/>
        <w:ind w:left="1440"/>
      </w:pPr>
      <w:proofErr w:type="spellStart"/>
      <w:r>
        <w:lastRenderedPageBreak/>
        <w:t>p</w:t>
      </w:r>
      <w:r w:rsidR="00D56351">
        <w:t>shared</w:t>
      </w:r>
      <w:proofErr w:type="spellEnd"/>
      <w:r w:rsidR="00D56351">
        <w:t xml:space="preserve"> </w:t>
      </w:r>
      <w:proofErr w:type="spellStart"/>
      <w:r w:rsidR="00D56351">
        <w:t>là</w:t>
      </w:r>
      <w:proofErr w:type="spellEnd"/>
      <w:r w:rsidR="00D56351">
        <w:t xml:space="preserve"> </w:t>
      </w:r>
      <w:proofErr w:type="spellStart"/>
      <w:r w:rsidR="00D56351">
        <w:t>cờ</w:t>
      </w:r>
      <w:proofErr w:type="spellEnd"/>
      <w:r w:rsidR="00D56351">
        <w:t xml:space="preserve"> </w:t>
      </w:r>
      <w:proofErr w:type="spellStart"/>
      <w:r w:rsidR="00D56351">
        <w:t>để</w:t>
      </w:r>
      <w:proofErr w:type="spellEnd"/>
      <w:r w:rsidR="00D56351">
        <w:t xml:space="preserve"> </w:t>
      </w:r>
      <w:proofErr w:type="spellStart"/>
      <w:r w:rsidR="00D56351">
        <w:t>cho</w:t>
      </w:r>
      <w:proofErr w:type="spellEnd"/>
      <w:r w:rsidR="00D56351">
        <w:t xml:space="preserve"> </w:t>
      </w:r>
      <w:proofErr w:type="spellStart"/>
      <w:r w:rsidR="00D56351">
        <w:t>cài</w:t>
      </w:r>
      <w:proofErr w:type="spellEnd"/>
      <w:r w:rsidR="00D56351">
        <w:t xml:space="preserve"> </w:t>
      </w:r>
      <w:proofErr w:type="spellStart"/>
      <w:r w:rsidR="00D56351">
        <w:t>đặt</w:t>
      </w:r>
      <w:proofErr w:type="spellEnd"/>
      <w:r w:rsidR="00D56351">
        <w:t xml:space="preserve"> </w:t>
      </w:r>
      <w:proofErr w:type="spellStart"/>
      <w:r w:rsidR="00D56351">
        <w:t>cho</w:t>
      </w:r>
      <w:proofErr w:type="spellEnd"/>
      <w:r w:rsidR="00D56351">
        <w:t xml:space="preserve"> </w:t>
      </w:r>
      <w:proofErr w:type="spellStart"/>
      <w:r w:rsidR="00D56351">
        <w:t>việc</w:t>
      </w:r>
      <w:proofErr w:type="spellEnd"/>
      <w:r w:rsidR="00D56351">
        <w:t xml:space="preserve"> chia </w:t>
      </w:r>
      <w:proofErr w:type="spellStart"/>
      <w:r w:rsidR="00D56351">
        <w:t>sẻ</w:t>
      </w:r>
      <w:proofErr w:type="spellEnd"/>
      <w:r w:rsidR="00D56351">
        <w:t xml:space="preserve"> </w:t>
      </w:r>
      <w:proofErr w:type="spellStart"/>
      <w:r w:rsidR="00D56351">
        <w:t>biến</w:t>
      </w:r>
      <w:proofErr w:type="spellEnd"/>
      <w:r w:rsidR="00D56351">
        <w:t xml:space="preserve"> semaphore </w:t>
      </w:r>
      <w:proofErr w:type="spellStart"/>
      <w:r w:rsidR="00D56351">
        <w:t>giữa</w:t>
      </w:r>
      <w:proofErr w:type="spellEnd"/>
      <w:r w:rsidR="00D56351">
        <w:t xml:space="preserve"> </w:t>
      </w:r>
      <w:proofErr w:type="spellStart"/>
      <w:r w:rsidR="00D56351">
        <w:t>các</w:t>
      </w:r>
      <w:proofErr w:type="spellEnd"/>
      <w:r w:rsidR="00D56351">
        <w:t xml:space="preserve"> </w:t>
      </w:r>
      <w:proofErr w:type="spellStart"/>
      <w:r w:rsidR="00D56351">
        <w:t>với</w:t>
      </w:r>
      <w:proofErr w:type="spellEnd"/>
      <w:r w:rsidR="00D56351">
        <w:t xml:space="preserve"> </w:t>
      </w:r>
      <w:proofErr w:type="spellStart"/>
      <w:r w:rsidR="00D56351">
        <w:t>các</w:t>
      </w:r>
      <w:proofErr w:type="spellEnd"/>
      <w:r w:rsidR="00D56351">
        <w:t xml:space="preserve"> </w:t>
      </w:r>
      <w:proofErr w:type="gramStart"/>
      <w:r w:rsidR="00D56351">
        <w:t>fork(</w:t>
      </w:r>
      <w:proofErr w:type="gramEnd"/>
      <w:r w:rsidR="00D56351">
        <w:t xml:space="preserve">)ed processes, </w:t>
      </w:r>
      <w:proofErr w:type="spellStart"/>
      <w:r w:rsidR="00D56351">
        <w:t>tuy</w:t>
      </w:r>
      <w:proofErr w:type="spellEnd"/>
      <w:r w:rsidR="00D56351">
        <w:t xml:space="preserve"> </w:t>
      </w:r>
      <w:proofErr w:type="spellStart"/>
      <w:r w:rsidR="00D56351">
        <w:t>nhiên</w:t>
      </w:r>
      <w:proofErr w:type="spellEnd"/>
      <w:r w:rsidR="00D56351">
        <w:t xml:space="preserve"> </w:t>
      </w:r>
      <w:proofErr w:type="spellStart"/>
      <w:r w:rsidR="00D56351">
        <w:t>hiện</w:t>
      </w:r>
      <w:proofErr w:type="spellEnd"/>
      <w:r w:rsidR="00D56351">
        <w:t xml:space="preserve"> </w:t>
      </w:r>
      <w:proofErr w:type="spellStart"/>
      <w:r w:rsidR="00D56351">
        <w:t>tại</w:t>
      </w:r>
      <w:proofErr w:type="spellEnd"/>
      <w:r w:rsidR="00D56351">
        <w:t xml:space="preserve"> </w:t>
      </w:r>
      <w:proofErr w:type="spellStart"/>
      <w:r w:rsidR="00D56351">
        <w:t>LinuxThread</w:t>
      </w:r>
      <w:proofErr w:type="spellEnd"/>
      <w:r w:rsidR="00D56351">
        <w:t xml:space="preserve"> </w:t>
      </w:r>
      <w:proofErr w:type="spellStart"/>
      <w:r w:rsidR="00D56351">
        <w:t>không</w:t>
      </w:r>
      <w:proofErr w:type="spellEnd"/>
      <w:r w:rsidR="00D56351">
        <w:t xml:space="preserve"> </w:t>
      </w:r>
      <w:proofErr w:type="spellStart"/>
      <w:r w:rsidR="00D56351">
        <w:t>hỗ</w:t>
      </w:r>
      <w:proofErr w:type="spellEnd"/>
      <w:r w:rsidR="00D56351">
        <w:t xml:space="preserve"> </w:t>
      </w:r>
      <w:proofErr w:type="spellStart"/>
      <w:r w:rsidR="00D56351">
        <w:t>trợ</w:t>
      </w:r>
      <w:proofErr w:type="spellEnd"/>
      <w:r w:rsidR="00D56351">
        <w:t xml:space="preserve"> Shared semaphores.</w:t>
      </w:r>
    </w:p>
    <w:p w14:paraId="449FDDFE" w14:textId="77777777" w:rsidR="00D56351" w:rsidRDefault="009F550D" w:rsidP="007B47BD">
      <w:pPr>
        <w:pStyle w:val="Bullet3"/>
        <w:ind w:left="1440"/>
        <w:rPr>
          <w:lang w:val="en-AU"/>
        </w:rPr>
      </w:pPr>
      <w:r>
        <w:rPr>
          <w:lang w:val="en-AU"/>
        </w:rPr>
        <w:t>v</w:t>
      </w:r>
      <w:r w:rsidR="00D56351">
        <w:rPr>
          <w:lang w:val="en-AU"/>
        </w:rPr>
        <w:t xml:space="preserve">alue </w:t>
      </w:r>
      <w:proofErr w:type="spellStart"/>
      <w:r w:rsidR="00D56351">
        <w:rPr>
          <w:lang w:val="en-AU"/>
        </w:rPr>
        <w:t>là</w:t>
      </w:r>
      <w:proofErr w:type="spellEnd"/>
      <w:r w:rsidR="00D56351">
        <w:rPr>
          <w:lang w:val="en-AU"/>
        </w:rPr>
        <w:t xml:space="preserve"> </w:t>
      </w:r>
      <w:proofErr w:type="spellStart"/>
      <w:r w:rsidR="00D56351">
        <w:rPr>
          <w:lang w:val="en-AU"/>
        </w:rPr>
        <w:t>giá</w:t>
      </w:r>
      <w:proofErr w:type="spellEnd"/>
      <w:r w:rsidR="00D56351">
        <w:rPr>
          <w:lang w:val="en-AU"/>
        </w:rPr>
        <w:t xml:space="preserve"> </w:t>
      </w:r>
      <w:proofErr w:type="spellStart"/>
      <w:r w:rsidR="00D56351">
        <w:rPr>
          <w:lang w:val="en-AU"/>
        </w:rPr>
        <w:t>trị</w:t>
      </w:r>
      <w:proofErr w:type="spellEnd"/>
      <w:r w:rsidR="00D56351">
        <w:rPr>
          <w:lang w:val="en-AU"/>
        </w:rPr>
        <w:t xml:space="preserve"> </w:t>
      </w:r>
      <w:proofErr w:type="spellStart"/>
      <w:r w:rsidR="00D56351">
        <w:rPr>
          <w:lang w:val="en-AU"/>
        </w:rPr>
        <w:t>khởi</w:t>
      </w:r>
      <w:proofErr w:type="spellEnd"/>
      <w:r w:rsidR="00D56351">
        <w:rPr>
          <w:lang w:val="en-AU"/>
        </w:rPr>
        <w:t xml:space="preserve"> </w:t>
      </w:r>
      <w:proofErr w:type="spellStart"/>
      <w:r w:rsidR="00D56351">
        <w:rPr>
          <w:lang w:val="en-AU"/>
        </w:rPr>
        <w:t>tạo</w:t>
      </w:r>
      <w:proofErr w:type="spellEnd"/>
      <w:r w:rsidR="00D56351">
        <w:rPr>
          <w:lang w:val="en-AU"/>
        </w:rPr>
        <w:t xml:space="preserve"> </w:t>
      </w:r>
      <w:proofErr w:type="spellStart"/>
      <w:r w:rsidR="00D56351">
        <w:rPr>
          <w:lang w:val="en-AU"/>
        </w:rPr>
        <w:t>để</w:t>
      </w:r>
      <w:proofErr w:type="spellEnd"/>
      <w:r w:rsidR="00D56351">
        <w:rPr>
          <w:lang w:val="en-AU"/>
        </w:rPr>
        <w:t xml:space="preserve"> </w:t>
      </w:r>
      <w:proofErr w:type="spellStart"/>
      <w:r w:rsidR="00D56351">
        <w:rPr>
          <w:lang w:val="en-AU"/>
        </w:rPr>
        <w:t>gán</w:t>
      </w:r>
      <w:proofErr w:type="spellEnd"/>
      <w:r w:rsidR="00D56351">
        <w:rPr>
          <w:lang w:val="en-AU"/>
        </w:rPr>
        <w:t xml:space="preserve"> </w:t>
      </w:r>
      <w:proofErr w:type="spellStart"/>
      <w:r w:rsidR="00D56351">
        <w:rPr>
          <w:lang w:val="en-AU"/>
        </w:rPr>
        <w:t>cho</w:t>
      </w:r>
      <w:proofErr w:type="spellEnd"/>
      <w:r w:rsidR="00D56351">
        <w:rPr>
          <w:lang w:val="en-AU"/>
        </w:rPr>
        <w:t xml:space="preserve"> semaphore</w:t>
      </w:r>
    </w:p>
    <w:p w14:paraId="441421E1" w14:textId="77777777" w:rsidR="00D56351" w:rsidRDefault="00D56351" w:rsidP="007B47BD">
      <w:pPr>
        <w:pStyle w:val="Bullet20"/>
        <w:numPr>
          <w:ilvl w:val="0"/>
          <w:numId w:val="0"/>
        </w:numPr>
        <w:ind w:left="1728" w:hanging="648"/>
        <w:rPr>
          <w:lang w:val="en-AU"/>
        </w:rPr>
      </w:pPr>
      <w:proofErr w:type="spellStart"/>
      <w:r>
        <w:rPr>
          <w:lang w:val="en-AU"/>
        </w:rPr>
        <w:t>Ví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dụ</w:t>
      </w:r>
      <w:proofErr w:type="spellEnd"/>
      <w:r>
        <w:rPr>
          <w:lang w:val="en-AU"/>
        </w:rPr>
        <w:t>:</w:t>
      </w:r>
    </w:p>
    <w:p w14:paraId="53648EF3" w14:textId="77777777" w:rsidR="00D56351" w:rsidRDefault="00F8123E" w:rsidP="007B47BD">
      <w:pPr>
        <w:pStyle w:val="Bullet3"/>
        <w:numPr>
          <w:ilvl w:val="0"/>
          <w:numId w:val="0"/>
        </w:numPr>
        <w:ind w:left="2016" w:hanging="576"/>
        <w:rPr>
          <w:lang w:val="en-AU"/>
        </w:rPr>
      </w:pPr>
      <w:proofErr w:type="spellStart"/>
      <w:r>
        <w:rPr>
          <w:lang w:val="en-AU"/>
        </w:rPr>
        <w:t>s</w:t>
      </w:r>
      <w:r w:rsidR="00D56351">
        <w:rPr>
          <w:lang w:val="en-AU"/>
        </w:rPr>
        <w:t>em_t</w:t>
      </w:r>
      <w:proofErr w:type="spellEnd"/>
      <w:r w:rsidR="00D56351">
        <w:rPr>
          <w:lang w:val="en-AU"/>
        </w:rPr>
        <w:t xml:space="preserve"> </w:t>
      </w:r>
      <w:proofErr w:type="spellStart"/>
      <w:proofErr w:type="gramStart"/>
      <w:r w:rsidR="00D56351">
        <w:rPr>
          <w:lang w:val="en-AU"/>
        </w:rPr>
        <w:t>sam</w:t>
      </w:r>
      <w:proofErr w:type="spellEnd"/>
      <w:r w:rsidR="00D56351">
        <w:rPr>
          <w:lang w:val="en-AU"/>
        </w:rPr>
        <w:t>;</w:t>
      </w:r>
      <w:proofErr w:type="gramEnd"/>
    </w:p>
    <w:p w14:paraId="53CCF4CA" w14:textId="77777777" w:rsidR="00D56351" w:rsidRDefault="00F8123E" w:rsidP="007B47BD">
      <w:pPr>
        <w:pStyle w:val="Bullet3"/>
        <w:numPr>
          <w:ilvl w:val="0"/>
          <w:numId w:val="0"/>
        </w:numPr>
        <w:ind w:left="2016" w:hanging="576"/>
        <w:rPr>
          <w:lang w:val="en-AU"/>
        </w:rPr>
      </w:pPr>
      <w:proofErr w:type="spellStart"/>
      <w:r>
        <w:rPr>
          <w:lang w:val="en-AU"/>
        </w:rPr>
        <w:t>s</w:t>
      </w:r>
      <w:r w:rsidR="00D56351">
        <w:rPr>
          <w:lang w:val="en-AU"/>
        </w:rPr>
        <w:t>em_init</w:t>
      </w:r>
      <w:proofErr w:type="spellEnd"/>
      <w:r w:rsidR="00D56351">
        <w:rPr>
          <w:lang w:val="en-AU"/>
        </w:rPr>
        <w:t>(&amp;sam,0,10</w:t>
      </w:r>
      <w:proofErr w:type="gramStart"/>
      <w:r w:rsidR="00D56351">
        <w:rPr>
          <w:lang w:val="en-AU"/>
        </w:rPr>
        <w:t>);</w:t>
      </w:r>
      <w:proofErr w:type="gramEnd"/>
    </w:p>
    <w:p w14:paraId="78D7D487" w14:textId="77777777" w:rsidR="00351DD1" w:rsidRDefault="00351DD1" w:rsidP="007B47BD">
      <w:pPr>
        <w:pStyle w:val="Bullet1"/>
        <w:ind w:left="360"/>
        <w:rPr>
          <w:lang w:val="en-AU"/>
        </w:rPr>
      </w:pPr>
      <w:proofErr w:type="spellStart"/>
      <w:r>
        <w:rPr>
          <w:lang w:val="en-AU"/>
        </w:rPr>
        <w:t>Đợi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semaphore</w:t>
      </w:r>
      <w:r w:rsidR="00360F1A">
        <w:rPr>
          <w:lang w:val="en-AU"/>
        </w:rPr>
        <w:t xml:space="preserve"> (</w:t>
      </w:r>
      <w:proofErr w:type="spellStart"/>
      <w:r w:rsidR="00360F1A">
        <w:rPr>
          <w:lang w:val="en-AU"/>
        </w:rPr>
        <w:t>Hàm</w:t>
      </w:r>
      <w:proofErr w:type="spellEnd"/>
      <w:r w:rsidR="00360F1A">
        <w:rPr>
          <w:lang w:val="en-AU"/>
        </w:rPr>
        <w:t xml:space="preserve"> wait </w:t>
      </w:r>
      <w:proofErr w:type="spellStart"/>
      <w:r w:rsidR="00360F1A">
        <w:rPr>
          <w:lang w:val="en-AU"/>
        </w:rPr>
        <w:t>của</w:t>
      </w:r>
      <w:proofErr w:type="spellEnd"/>
      <w:r w:rsidR="00360F1A">
        <w:rPr>
          <w:lang w:val="en-AU"/>
        </w:rPr>
        <w:t xml:space="preserve"> semaphore)</w:t>
      </w:r>
      <w:r>
        <w:rPr>
          <w:lang w:val="en-AU"/>
        </w:rPr>
        <w:t>:</w:t>
      </w:r>
    </w:p>
    <w:p w14:paraId="0B013582" w14:textId="77777777" w:rsidR="00351DD1" w:rsidRPr="00175888" w:rsidRDefault="00A96599" w:rsidP="00C27995">
      <w:pPr>
        <w:pStyle w:val="BodyText"/>
        <w:ind w:left="360" w:firstLine="720"/>
        <w:rPr>
          <w:b/>
          <w:lang w:val="en-AU"/>
        </w:rPr>
      </w:pPr>
      <w:bookmarkStart w:id="7" w:name="OLE_LINK2"/>
      <w:bookmarkStart w:id="8" w:name="OLE_LINK12"/>
      <w:bookmarkStart w:id="9" w:name="OLE_LINK13"/>
      <w:bookmarkStart w:id="10" w:name="OLE_LINK18"/>
      <w:proofErr w:type="spellStart"/>
      <w:r w:rsidRPr="00175888">
        <w:rPr>
          <w:b/>
          <w:lang w:val="en-AU"/>
        </w:rPr>
        <w:t>s</w:t>
      </w:r>
      <w:r w:rsidR="00351DD1" w:rsidRPr="00175888">
        <w:rPr>
          <w:b/>
          <w:lang w:val="en-AU"/>
        </w:rPr>
        <w:t>em_wait</w:t>
      </w:r>
      <w:bookmarkEnd w:id="7"/>
      <w:proofErr w:type="spellEnd"/>
      <w:r w:rsidR="00351DD1" w:rsidRPr="00175888">
        <w:rPr>
          <w:b/>
          <w:lang w:val="en-AU"/>
        </w:rPr>
        <w:t>(&amp;</w:t>
      </w:r>
      <w:proofErr w:type="spellStart"/>
      <w:r w:rsidR="00351DD1" w:rsidRPr="00175888">
        <w:rPr>
          <w:b/>
          <w:lang w:val="en-AU"/>
        </w:rPr>
        <w:t>sem_name</w:t>
      </w:r>
      <w:proofErr w:type="spellEnd"/>
      <w:proofErr w:type="gramStart"/>
      <w:r w:rsidR="00351DD1" w:rsidRPr="00175888">
        <w:rPr>
          <w:b/>
          <w:lang w:val="en-AU"/>
        </w:rPr>
        <w:t>);</w:t>
      </w:r>
      <w:proofErr w:type="gramEnd"/>
    </w:p>
    <w:p w14:paraId="486E7672" w14:textId="77777777" w:rsidR="00351DD1" w:rsidRPr="00694D6B" w:rsidRDefault="00351DD1" w:rsidP="007B47BD">
      <w:pPr>
        <w:pStyle w:val="Bullet20"/>
        <w:numPr>
          <w:ilvl w:val="0"/>
          <w:numId w:val="28"/>
        </w:numPr>
        <w:ind w:left="1440"/>
        <w:rPr>
          <w:color w:val="000000" w:themeColor="text1"/>
          <w:lang w:val="en-AU"/>
        </w:rPr>
      </w:pPr>
      <w:bookmarkStart w:id="11" w:name="OLE_LINK19"/>
      <w:bookmarkStart w:id="12" w:name="OLE_LINK20"/>
      <w:bookmarkStart w:id="13" w:name="OLE_LINK21"/>
      <w:bookmarkStart w:id="14" w:name="OLE_LINK22"/>
      <w:bookmarkEnd w:id="8"/>
      <w:bookmarkEnd w:id="9"/>
      <w:bookmarkEnd w:id="10"/>
      <w:proofErr w:type="spellStart"/>
      <w:r w:rsidRPr="00694D6B">
        <w:rPr>
          <w:color w:val="000000" w:themeColor="text1"/>
          <w:lang w:val="en-AU"/>
        </w:rPr>
        <w:t>Nếu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giá</w:t>
      </w:r>
      <w:proofErr w:type="spellEnd"/>
      <w:r w:rsidRPr="00694D6B">
        <w:rPr>
          <w:color w:val="000000" w:themeColor="text1"/>
          <w:lang w:val="en-AU"/>
        </w:rPr>
        <w:t xml:space="preserve"> tri </w:t>
      </w:r>
      <w:proofErr w:type="spellStart"/>
      <w:r w:rsidRPr="00694D6B">
        <w:rPr>
          <w:color w:val="000000" w:themeColor="text1"/>
          <w:lang w:val="en-AU"/>
        </w:rPr>
        <w:t>của</w:t>
      </w:r>
      <w:proofErr w:type="spellEnd"/>
      <w:r w:rsidRPr="00694D6B">
        <w:rPr>
          <w:color w:val="000000" w:themeColor="text1"/>
          <w:lang w:val="en-AU"/>
        </w:rPr>
        <w:t xml:space="preserve"> semaphore </w:t>
      </w:r>
      <w:proofErr w:type="spellStart"/>
      <w:r w:rsidRPr="00694D6B">
        <w:rPr>
          <w:color w:val="000000" w:themeColor="text1"/>
          <w:lang w:val="en-AU"/>
        </w:rPr>
        <w:t>là</w:t>
      </w:r>
      <w:proofErr w:type="spellEnd"/>
      <w:r w:rsidR="00467150" w:rsidRPr="00694D6B">
        <w:rPr>
          <w:color w:val="000000" w:themeColor="text1"/>
          <w:lang w:val="en-AU"/>
        </w:rPr>
        <w:t xml:space="preserve"> </w:t>
      </w:r>
      <w:proofErr w:type="spellStart"/>
      <w:r w:rsidR="00467150" w:rsidRPr="000E37E1">
        <w:rPr>
          <w:color w:val="FF0000"/>
          <w:lang w:val="en-AU"/>
        </w:rPr>
        <w:t>không</w:t>
      </w:r>
      <w:proofErr w:type="spellEnd"/>
      <w:r w:rsidR="00467150" w:rsidRPr="000E37E1">
        <w:rPr>
          <w:color w:val="FF0000"/>
          <w:lang w:val="en-AU"/>
        </w:rPr>
        <w:t xml:space="preserve"> </w:t>
      </w:r>
      <w:proofErr w:type="spellStart"/>
      <w:r w:rsidR="00467150" w:rsidRPr="000E37E1">
        <w:rPr>
          <w:color w:val="FF0000"/>
          <w:lang w:val="en-AU"/>
        </w:rPr>
        <w:t>dương</w:t>
      </w:r>
      <w:bookmarkEnd w:id="11"/>
      <w:bookmarkEnd w:id="12"/>
      <w:proofErr w:type="spellEnd"/>
      <w:r w:rsidRPr="00694D6B">
        <w:rPr>
          <w:color w:val="000000" w:themeColor="text1"/>
          <w:lang w:val="en-AU"/>
        </w:rPr>
        <w:t xml:space="preserve">, </w:t>
      </w:r>
      <w:proofErr w:type="spellStart"/>
      <w:r w:rsidRPr="00694D6B">
        <w:rPr>
          <w:color w:val="000000" w:themeColor="text1"/>
          <w:lang w:val="en-AU"/>
        </w:rPr>
        <w:t>tiến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trình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sẽ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bị</w:t>
      </w:r>
      <w:proofErr w:type="spellEnd"/>
      <w:r w:rsidRPr="00694D6B">
        <w:rPr>
          <w:color w:val="000000" w:themeColor="text1"/>
          <w:lang w:val="en-AU"/>
        </w:rPr>
        <w:t xml:space="preserve"> block, </w:t>
      </w:r>
      <w:proofErr w:type="spellStart"/>
      <w:r w:rsidRPr="00694D6B">
        <w:rPr>
          <w:color w:val="000000" w:themeColor="text1"/>
          <w:lang w:val="en-AU"/>
        </w:rPr>
        <w:t>một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trong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những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tiến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trình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bị</w:t>
      </w:r>
      <w:proofErr w:type="spellEnd"/>
      <w:r w:rsidRPr="00694D6B">
        <w:rPr>
          <w:color w:val="000000" w:themeColor="text1"/>
          <w:lang w:val="en-AU"/>
        </w:rPr>
        <w:t xml:space="preserve"> block </w:t>
      </w:r>
      <w:proofErr w:type="spellStart"/>
      <w:r w:rsidRPr="00694D6B">
        <w:rPr>
          <w:color w:val="000000" w:themeColor="text1"/>
          <w:lang w:val="en-AU"/>
        </w:rPr>
        <w:t>sẽ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mở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khi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có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một</w:t>
      </w:r>
      <w:proofErr w:type="spellEnd"/>
      <w:r w:rsidRPr="00694D6B">
        <w:rPr>
          <w:color w:val="000000" w:themeColor="text1"/>
          <w:lang w:val="en-AU"/>
        </w:rPr>
        <w:t xml:space="preserve"> process </w:t>
      </w:r>
      <w:proofErr w:type="spellStart"/>
      <w:r w:rsidRPr="00694D6B">
        <w:rPr>
          <w:color w:val="000000" w:themeColor="text1"/>
          <w:lang w:val="en-AU"/>
        </w:rPr>
        <w:t>gọi</w:t>
      </w:r>
      <w:proofErr w:type="spellEnd"/>
      <w:r w:rsidRPr="00694D6B">
        <w:rPr>
          <w:color w:val="000000" w:themeColor="text1"/>
          <w:lang w:val="en-AU"/>
        </w:rPr>
        <w:t xml:space="preserve"> </w:t>
      </w:r>
      <w:bookmarkStart w:id="15" w:name="OLE_LINK14"/>
      <w:bookmarkStart w:id="16" w:name="OLE_LINK15"/>
      <w:proofErr w:type="spellStart"/>
      <w:r w:rsidRPr="00694D6B">
        <w:rPr>
          <w:b/>
          <w:color w:val="000000" w:themeColor="text1"/>
          <w:lang w:val="en-AU"/>
        </w:rPr>
        <w:t>sem_post</w:t>
      </w:r>
      <w:bookmarkEnd w:id="15"/>
      <w:bookmarkEnd w:id="16"/>
      <w:proofErr w:type="spellEnd"/>
      <w:r w:rsidRPr="00694D6B">
        <w:rPr>
          <w:color w:val="000000" w:themeColor="text1"/>
          <w:lang w:val="en-AU"/>
        </w:rPr>
        <w:t>.</w:t>
      </w:r>
    </w:p>
    <w:p w14:paraId="50C2D26C" w14:textId="77777777" w:rsidR="00467150" w:rsidRPr="00694D6B" w:rsidRDefault="00467150" w:rsidP="007B47BD">
      <w:pPr>
        <w:pStyle w:val="Bullet20"/>
        <w:numPr>
          <w:ilvl w:val="0"/>
          <w:numId w:val="28"/>
        </w:numPr>
        <w:ind w:left="1440"/>
        <w:rPr>
          <w:color w:val="000000" w:themeColor="text1"/>
          <w:lang w:val="en-AU"/>
        </w:rPr>
      </w:pPr>
      <w:proofErr w:type="spellStart"/>
      <w:r w:rsidRPr="00694D6B">
        <w:rPr>
          <w:color w:val="000000" w:themeColor="text1"/>
          <w:lang w:val="en-AU"/>
        </w:rPr>
        <w:t>Nếu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giá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trị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của</w:t>
      </w:r>
      <w:proofErr w:type="spellEnd"/>
      <w:r w:rsidRPr="00694D6B">
        <w:rPr>
          <w:color w:val="000000" w:themeColor="text1"/>
          <w:lang w:val="en-AU"/>
        </w:rPr>
        <w:t xml:space="preserve"> semaphore </w:t>
      </w:r>
      <w:proofErr w:type="spellStart"/>
      <w:r w:rsidRPr="00694D6B">
        <w:rPr>
          <w:color w:val="000000" w:themeColor="text1"/>
          <w:lang w:val="en-AU"/>
        </w:rPr>
        <w:t>là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dương</w:t>
      </w:r>
      <w:proofErr w:type="spellEnd"/>
      <w:r w:rsidRPr="00694D6B">
        <w:rPr>
          <w:color w:val="000000" w:themeColor="text1"/>
          <w:lang w:val="en-AU"/>
        </w:rPr>
        <w:t xml:space="preserve">, </w:t>
      </w:r>
      <w:proofErr w:type="spellStart"/>
      <w:r w:rsidRPr="00694D6B">
        <w:rPr>
          <w:color w:val="000000" w:themeColor="text1"/>
          <w:lang w:val="en-AU"/>
        </w:rPr>
        <w:t>giá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trị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của</w:t>
      </w:r>
      <w:proofErr w:type="spellEnd"/>
      <w:r w:rsidRPr="00694D6B">
        <w:rPr>
          <w:color w:val="000000" w:themeColor="text1"/>
          <w:lang w:val="en-AU"/>
        </w:rPr>
        <w:t xml:space="preserve"> semaphore </w:t>
      </w:r>
      <w:proofErr w:type="spellStart"/>
      <w:r w:rsidRPr="00694D6B">
        <w:rPr>
          <w:color w:val="000000" w:themeColor="text1"/>
          <w:lang w:val="en-AU"/>
        </w:rPr>
        <w:t>sẽ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giảm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đi</w:t>
      </w:r>
      <w:proofErr w:type="spellEnd"/>
      <w:r w:rsidRPr="00694D6B">
        <w:rPr>
          <w:color w:val="000000" w:themeColor="text1"/>
          <w:lang w:val="en-AU"/>
        </w:rPr>
        <w:t xml:space="preserve"> 1. </w:t>
      </w:r>
      <w:proofErr w:type="spellStart"/>
      <w:r w:rsidRPr="00694D6B">
        <w:rPr>
          <w:color w:val="000000" w:themeColor="text1"/>
          <w:lang w:val="en-AU"/>
        </w:rPr>
        <w:t>Tiến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trình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tiếp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tục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được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chạy</w:t>
      </w:r>
      <w:proofErr w:type="spellEnd"/>
      <w:r w:rsidRPr="00694D6B">
        <w:rPr>
          <w:color w:val="000000" w:themeColor="text1"/>
          <w:lang w:val="en-AU"/>
        </w:rPr>
        <w:t>.</w:t>
      </w:r>
    </w:p>
    <w:bookmarkEnd w:id="13"/>
    <w:bookmarkEnd w:id="14"/>
    <w:p w14:paraId="5D0F5F5C" w14:textId="77777777" w:rsidR="00A45DBD" w:rsidRDefault="009C34B6" w:rsidP="007B47BD">
      <w:pPr>
        <w:pStyle w:val="Bullet1"/>
        <w:ind w:left="360"/>
        <w:rPr>
          <w:lang w:val="en-AU"/>
        </w:rPr>
      </w:pPr>
      <w:proofErr w:type="spellStart"/>
      <w:r>
        <w:rPr>
          <w:lang w:val="en-AU"/>
        </w:rPr>
        <w:t>Hàm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sem_post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Hàm</w:t>
      </w:r>
      <w:proofErr w:type="spellEnd"/>
      <w:r>
        <w:rPr>
          <w:lang w:val="en-AU"/>
        </w:rPr>
        <w:t xml:space="preserve"> signal </w:t>
      </w:r>
      <w:proofErr w:type="spellStart"/>
      <w:r>
        <w:rPr>
          <w:lang w:val="en-AU"/>
        </w:rPr>
        <w:t>của</w:t>
      </w:r>
      <w:proofErr w:type="spellEnd"/>
      <w:r>
        <w:rPr>
          <w:lang w:val="en-AU"/>
        </w:rPr>
        <w:t xml:space="preserve"> semaphore):</w:t>
      </w:r>
    </w:p>
    <w:p w14:paraId="31CA3C5E" w14:textId="77777777" w:rsidR="000E37E1" w:rsidRDefault="009C34B6" w:rsidP="00C27995">
      <w:pPr>
        <w:pStyle w:val="Bullet1"/>
        <w:numPr>
          <w:ilvl w:val="0"/>
          <w:numId w:val="0"/>
        </w:numPr>
        <w:ind w:left="1440" w:hanging="360"/>
        <w:rPr>
          <w:b/>
          <w:lang w:val="en-AU"/>
        </w:rPr>
      </w:pPr>
      <w:proofErr w:type="spellStart"/>
      <w:r w:rsidRPr="009C34B6">
        <w:rPr>
          <w:b/>
          <w:lang w:val="en-AU"/>
        </w:rPr>
        <w:t>sem_post</w:t>
      </w:r>
      <w:proofErr w:type="spellEnd"/>
      <w:r w:rsidR="00A45DBD" w:rsidRPr="009C34B6">
        <w:rPr>
          <w:b/>
          <w:lang w:val="en-AU"/>
        </w:rPr>
        <w:t>(&amp;</w:t>
      </w:r>
      <w:proofErr w:type="spellStart"/>
      <w:r w:rsidR="00A45DBD" w:rsidRPr="009C34B6">
        <w:rPr>
          <w:b/>
          <w:lang w:val="en-AU"/>
        </w:rPr>
        <w:t>sem_name</w:t>
      </w:r>
      <w:proofErr w:type="spellEnd"/>
      <w:proofErr w:type="gramStart"/>
      <w:r w:rsidR="00A45DBD" w:rsidRPr="009C34B6">
        <w:rPr>
          <w:b/>
          <w:lang w:val="en-AU"/>
        </w:rPr>
        <w:t>);</w:t>
      </w:r>
      <w:proofErr w:type="gramEnd"/>
    </w:p>
    <w:p w14:paraId="367AA3DD" w14:textId="77777777" w:rsidR="000E37E1" w:rsidRDefault="006D3D31" w:rsidP="00055A8C">
      <w:pPr>
        <w:pStyle w:val="Bullet20"/>
        <w:numPr>
          <w:ilvl w:val="0"/>
          <w:numId w:val="28"/>
        </w:numPr>
        <w:ind w:left="1440"/>
        <w:rPr>
          <w:color w:val="000000" w:themeColor="text1"/>
          <w:lang w:val="en-AU"/>
        </w:rPr>
      </w:pPr>
      <w:proofErr w:type="spellStart"/>
      <w:r w:rsidRPr="009E6BD4">
        <w:rPr>
          <w:color w:val="000000" w:themeColor="text1"/>
          <w:lang w:val="en-AU"/>
        </w:rPr>
        <w:t>G</w:t>
      </w:r>
      <w:r w:rsidR="00C4586F" w:rsidRPr="009E6BD4">
        <w:rPr>
          <w:color w:val="000000" w:themeColor="text1"/>
          <w:lang w:val="en-AU"/>
        </w:rPr>
        <w:t>iá</w:t>
      </w:r>
      <w:proofErr w:type="spellEnd"/>
      <w:r w:rsidR="00C4586F" w:rsidRPr="009E6BD4">
        <w:rPr>
          <w:color w:val="000000" w:themeColor="text1"/>
          <w:lang w:val="en-AU"/>
        </w:rPr>
        <w:t xml:space="preserve"> </w:t>
      </w:r>
      <w:proofErr w:type="spellStart"/>
      <w:r w:rsidR="00C4586F" w:rsidRPr="009E6BD4">
        <w:rPr>
          <w:color w:val="000000" w:themeColor="text1"/>
          <w:lang w:val="en-AU"/>
        </w:rPr>
        <w:t>trị</w:t>
      </w:r>
      <w:proofErr w:type="spellEnd"/>
      <w:r w:rsidR="00C4586F" w:rsidRPr="009E6BD4">
        <w:rPr>
          <w:color w:val="000000" w:themeColor="text1"/>
          <w:lang w:val="en-AU"/>
        </w:rPr>
        <w:t xml:space="preserve"> </w:t>
      </w:r>
      <w:proofErr w:type="spellStart"/>
      <w:r w:rsidR="00C4586F" w:rsidRPr="009E6BD4">
        <w:rPr>
          <w:color w:val="000000" w:themeColor="text1"/>
          <w:lang w:val="en-AU"/>
        </w:rPr>
        <w:t>của</w:t>
      </w:r>
      <w:proofErr w:type="spellEnd"/>
      <w:r w:rsidR="00C4586F" w:rsidRPr="009E6BD4">
        <w:rPr>
          <w:color w:val="000000" w:themeColor="text1"/>
          <w:lang w:val="en-AU"/>
        </w:rPr>
        <w:t xml:space="preserve"> semaphore </w:t>
      </w:r>
      <w:proofErr w:type="spellStart"/>
      <w:r w:rsidRPr="009E6BD4">
        <w:rPr>
          <w:color w:val="000000" w:themeColor="text1"/>
          <w:lang w:val="en-AU"/>
        </w:rPr>
        <w:t>sẽ</w:t>
      </w:r>
      <w:proofErr w:type="spellEnd"/>
      <w:r w:rsidRPr="009E6BD4">
        <w:rPr>
          <w:color w:val="000000" w:themeColor="text1"/>
          <w:lang w:val="en-AU"/>
        </w:rPr>
        <w:t xml:space="preserve"> </w:t>
      </w:r>
      <w:proofErr w:type="spellStart"/>
      <w:r w:rsidRPr="009E6BD4">
        <w:rPr>
          <w:color w:val="000000" w:themeColor="text1"/>
          <w:lang w:val="en-AU"/>
        </w:rPr>
        <w:t>tăng</w:t>
      </w:r>
      <w:proofErr w:type="spellEnd"/>
      <w:r w:rsidRPr="009E6BD4">
        <w:rPr>
          <w:color w:val="000000" w:themeColor="text1"/>
          <w:lang w:val="en-AU"/>
        </w:rPr>
        <w:t xml:space="preserve"> </w:t>
      </w:r>
      <w:proofErr w:type="spellStart"/>
      <w:r w:rsidRPr="009E6BD4">
        <w:rPr>
          <w:color w:val="000000" w:themeColor="text1"/>
          <w:lang w:val="en-AU"/>
        </w:rPr>
        <w:t>thêm</w:t>
      </w:r>
      <w:proofErr w:type="spellEnd"/>
      <w:r w:rsidR="00C4586F" w:rsidRPr="009E6BD4">
        <w:rPr>
          <w:color w:val="000000" w:themeColor="text1"/>
          <w:lang w:val="en-AU"/>
        </w:rPr>
        <w:t xml:space="preserve"> 1</w:t>
      </w:r>
      <w:r w:rsidR="009E6BD4">
        <w:rPr>
          <w:color w:val="000000" w:themeColor="text1"/>
          <w:lang w:val="en-AU"/>
        </w:rPr>
        <w:t>.</w:t>
      </w:r>
    </w:p>
    <w:p w14:paraId="19ED143A" w14:textId="77777777" w:rsidR="000521C5" w:rsidRDefault="000521C5" w:rsidP="00055A8C">
      <w:pPr>
        <w:pStyle w:val="Bullet20"/>
        <w:numPr>
          <w:ilvl w:val="0"/>
          <w:numId w:val="28"/>
        </w:numPr>
        <w:ind w:left="1440"/>
        <w:rPr>
          <w:color w:val="000000" w:themeColor="text1"/>
          <w:lang w:val="en-AU"/>
        </w:rPr>
      </w:pPr>
      <w:proofErr w:type="spellStart"/>
      <w:r w:rsidRPr="00694D6B">
        <w:rPr>
          <w:color w:val="000000" w:themeColor="text1"/>
          <w:lang w:val="en-AU"/>
        </w:rPr>
        <w:t>Nếu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694D6B">
        <w:rPr>
          <w:color w:val="000000" w:themeColor="text1"/>
          <w:lang w:val="en-AU"/>
        </w:rPr>
        <w:t>giá</w:t>
      </w:r>
      <w:proofErr w:type="spellEnd"/>
      <w:r w:rsidRPr="00694D6B">
        <w:rPr>
          <w:color w:val="000000" w:themeColor="text1"/>
          <w:lang w:val="en-AU"/>
        </w:rPr>
        <w:t xml:space="preserve"> tri </w:t>
      </w:r>
      <w:proofErr w:type="spellStart"/>
      <w:r w:rsidRPr="00694D6B">
        <w:rPr>
          <w:color w:val="000000" w:themeColor="text1"/>
          <w:lang w:val="en-AU"/>
        </w:rPr>
        <w:t>của</w:t>
      </w:r>
      <w:proofErr w:type="spellEnd"/>
      <w:r w:rsidRPr="00694D6B">
        <w:rPr>
          <w:color w:val="000000" w:themeColor="text1"/>
          <w:lang w:val="en-AU"/>
        </w:rPr>
        <w:t xml:space="preserve"> semaphore </w:t>
      </w:r>
      <w:proofErr w:type="spellStart"/>
      <w:r w:rsidRPr="00694D6B">
        <w:rPr>
          <w:color w:val="000000" w:themeColor="text1"/>
          <w:lang w:val="en-AU"/>
        </w:rPr>
        <w:t>là</w:t>
      </w:r>
      <w:proofErr w:type="spellEnd"/>
      <w:r w:rsidRPr="00694D6B">
        <w:rPr>
          <w:color w:val="000000" w:themeColor="text1"/>
          <w:lang w:val="en-AU"/>
        </w:rPr>
        <w:t xml:space="preserve"> </w:t>
      </w:r>
      <w:proofErr w:type="spellStart"/>
      <w:r w:rsidRPr="000E37E1">
        <w:rPr>
          <w:color w:val="FF0000"/>
          <w:lang w:val="en-AU"/>
        </w:rPr>
        <w:t>không</w:t>
      </w:r>
      <w:proofErr w:type="spellEnd"/>
      <w:r w:rsidRPr="000E37E1">
        <w:rPr>
          <w:color w:val="FF0000"/>
          <w:lang w:val="en-AU"/>
        </w:rPr>
        <w:t xml:space="preserve"> </w:t>
      </w:r>
      <w:proofErr w:type="spellStart"/>
      <w:r w:rsidRPr="000E37E1">
        <w:rPr>
          <w:color w:val="FF0000"/>
          <w:lang w:val="en-AU"/>
        </w:rPr>
        <w:t>dương</w:t>
      </w:r>
      <w:proofErr w:type="spellEnd"/>
      <w:r w:rsidRPr="00694D6B">
        <w:rPr>
          <w:color w:val="000000" w:themeColor="text1"/>
          <w:lang w:val="en-AU"/>
        </w:rPr>
        <w:t xml:space="preserve">, </w:t>
      </w:r>
      <w:proofErr w:type="spellStart"/>
      <w:r>
        <w:rPr>
          <w:color w:val="000000" w:themeColor="text1"/>
          <w:lang w:val="en-AU"/>
        </w:rPr>
        <w:t>và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có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 w:rsidR="00B4659F">
        <w:rPr>
          <w:color w:val="000000" w:themeColor="text1"/>
          <w:lang w:val="en-AU"/>
        </w:rPr>
        <w:t>một</w:t>
      </w:r>
      <w:proofErr w:type="spellEnd"/>
      <w:r w:rsidR="00B4659F">
        <w:rPr>
          <w:color w:val="000000" w:themeColor="text1"/>
          <w:lang w:val="en-AU"/>
        </w:rPr>
        <w:t xml:space="preserve"> </w:t>
      </w:r>
      <w:proofErr w:type="spellStart"/>
      <w:r w:rsidR="00B4659F">
        <w:rPr>
          <w:color w:val="000000" w:themeColor="text1"/>
          <w:lang w:val="en-AU"/>
        </w:rPr>
        <w:t>số</w:t>
      </w:r>
      <w:proofErr w:type="spellEnd"/>
      <w:r w:rsidR="00B4659F"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tiến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trình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đang</w:t>
      </w:r>
      <w:proofErr w:type="spellEnd"/>
      <w:r>
        <w:rPr>
          <w:color w:val="000000" w:themeColor="text1"/>
          <w:lang w:val="en-AU"/>
        </w:rPr>
        <w:t xml:space="preserve"> </w:t>
      </w:r>
      <w:proofErr w:type="spellStart"/>
      <w:r>
        <w:rPr>
          <w:color w:val="000000" w:themeColor="text1"/>
          <w:lang w:val="en-AU"/>
        </w:rPr>
        <w:t>bị</w:t>
      </w:r>
      <w:proofErr w:type="spellEnd"/>
      <w:r>
        <w:rPr>
          <w:color w:val="000000" w:themeColor="text1"/>
          <w:lang w:val="en-AU"/>
        </w:rPr>
        <w:t xml:space="preserve"> block, </w:t>
      </w:r>
      <w:proofErr w:type="spellStart"/>
      <w:r w:rsidR="00B4659F">
        <w:rPr>
          <w:color w:val="000000" w:themeColor="text1"/>
          <w:lang w:val="en-AU"/>
        </w:rPr>
        <w:t>một</w:t>
      </w:r>
      <w:proofErr w:type="spellEnd"/>
      <w:r w:rsidR="00B4659F">
        <w:rPr>
          <w:color w:val="000000" w:themeColor="text1"/>
          <w:lang w:val="en-AU"/>
        </w:rPr>
        <w:t xml:space="preserve"> </w:t>
      </w:r>
      <w:proofErr w:type="spellStart"/>
      <w:r w:rsidR="00B4659F">
        <w:rPr>
          <w:color w:val="000000" w:themeColor="text1"/>
          <w:lang w:val="en-AU"/>
        </w:rPr>
        <w:t>tiến</w:t>
      </w:r>
      <w:proofErr w:type="spellEnd"/>
      <w:r w:rsidR="00B4659F">
        <w:rPr>
          <w:color w:val="000000" w:themeColor="text1"/>
          <w:lang w:val="en-AU"/>
        </w:rPr>
        <w:t xml:space="preserve"> </w:t>
      </w:r>
      <w:proofErr w:type="spellStart"/>
      <w:r w:rsidR="00B4659F">
        <w:rPr>
          <w:color w:val="000000" w:themeColor="text1"/>
          <w:lang w:val="en-AU"/>
        </w:rPr>
        <w:t>trình</w:t>
      </w:r>
      <w:proofErr w:type="spellEnd"/>
      <w:r w:rsidR="00B4659F">
        <w:rPr>
          <w:color w:val="000000" w:themeColor="text1"/>
          <w:lang w:val="en-AU"/>
        </w:rPr>
        <w:t xml:space="preserve"> </w:t>
      </w:r>
      <w:proofErr w:type="spellStart"/>
      <w:r w:rsidR="00B4659F">
        <w:rPr>
          <w:color w:val="000000" w:themeColor="text1"/>
          <w:lang w:val="en-AU"/>
        </w:rPr>
        <w:t>sẽ</w:t>
      </w:r>
      <w:proofErr w:type="spellEnd"/>
      <w:r w:rsidR="00B4659F">
        <w:rPr>
          <w:color w:val="000000" w:themeColor="text1"/>
          <w:lang w:val="en-AU"/>
        </w:rPr>
        <w:t xml:space="preserve"> </w:t>
      </w:r>
      <w:proofErr w:type="spellStart"/>
      <w:r w:rsidR="00B4659F">
        <w:rPr>
          <w:color w:val="000000" w:themeColor="text1"/>
          <w:lang w:val="en-AU"/>
        </w:rPr>
        <w:t>được</w:t>
      </w:r>
      <w:proofErr w:type="spellEnd"/>
      <w:r w:rsidR="00B4659F">
        <w:rPr>
          <w:color w:val="000000" w:themeColor="text1"/>
          <w:lang w:val="en-AU"/>
        </w:rPr>
        <w:t xml:space="preserve"> </w:t>
      </w:r>
      <w:proofErr w:type="spellStart"/>
      <w:r w:rsidR="00B4659F">
        <w:rPr>
          <w:color w:val="000000" w:themeColor="text1"/>
          <w:lang w:val="en-AU"/>
        </w:rPr>
        <w:t>chọn</w:t>
      </w:r>
      <w:proofErr w:type="spellEnd"/>
      <w:r w:rsidR="00B4659F">
        <w:rPr>
          <w:color w:val="000000" w:themeColor="text1"/>
          <w:lang w:val="en-AU"/>
        </w:rPr>
        <w:t xml:space="preserve"> </w:t>
      </w:r>
      <w:proofErr w:type="spellStart"/>
      <w:r w:rsidR="00B4659F">
        <w:rPr>
          <w:color w:val="000000" w:themeColor="text1"/>
          <w:lang w:val="en-AU"/>
        </w:rPr>
        <w:t>để</w:t>
      </w:r>
      <w:proofErr w:type="spellEnd"/>
      <w:r w:rsidR="00B4659F">
        <w:rPr>
          <w:color w:val="000000" w:themeColor="text1"/>
          <w:lang w:val="en-AU"/>
        </w:rPr>
        <w:t xml:space="preserve"> unblock.</w:t>
      </w:r>
    </w:p>
    <w:p w14:paraId="372DBEBA" w14:textId="77777777" w:rsidR="000E6EC8" w:rsidRDefault="000E6EC8" w:rsidP="00C94B78">
      <w:pPr>
        <w:pStyle w:val="Bullet1"/>
        <w:ind w:left="360"/>
        <w:rPr>
          <w:lang w:val="en-AU"/>
        </w:rPr>
      </w:pPr>
      <w:proofErr w:type="spellStart"/>
      <w:r>
        <w:rPr>
          <w:lang w:val="en-AU"/>
        </w:rPr>
        <w:t>Tìm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giá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trị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của</w:t>
      </w:r>
      <w:proofErr w:type="spellEnd"/>
      <w:r>
        <w:rPr>
          <w:lang w:val="en-AU"/>
        </w:rPr>
        <w:t xml:space="preserve"> semaphore:</w:t>
      </w:r>
    </w:p>
    <w:p w14:paraId="70FAAE40" w14:textId="77777777" w:rsidR="000E6EC8" w:rsidRPr="00694D6B" w:rsidRDefault="000E6EC8" w:rsidP="00C94B78">
      <w:pPr>
        <w:pStyle w:val="Bullet1"/>
        <w:numPr>
          <w:ilvl w:val="0"/>
          <w:numId w:val="0"/>
        </w:numPr>
        <w:ind w:left="1440" w:hanging="360"/>
        <w:rPr>
          <w:b/>
          <w:lang w:val="en-AU"/>
        </w:rPr>
      </w:pPr>
      <w:bookmarkStart w:id="17" w:name="OLE_LINK10"/>
      <w:bookmarkStart w:id="18" w:name="OLE_LINK11"/>
      <w:r w:rsidRPr="00694D6B">
        <w:rPr>
          <w:b/>
          <w:lang w:val="en-AU"/>
        </w:rPr>
        <w:t xml:space="preserve">int </w:t>
      </w:r>
      <w:proofErr w:type="spellStart"/>
      <w:r w:rsidRPr="00694D6B">
        <w:rPr>
          <w:b/>
          <w:lang w:val="en-AU"/>
        </w:rPr>
        <w:t>sem_</w:t>
      </w:r>
      <w:proofErr w:type="gramStart"/>
      <w:r w:rsidRPr="00694D6B">
        <w:rPr>
          <w:b/>
          <w:lang w:val="en-AU"/>
        </w:rPr>
        <w:t>getvalue</w:t>
      </w:r>
      <w:proofErr w:type="spellEnd"/>
      <w:r w:rsidRPr="00694D6B">
        <w:rPr>
          <w:b/>
          <w:lang w:val="en-AU"/>
        </w:rPr>
        <w:t>(</w:t>
      </w:r>
      <w:proofErr w:type="spellStart"/>
      <w:proofErr w:type="gramEnd"/>
      <w:r w:rsidRPr="00694D6B">
        <w:rPr>
          <w:b/>
          <w:lang w:val="en-AU"/>
        </w:rPr>
        <w:t>sem_t</w:t>
      </w:r>
      <w:proofErr w:type="spellEnd"/>
      <w:r w:rsidRPr="00694D6B">
        <w:rPr>
          <w:b/>
          <w:lang w:val="en-AU"/>
        </w:rPr>
        <w:t xml:space="preserve"> *</w:t>
      </w:r>
      <w:proofErr w:type="spellStart"/>
      <w:r w:rsidRPr="00694D6B">
        <w:rPr>
          <w:b/>
          <w:lang w:val="en-AU"/>
        </w:rPr>
        <w:t>sem</w:t>
      </w:r>
      <w:proofErr w:type="spellEnd"/>
      <w:r w:rsidRPr="00694D6B">
        <w:rPr>
          <w:b/>
          <w:lang w:val="en-AU"/>
        </w:rPr>
        <w:t>, int *</w:t>
      </w:r>
      <w:proofErr w:type="spellStart"/>
      <w:r w:rsidRPr="00694D6B">
        <w:rPr>
          <w:b/>
          <w:lang w:val="en-AU"/>
        </w:rPr>
        <w:t>valp</w:t>
      </w:r>
      <w:proofErr w:type="spellEnd"/>
      <w:r w:rsidRPr="00694D6B">
        <w:rPr>
          <w:b/>
          <w:lang w:val="en-AU"/>
        </w:rPr>
        <w:t>);</w:t>
      </w:r>
    </w:p>
    <w:bookmarkEnd w:id="17"/>
    <w:bookmarkEnd w:id="18"/>
    <w:p w14:paraId="5BFBAE6E" w14:textId="77777777" w:rsidR="000E6EC8" w:rsidRPr="006C2246" w:rsidRDefault="000E6EC8" w:rsidP="006C2246">
      <w:pPr>
        <w:pStyle w:val="Bullet20"/>
        <w:numPr>
          <w:ilvl w:val="0"/>
          <w:numId w:val="28"/>
        </w:numPr>
        <w:ind w:left="1440"/>
        <w:rPr>
          <w:color w:val="000000" w:themeColor="text1"/>
          <w:lang w:val="en-AU"/>
        </w:rPr>
      </w:pPr>
      <w:proofErr w:type="spellStart"/>
      <w:r w:rsidRPr="006C2246">
        <w:rPr>
          <w:color w:val="000000" w:themeColor="text1"/>
          <w:lang w:val="en-AU"/>
        </w:rPr>
        <w:t>Lấy</w:t>
      </w:r>
      <w:proofErr w:type="spellEnd"/>
      <w:r w:rsidRPr="006C2246">
        <w:rPr>
          <w:color w:val="000000" w:themeColor="text1"/>
          <w:lang w:val="en-AU"/>
        </w:rPr>
        <w:t xml:space="preserve"> </w:t>
      </w:r>
      <w:proofErr w:type="spellStart"/>
      <w:r w:rsidRPr="006C2246">
        <w:rPr>
          <w:color w:val="000000" w:themeColor="text1"/>
          <w:lang w:val="en-AU"/>
        </w:rPr>
        <w:t>giá</w:t>
      </w:r>
      <w:proofErr w:type="spellEnd"/>
      <w:r w:rsidRPr="006C2246">
        <w:rPr>
          <w:color w:val="000000" w:themeColor="text1"/>
          <w:lang w:val="en-AU"/>
        </w:rPr>
        <w:t xml:space="preserve"> </w:t>
      </w:r>
      <w:proofErr w:type="spellStart"/>
      <w:r w:rsidRPr="006C2246">
        <w:rPr>
          <w:color w:val="000000" w:themeColor="text1"/>
          <w:lang w:val="en-AU"/>
        </w:rPr>
        <w:t>trị</w:t>
      </w:r>
      <w:proofErr w:type="spellEnd"/>
      <w:r w:rsidRPr="006C2246">
        <w:rPr>
          <w:color w:val="000000" w:themeColor="text1"/>
          <w:lang w:val="en-AU"/>
        </w:rPr>
        <w:t xml:space="preserve"> </w:t>
      </w:r>
      <w:proofErr w:type="spellStart"/>
      <w:r w:rsidRPr="006C2246">
        <w:rPr>
          <w:color w:val="000000" w:themeColor="text1"/>
          <w:lang w:val="en-AU"/>
        </w:rPr>
        <w:t>của</w:t>
      </w:r>
      <w:proofErr w:type="spellEnd"/>
      <w:r w:rsidRPr="006C2246">
        <w:rPr>
          <w:color w:val="000000" w:themeColor="text1"/>
          <w:lang w:val="en-AU"/>
        </w:rPr>
        <w:t xml:space="preserve"> semaphore </w:t>
      </w:r>
      <w:proofErr w:type="spellStart"/>
      <w:r w:rsidRPr="006C2246">
        <w:rPr>
          <w:color w:val="000000" w:themeColor="text1"/>
          <w:lang w:val="en-AU"/>
        </w:rPr>
        <w:t>vào</w:t>
      </w:r>
      <w:proofErr w:type="spellEnd"/>
      <w:r w:rsidRPr="006C2246">
        <w:rPr>
          <w:color w:val="000000" w:themeColor="text1"/>
          <w:lang w:val="en-AU"/>
        </w:rPr>
        <w:t xml:space="preserve"> </w:t>
      </w:r>
      <w:proofErr w:type="spellStart"/>
      <w:r w:rsidRPr="006C2246">
        <w:rPr>
          <w:color w:val="000000" w:themeColor="text1"/>
          <w:lang w:val="en-AU"/>
        </w:rPr>
        <w:t>biến</w:t>
      </w:r>
      <w:proofErr w:type="spellEnd"/>
      <w:r w:rsidRPr="006C2246">
        <w:rPr>
          <w:color w:val="000000" w:themeColor="text1"/>
          <w:lang w:val="en-AU"/>
        </w:rPr>
        <w:t xml:space="preserve"> int </w:t>
      </w:r>
      <w:proofErr w:type="spellStart"/>
      <w:r w:rsidRPr="006C2246">
        <w:rPr>
          <w:color w:val="000000" w:themeColor="text1"/>
          <w:lang w:val="en-AU"/>
        </w:rPr>
        <w:t>có</w:t>
      </w:r>
      <w:proofErr w:type="spellEnd"/>
      <w:r w:rsidRPr="006C2246">
        <w:rPr>
          <w:color w:val="000000" w:themeColor="text1"/>
          <w:lang w:val="en-AU"/>
        </w:rPr>
        <w:t xml:space="preserve"> </w:t>
      </w:r>
      <w:proofErr w:type="spellStart"/>
      <w:r w:rsidRPr="006C2246">
        <w:rPr>
          <w:color w:val="000000" w:themeColor="text1"/>
          <w:lang w:val="en-AU"/>
        </w:rPr>
        <w:t>địa</w:t>
      </w:r>
      <w:proofErr w:type="spellEnd"/>
      <w:r w:rsidRPr="006C2246">
        <w:rPr>
          <w:color w:val="000000" w:themeColor="text1"/>
          <w:lang w:val="en-AU"/>
        </w:rPr>
        <w:t xml:space="preserve"> </w:t>
      </w:r>
      <w:proofErr w:type="spellStart"/>
      <w:r w:rsidRPr="006C2246">
        <w:rPr>
          <w:color w:val="000000" w:themeColor="text1"/>
          <w:lang w:val="en-AU"/>
        </w:rPr>
        <w:t>chỉ</w:t>
      </w:r>
      <w:proofErr w:type="spellEnd"/>
      <w:r w:rsidRPr="006C2246">
        <w:rPr>
          <w:color w:val="000000" w:themeColor="text1"/>
          <w:lang w:val="en-AU"/>
        </w:rPr>
        <w:t xml:space="preserve"> </w:t>
      </w:r>
      <w:proofErr w:type="spellStart"/>
      <w:r w:rsidRPr="006C2246">
        <w:rPr>
          <w:color w:val="000000" w:themeColor="text1"/>
          <w:lang w:val="en-AU"/>
        </w:rPr>
        <w:t>valp</w:t>
      </w:r>
      <w:proofErr w:type="spellEnd"/>
      <w:r w:rsidRPr="006C2246">
        <w:rPr>
          <w:color w:val="000000" w:themeColor="text1"/>
          <w:lang w:val="en-AU"/>
        </w:rPr>
        <w:t>.</w:t>
      </w:r>
    </w:p>
    <w:p w14:paraId="615FA26D" w14:textId="77777777" w:rsidR="000E6EC8" w:rsidRDefault="000E6EC8" w:rsidP="006C2246">
      <w:pPr>
        <w:pStyle w:val="Bullet20"/>
        <w:numPr>
          <w:ilvl w:val="0"/>
          <w:numId w:val="0"/>
        </w:numPr>
        <w:ind w:left="1728" w:hanging="360"/>
        <w:rPr>
          <w:lang w:val="en-AU"/>
        </w:rPr>
      </w:pPr>
      <w:proofErr w:type="spellStart"/>
      <w:r>
        <w:rPr>
          <w:lang w:val="en-AU"/>
        </w:rPr>
        <w:t>Ví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dụ</w:t>
      </w:r>
      <w:proofErr w:type="spellEnd"/>
      <w:r>
        <w:rPr>
          <w:lang w:val="en-AU"/>
        </w:rPr>
        <w:t>:</w:t>
      </w:r>
    </w:p>
    <w:p w14:paraId="2CE72217" w14:textId="77777777" w:rsidR="000E6EC8" w:rsidRPr="000E6EC8" w:rsidRDefault="000E6EC8" w:rsidP="006C2246">
      <w:pPr>
        <w:pStyle w:val="Bullet20"/>
        <w:numPr>
          <w:ilvl w:val="0"/>
          <w:numId w:val="0"/>
        </w:numPr>
        <w:ind w:left="1620"/>
        <w:rPr>
          <w:rStyle w:val="HTMLTypewriter"/>
          <w:rFonts w:ascii="Times New Roman" w:hAnsi="Times New Roman" w:cs="Times New Roman"/>
          <w:sz w:val="28"/>
          <w:szCs w:val="24"/>
        </w:rPr>
      </w:pPr>
      <w:bookmarkStart w:id="19" w:name="OLE_LINK7"/>
      <w:bookmarkStart w:id="20" w:name="OLE_LINK8"/>
      <w:bookmarkStart w:id="21" w:name="OLE_LINK9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 xml:space="preserve">int </w:t>
      </w:r>
      <w:proofErr w:type="gramStart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value;</w:t>
      </w:r>
      <w:proofErr w:type="gramEnd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 xml:space="preserve"> </w:t>
      </w:r>
    </w:p>
    <w:p w14:paraId="3A1394D0" w14:textId="77777777" w:rsidR="000E6EC8" w:rsidRPr="000E6EC8" w:rsidRDefault="000E6EC8" w:rsidP="006C2246">
      <w:pPr>
        <w:pStyle w:val="Bullet20"/>
        <w:numPr>
          <w:ilvl w:val="0"/>
          <w:numId w:val="0"/>
        </w:numPr>
        <w:ind w:left="1620"/>
        <w:rPr>
          <w:rStyle w:val="HTMLTypewriter"/>
          <w:rFonts w:ascii="Times New Roman" w:hAnsi="Times New Roman" w:cs="Times New Roman"/>
          <w:sz w:val="28"/>
          <w:szCs w:val="24"/>
        </w:rPr>
      </w:pPr>
      <w:proofErr w:type="spellStart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sem_</w:t>
      </w:r>
      <w:proofErr w:type="gramStart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getvalue</w:t>
      </w:r>
      <w:proofErr w:type="spellEnd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(</w:t>
      </w:r>
      <w:proofErr w:type="gramEnd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&amp;</w:t>
      </w:r>
      <w:proofErr w:type="spellStart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sem_name</w:t>
      </w:r>
      <w:proofErr w:type="spellEnd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 xml:space="preserve">, &amp;value); </w:t>
      </w:r>
    </w:p>
    <w:bookmarkEnd w:id="19"/>
    <w:bookmarkEnd w:id="20"/>
    <w:p w14:paraId="1C40BBD8" w14:textId="77777777" w:rsidR="000E6EC8" w:rsidRDefault="000E6EC8" w:rsidP="006C2246">
      <w:pPr>
        <w:pStyle w:val="Bullet20"/>
        <w:numPr>
          <w:ilvl w:val="0"/>
          <w:numId w:val="0"/>
        </w:numPr>
        <w:ind w:left="1620"/>
        <w:rPr>
          <w:rStyle w:val="HTMLTypewriter"/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printf</w:t>
      </w:r>
      <w:proofErr w:type="spellEnd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(</w:t>
      </w:r>
      <w:proofErr w:type="gramEnd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 xml:space="preserve">"The value of the </w:t>
      </w:r>
      <w:proofErr w:type="spellStart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>semaphors</w:t>
      </w:r>
      <w:proofErr w:type="spellEnd"/>
      <w:r w:rsidRPr="000E6EC8">
        <w:rPr>
          <w:rStyle w:val="HTMLTypewriter"/>
          <w:rFonts w:ascii="Times New Roman" w:hAnsi="Times New Roman" w:cs="Times New Roman"/>
          <w:sz w:val="28"/>
          <w:szCs w:val="24"/>
        </w:rPr>
        <w:t xml:space="preserve"> is %d\n", value);</w:t>
      </w:r>
    </w:p>
    <w:bookmarkEnd w:id="21"/>
    <w:p w14:paraId="7A72FD7F" w14:textId="77777777" w:rsidR="007E6A08" w:rsidRPr="00C94B78" w:rsidRDefault="007E6A08" w:rsidP="00C94B78">
      <w:pPr>
        <w:pStyle w:val="Bullet1"/>
        <w:ind w:left="360"/>
        <w:rPr>
          <w:lang w:val="en-AU"/>
        </w:rPr>
      </w:pPr>
      <w:proofErr w:type="spellStart"/>
      <w:r w:rsidRPr="00C94B78">
        <w:rPr>
          <w:lang w:val="en-AU"/>
        </w:rPr>
        <w:t>Hủy</w:t>
      </w:r>
      <w:proofErr w:type="spellEnd"/>
      <w:r w:rsidRPr="00C94B78">
        <w:rPr>
          <w:lang w:val="en-AU"/>
        </w:rPr>
        <w:t xml:space="preserve"> </w:t>
      </w:r>
      <w:proofErr w:type="spellStart"/>
      <w:r w:rsidRPr="00C94B78">
        <w:rPr>
          <w:lang w:val="en-AU"/>
        </w:rPr>
        <w:t>một</w:t>
      </w:r>
      <w:proofErr w:type="spellEnd"/>
      <w:r w:rsidRPr="00C94B78">
        <w:rPr>
          <w:lang w:val="en-AU"/>
        </w:rPr>
        <w:t xml:space="preserve"> </w:t>
      </w:r>
      <w:proofErr w:type="spellStart"/>
      <w:r w:rsidRPr="00C94B78">
        <w:rPr>
          <w:lang w:val="en-AU"/>
        </w:rPr>
        <w:t>biến</w:t>
      </w:r>
      <w:proofErr w:type="spellEnd"/>
      <w:r w:rsidRPr="00C94B78">
        <w:rPr>
          <w:lang w:val="en-AU"/>
        </w:rPr>
        <w:t xml:space="preserve"> semaphore:</w:t>
      </w:r>
    </w:p>
    <w:p w14:paraId="2873DB89" w14:textId="77777777" w:rsidR="007E6A08" w:rsidRPr="00CD6C12" w:rsidRDefault="007E6A08" w:rsidP="00D20B85">
      <w:pPr>
        <w:pStyle w:val="BodyText"/>
        <w:ind w:firstLine="1080"/>
        <w:rPr>
          <w:b/>
        </w:rPr>
      </w:pPr>
      <w:proofErr w:type="spellStart"/>
      <w:r w:rsidRPr="00CD6C12">
        <w:rPr>
          <w:b/>
        </w:rPr>
        <w:t>sem_</w:t>
      </w:r>
      <w:proofErr w:type="gramStart"/>
      <w:r w:rsidRPr="00CD6C12">
        <w:rPr>
          <w:b/>
        </w:rPr>
        <w:t>destroy</w:t>
      </w:r>
      <w:proofErr w:type="spellEnd"/>
      <w:r w:rsidRPr="00CD6C12">
        <w:rPr>
          <w:b/>
        </w:rPr>
        <w:t>(</w:t>
      </w:r>
      <w:proofErr w:type="spellStart"/>
      <w:proofErr w:type="gramEnd"/>
      <w:r w:rsidRPr="00CD6C12">
        <w:rPr>
          <w:b/>
        </w:rPr>
        <w:t>sem_t</w:t>
      </w:r>
      <w:proofErr w:type="spellEnd"/>
      <w:r w:rsidRPr="00CD6C12">
        <w:rPr>
          <w:b/>
        </w:rPr>
        <w:t xml:space="preserve"> *</w:t>
      </w:r>
      <w:proofErr w:type="spellStart"/>
      <w:r w:rsidRPr="00CD6C12">
        <w:rPr>
          <w:b/>
        </w:rPr>
        <w:t>sem</w:t>
      </w:r>
      <w:proofErr w:type="spellEnd"/>
      <w:r w:rsidRPr="00CD6C12">
        <w:rPr>
          <w:b/>
        </w:rPr>
        <w:t>);</w:t>
      </w:r>
    </w:p>
    <w:p w14:paraId="7FB9EDE8" w14:textId="77777777" w:rsidR="007E6A08" w:rsidRDefault="007E6A08" w:rsidP="00A15208">
      <w:pPr>
        <w:pStyle w:val="Bullet20"/>
        <w:numPr>
          <w:ilvl w:val="0"/>
          <w:numId w:val="28"/>
        </w:numPr>
        <w:ind w:left="1440"/>
        <w:rPr>
          <w:color w:val="000000" w:themeColor="text1"/>
          <w:lang w:val="en-AU"/>
        </w:rPr>
      </w:pPr>
      <w:proofErr w:type="spellStart"/>
      <w:r w:rsidRPr="00CD6C12">
        <w:rPr>
          <w:color w:val="000000" w:themeColor="text1"/>
          <w:lang w:val="en-AU"/>
        </w:rPr>
        <w:lastRenderedPageBreak/>
        <w:t>Hủy</w:t>
      </w:r>
      <w:proofErr w:type="spellEnd"/>
      <w:r w:rsidRPr="00CD6C12">
        <w:rPr>
          <w:color w:val="000000" w:themeColor="text1"/>
          <w:lang w:val="en-AU"/>
        </w:rPr>
        <w:t xml:space="preserve"> semaphore, </w:t>
      </w:r>
      <w:proofErr w:type="spellStart"/>
      <w:r w:rsidRPr="00CD6C12">
        <w:rPr>
          <w:color w:val="000000" w:themeColor="text1"/>
          <w:lang w:val="en-AU"/>
        </w:rPr>
        <w:t>không</w:t>
      </w:r>
      <w:proofErr w:type="spellEnd"/>
      <w:r w:rsidRPr="00CD6C12">
        <w:rPr>
          <w:color w:val="000000" w:themeColor="text1"/>
          <w:lang w:val="en-AU"/>
        </w:rPr>
        <w:t xml:space="preserve"> </w:t>
      </w:r>
      <w:proofErr w:type="spellStart"/>
      <w:r w:rsidRPr="00CD6C12">
        <w:rPr>
          <w:color w:val="000000" w:themeColor="text1"/>
          <w:lang w:val="en-AU"/>
        </w:rPr>
        <w:t>nên</w:t>
      </w:r>
      <w:proofErr w:type="spellEnd"/>
      <w:r w:rsidRPr="00CD6C12">
        <w:rPr>
          <w:color w:val="000000" w:themeColor="text1"/>
          <w:lang w:val="en-AU"/>
        </w:rPr>
        <w:t xml:space="preserve"> </w:t>
      </w:r>
      <w:proofErr w:type="spellStart"/>
      <w:r w:rsidRPr="00CD6C12">
        <w:rPr>
          <w:color w:val="000000" w:themeColor="text1"/>
          <w:lang w:val="en-AU"/>
        </w:rPr>
        <w:t>có</w:t>
      </w:r>
      <w:proofErr w:type="spellEnd"/>
      <w:r w:rsidRPr="00CD6C12">
        <w:rPr>
          <w:color w:val="000000" w:themeColor="text1"/>
          <w:lang w:val="en-AU"/>
        </w:rPr>
        <w:t xml:space="preserve"> </w:t>
      </w:r>
      <w:proofErr w:type="spellStart"/>
      <w:r w:rsidRPr="00CD6C12">
        <w:rPr>
          <w:color w:val="000000" w:themeColor="text1"/>
          <w:lang w:val="en-AU"/>
        </w:rPr>
        <w:t>tiểu</w:t>
      </w:r>
      <w:proofErr w:type="spellEnd"/>
      <w:r w:rsidRPr="00CD6C12">
        <w:rPr>
          <w:color w:val="000000" w:themeColor="text1"/>
          <w:lang w:val="en-AU"/>
        </w:rPr>
        <w:t xml:space="preserve"> </w:t>
      </w:r>
      <w:proofErr w:type="spellStart"/>
      <w:r w:rsidRPr="00CD6C12">
        <w:rPr>
          <w:color w:val="000000" w:themeColor="text1"/>
          <w:lang w:val="en-AU"/>
        </w:rPr>
        <w:t>trình</w:t>
      </w:r>
      <w:proofErr w:type="spellEnd"/>
      <w:r w:rsidRPr="00CD6C12">
        <w:rPr>
          <w:color w:val="000000" w:themeColor="text1"/>
          <w:lang w:val="en-AU"/>
        </w:rPr>
        <w:t xml:space="preserve"> </w:t>
      </w:r>
      <w:proofErr w:type="spellStart"/>
      <w:r w:rsidRPr="00CD6C12">
        <w:rPr>
          <w:color w:val="000000" w:themeColor="text1"/>
          <w:lang w:val="en-AU"/>
        </w:rPr>
        <w:t>nào</w:t>
      </w:r>
      <w:proofErr w:type="spellEnd"/>
      <w:r w:rsidRPr="00CD6C12">
        <w:rPr>
          <w:color w:val="000000" w:themeColor="text1"/>
          <w:lang w:val="en-AU"/>
        </w:rPr>
        <w:t xml:space="preserve"> </w:t>
      </w:r>
      <w:proofErr w:type="spellStart"/>
      <w:r w:rsidRPr="00CD6C12">
        <w:rPr>
          <w:color w:val="000000" w:themeColor="text1"/>
          <w:lang w:val="en-AU"/>
        </w:rPr>
        <w:t>sem_wait</w:t>
      </w:r>
      <w:proofErr w:type="spellEnd"/>
      <w:r w:rsidRPr="00CD6C12">
        <w:rPr>
          <w:color w:val="000000" w:themeColor="text1"/>
          <w:lang w:val="en-AU"/>
        </w:rPr>
        <w:t xml:space="preserve"> </w:t>
      </w:r>
      <w:proofErr w:type="spellStart"/>
      <w:r w:rsidRPr="00CD6C12">
        <w:rPr>
          <w:color w:val="000000" w:themeColor="text1"/>
          <w:lang w:val="en-AU"/>
        </w:rPr>
        <w:t>nó</w:t>
      </w:r>
      <w:proofErr w:type="spellEnd"/>
      <w:r w:rsidRPr="00CD6C12">
        <w:rPr>
          <w:color w:val="000000" w:themeColor="text1"/>
          <w:lang w:val="en-AU"/>
        </w:rPr>
        <w:t xml:space="preserve"> </w:t>
      </w:r>
      <w:proofErr w:type="spellStart"/>
      <w:r w:rsidRPr="00CD6C12">
        <w:rPr>
          <w:color w:val="000000" w:themeColor="text1"/>
          <w:lang w:val="en-AU"/>
        </w:rPr>
        <w:t>nữa</w:t>
      </w:r>
      <w:proofErr w:type="spellEnd"/>
    </w:p>
    <w:p w14:paraId="1AE8E701" w14:textId="77777777" w:rsidR="00EA065E" w:rsidRDefault="00EA065E" w:rsidP="00367E73">
      <w:pPr>
        <w:pStyle w:val="BodyText"/>
        <w:rPr>
          <w:color w:val="FF0000"/>
          <w:lang w:val="en-AU"/>
        </w:rPr>
      </w:pPr>
    </w:p>
    <w:p w14:paraId="73F2BF71" w14:textId="77777777" w:rsidR="00367E73" w:rsidRPr="00A15208" w:rsidRDefault="00367E73" w:rsidP="00367E73">
      <w:pPr>
        <w:pStyle w:val="BodyText"/>
        <w:rPr>
          <w:color w:val="FF0000"/>
          <w:lang w:val="en-AU"/>
        </w:rPr>
      </w:pPr>
      <w:proofErr w:type="spellStart"/>
      <w:r w:rsidRPr="00367E73">
        <w:rPr>
          <w:color w:val="FF0000"/>
          <w:lang w:val="en-AU"/>
        </w:rPr>
        <w:t>Lưu</w:t>
      </w:r>
      <w:proofErr w:type="spellEnd"/>
      <w:r w:rsidRPr="00367E73">
        <w:rPr>
          <w:color w:val="FF0000"/>
          <w:lang w:val="en-AU"/>
        </w:rPr>
        <w:t xml:space="preserve"> ý </w:t>
      </w:r>
      <w:proofErr w:type="spellStart"/>
      <w:r w:rsidRPr="00367E73">
        <w:rPr>
          <w:color w:val="FF0000"/>
          <w:lang w:val="en-AU"/>
        </w:rPr>
        <w:t>quan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trọng</w:t>
      </w:r>
      <w:proofErr w:type="spellEnd"/>
      <w:r w:rsidRPr="00367E73">
        <w:rPr>
          <w:color w:val="FF0000"/>
          <w:lang w:val="en-AU"/>
        </w:rPr>
        <w:t xml:space="preserve">: Semaphore </w:t>
      </w:r>
      <w:proofErr w:type="spellStart"/>
      <w:r w:rsidRPr="00367E73">
        <w:rPr>
          <w:color w:val="FF0000"/>
          <w:lang w:val="en-AU"/>
        </w:rPr>
        <w:t>trong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thư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viện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semaphore.h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này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hoạt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động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khác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vài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điểm</w:t>
      </w:r>
      <w:proofErr w:type="spellEnd"/>
      <w:r w:rsidRPr="00367E73">
        <w:rPr>
          <w:color w:val="FF0000"/>
          <w:lang w:val="en-AU"/>
        </w:rPr>
        <w:t xml:space="preserve"> so </w:t>
      </w:r>
      <w:proofErr w:type="spellStart"/>
      <w:r w:rsidRPr="00367E73">
        <w:rPr>
          <w:color w:val="FF0000"/>
          <w:lang w:val="en-AU"/>
        </w:rPr>
        <w:t>với</w:t>
      </w:r>
      <w:proofErr w:type="spellEnd"/>
      <w:r w:rsidRPr="00367E73">
        <w:rPr>
          <w:color w:val="FF0000"/>
          <w:lang w:val="en-AU"/>
        </w:rPr>
        <w:t xml:space="preserve"> Semaphore </w:t>
      </w:r>
      <w:proofErr w:type="spellStart"/>
      <w:r w:rsidRPr="00367E73">
        <w:rPr>
          <w:color w:val="FF0000"/>
          <w:lang w:val="en-AU"/>
        </w:rPr>
        <w:t>học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trong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lý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thuyết</w:t>
      </w:r>
      <w:proofErr w:type="spellEnd"/>
      <w:r w:rsidRPr="00367E73">
        <w:rPr>
          <w:color w:val="FF0000"/>
          <w:lang w:val="en-AU"/>
        </w:rPr>
        <w:t xml:space="preserve">. </w:t>
      </w:r>
      <w:proofErr w:type="spellStart"/>
      <w:r w:rsidRPr="00367E73">
        <w:rPr>
          <w:color w:val="FF0000"/>
          <w:lang w:val="en-AU"/>
        </w:rPr>
        <w:t>Sinh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viên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cần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tìm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hiểu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kỹ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hoạt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động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hai</w:t>
      </w:r>
      <w:proofErr w:type="spellEnd"/>
      <w:r w:rsidRPr="00367E73">
        <w:rPr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hàm</w:t>
      </w:r>
      <w:proofErr w:type="spellEnd"/>
      <w:r w:rsidRPr="00367E73">
        <w:rPr>
          <w:b/>
          <w:color w:val="FF0000"/>
          <w:lang w:val="en-AU"/>
        </w:rPr>
        <w:t xml:space="preserve"> </w:t>
      </w:r>
      <w:proofErr w:type="spellStart"/>
      <w:r w:rsidRPr="00367E73">
        <w:rPr>
          <w:b/>
          <w:color w:val="FF0000"/>
          <w:lang w:val="en-AU"/>
        </w:rPr>
        <w:t>sem_wait</w:t>
      </w:r>
      <w:proofErr w:type="spellEnd"/>
      <w:r w:rsidRPr="00367E73">
        <w:rPr>
          <w:b/>
          <w:color w:val="FF0000"/>
          <w:lang w:val="en-AU"/>
        </w:rPr>
        <w:t xml:space="preserve"> </w:t>
      </w:r>
      <w:proofErr w:type="spellStart"/>
      <w:r w:rsidRPr="00367E73">
        <w:rPr>
          <w:color w:val="FF0000"/>
          <w:lang w:val="en-AU"/>
        </w:rPr>
        <w:t>và</w:t>
      </w:r>
      <w:proofErr w:type="spellEnd"/>
      <w:r w:rsidR="00A15208">
        <w:rPr>
          <w:b/>
          <w:color w:val="FF0000"/>
          <w:lang w:val="en-AU"/>
        </w:rPr>
        <w:t xml:space="preserve"> </w:t>
      </w:r>
      <w:proofErr w:type="spellStart"/>
      <w:r w:rsidR="00A15208">
        <w:rPr>
          <w:b/>
          <w:color w:val="FF0000"/>
          <w:lang w:val="en-AU"/>
        </w:rPr>
        <w:t>sem_post</w:t>
      </w:r>
      <w:proofErr w:type="spellEnd"/>
      <w:r w:rsidR="00A15208">
        <w:rPr>
          <w:b/>
          <w:color w:val="FF0000"/>
          <w:lang w:val="en-AU"/>
        </w:rPr>
        <w:t xml:space="preserve"> </w:t>
      </w:r>
      <w:proofErr w:type="spellStart"/>
      <w:r w:rsidR="00A15208">
        <w:rPr>
          <w:color w:val="FF0000"/>
          <w:lang w:val="en-AU"/>
        </w:rPr>
        <w:t>khác</w:t>
      </w:r>
      <w:proofErr w:type="spellEnd"/>
      <w:r w:rsidR="00A15208">
        <w:rPr>
          <w:color w:val="FF0000"/>
          <w:lang w:val="en-AU"/>
        </w:rPr>
        <w:t xml:space="preserve"> ở </w:t>
      </w:r>
      <w:proofErr w:type="spellStart"/>
      <w:r w:rsidR="00A15208">
        <w:rPr>
          <w:color w:val="FF0000"/>
          <w:lang w:val="en-AU"/>
        </w:rPr>
        <w:t>điểm</w:t>
      </w:r>
      <w:proofErr w:type="spellEnd"/>
      <w:r w:rsidR="00A15208">
        <w:rPr>
          <w:color w:val="FF0000"/>
          <w:lang w:val="en-AU"/>
        </w:rPr>
        <w:t xml:space="preserve"> </w:t>
      </w:r>
      <w:proofErr w:type="spellStart"/>
      <w:r w:rsidR="00A15208">
        <w:rPr>
          <w:color w:val="FF0000"/>
          <w:lang w:val="en-AU"/>
        </w:rPr>
        <w:t>gì</w:t>
      </w:r>
      <w:proofErr w:type="spellEnd"/>
      <w:r w:rsidR="00A15208">
        <w:rPr>
          <w:color w:val="FF0000"/>
          <w:lang w:val="en-AU"/>
        </w:rPr>
        <w:t xml:space="preserve"> so </w:t>
      </w:r>
      <w:proofErr w:type="spellStart"/>
      <w:r w:rsidR="00A15208">
        <w:rPr>
          <w:color w:val="FF0000"/>
          <w:lang w:val="en-AU"/>
        </w:rPr>
        <w:t>với</w:t>
      </w:r>
      <w:proofErr w:type="spellEnd"/>
      <w:r w:rsidR="00A15208">
        <w:rPr>
          <w:color w:val="FF0000"/>
          <w:lang w:val="en-AU"/>
        </w:rPr>
        <w:t xml:space="preserve"> </w:t>
      </w:r>
      <w:proofErr w:type="spellStart"/>
      <w:r w:rsidR="00A15208">
        <w:rPr>
          <w:color w:val="FF0000"/>
          <w:lang w:val="en-AU"/>
        </w:rPr>
        <w:t>hàm</w:t>
      </w:r>
      <w:proofErr w:type="spellEnd"/>
      <w:r w:rsidR="00A15208">
        <w:rPr>
          <w:color w:val="FF0000"/>
          <w:lang w:val="en-AU"/>
        </w:rPr>
        <w:t xml:space="preserve"> </w:t>
      </w:r>
      <w:r w:rsidR="00A15208" w:rsidRPr="00A15208">
        <w:rPr>
          <w:b/>
          <w:color w:val="FF0000"/>
          <w:lang w:val="en-AU"/>
        </w:rPr>
        <w:t>wait</w:t>
      </w:r>
      <w:r w:rsidR="00A15208">
        <w:rPr>
          <w:color w:val="FF0000"/>
          <w:lang w:val="en-AU"/>
        </w:rPr>
        <w:t xml:space="preserve"> </w:t>
      </w:r>
      <w:proofErr w:type="spellStart"/>
      <w:r w:rsidR="00A15208">
        <w:rPr>
          <w:color w:val="FF0000"/>
          <w:lang w:val="en-AU"/>
        </w:rPr>
        <w:t>và</w:t>
      </w:r>
      <w:proofErr w:type="spellEnd"/>
      <w:r w:rsidR="00A15208">
        <w:rPr>
          <w:color w:val="FF0000"/>
          <w:lang w:val="en-AU"/>
        </w:rPr>
        <w:t xml:space="preserve"> </w:t>
      </w:r>
      <w:r w:rsidR="00A15208" w:rsidRPr="00A15208">
        <w:rPr>
          <w:b/>
          <w:color w:val="FF0000"/>
          <w:lang w:val="en-AU"/>
        </w:rPr>
        <w:t>signal</w:t>
      </w:r>
      <w:r w:rsidR="00A15208">
        <w:rPr>
          <w:color w:val="FF0000"/>
          <w:lang w:val="en-AU"/>
        </w:rPr>
        <w:t xml:space="preserve"> </w:t>
      </w:r>
      <w:proofErr w:type="spellStart"/>
      <w:r w:rsidR="00A15208">
        <w:rPr>
          <w:color w:val="FF0000"/>
          <w:lang w:val="en-AU"/>
        </w:rPr>
        <w:t>trong</w:t>
      </w:r>
      <w:proofErr w:type="spellEnd"/>
      <w:r w:rsidR="00A15208">
        <w:rPr>
          <w:color w:val="FF0000"/>
          <w:lang w:val="en-AU"/>
        </w:rPr>
        <w:t xml:space="preserve"> Semaphore </w:t>
      </w:r>
      <w:proofErr w:type="spellStart"/>
      <w:r w:rsidR="00A15208">
        <w:rPr>
          <w:color w:val="FF0000"/>
          <w:lang w:val="en-AU"/>
        </w:rPr>
        <w:t>lý</w:t>
      </w:r>
      <w:proofErr w:type="spellEnd"/>
      <w:r w:rsidR="00A15208">
        <w:rPr>
          <w:color w:val="FF0000"/>
          <w:lang w:val="en-AU"/>
        </w:rPr>
        <w:t xml:space="preserve"> </w:t>
      </w:r>
      <w:proofErr w:type="spellStart"/>
      <w:r w:rsidR="00A15208">
        <w:rPr>
          <w:color w:val="FF0000"/>
          <w:lang w:val="en-AU"/>
        </w:rPr>
        <w:t>thuyết</w:t>
      </w:r>
      <w:proofErr w:type="spellEnd"/>
    </w:p>
    <w:p w14:paraId="42A74717" w14:textId="77777777" w:rsidR="00367E73" w:rsidRPr="00367E73" w:rsidRDefault="00367E73" w:rsidP="00367E73">
      <w:pPr>
        <w:pStyle w:val="BodyTextFirstIndent"/>
        <w:rPr>
          <w:lang w:val="en-AU"/>
        </w:rPr>
      </w:pPr>
    </w:p>
    <w:p w14:paraId="265F0CB5" w14:textId="77777777" w:rsidR="009D63D5" w:rsidRDefault="009D63D5" w:rsidP="009D63D5">
      <w:pPr>
        <w:pStyle w:val="Heading3"/>
      </w:pPr>
      <w:bookmarkStart w:id="22" w:name="_Toc410557196"/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semaphore:</w:t>
      </w:r>
      <w:bookmarkEnd w:id="22"/>
    </w:p>
    <w:p w14:paraId="27773CF1" w14:textId="77777777" w:rsidR="00AF3724" w:rsidRDefault="00AF3724" w:rsidP="00AF3724">
      <w:pPr>
        <w:pStyle w:val="BodyText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process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469C471" w14:textId="77777777" w:rsidR="00AF3724" w:rsidRDefault="00AF3724" w:rsidP="00AF3724">
      <w:pPr>
        <w:pStyle w:val="BodyTextFirstIndent"/>
      </w:pPr>
      <w:proofErr w:type="spellStart"/>
      <w:proofErr w:type="gramStart"/>
      <w:r>
        <w:t>processA</w:t>
      </w:r>
      <w:proofErr w:type="spellEnd"/>
      <w:r>
        <w:t>{</w:t>
      </w:r>
      <w:proofErr w:type="gramEnd"/>
    </w:p>
    <w:p w14:paraId="08A1E331" w14:textId="77777777" w:rsidR="00AF3724" w:rsidRDefault="00CD5CD8" w:rsidP="00AF3724">
      <w:pPr>
        <w:pStyle w:val="BodyTextFirstIndent"/>
      </w:pPr>
      <w:r>
        <w:t>while (true</w:t>
      </w:r>
      <w:r w:rsidR="00AF3724">
        <w:t>)</w:t>
      </w:r>
    </w:p>
    <w:p w14:paraId="459594DC" w14:textId="77777777" w:rsidR="00AF3724" w:rsidRDefault="00AF3724" w:rsidP="00AF3724">
      <w:pPr>
        <w:pStyle w:val="BodyTextFirstIndent"/>
      </w:pPr>
      <w:r>
        <w:tab/>
      </w:r>
      <w:proofErr w:type="spellStart"/>
      <w:r>
        <w:t>na</w:t>
      </w:r>
      <w:proofErr w:type="spellEnd"/>
      <w:r>
        <w:t>+</w:t>
      </w:r>
      <w:proofErr w:type="gramStart"/>
      <w:r>
        <w:t>+;</w:t>
      </w:r>
      <w:proofErr w:type="gramEnd"/>
    </w:p>
    <w:p w14:paraId="167C8F65" w14:textId="77777777" w:rsidR="00AF3724" w:rsidRDefault="00AF3724" w:rsidP="00AF3724">
      <w:pPr>
        <w:pStyle w:val="BodyTextFirstIndent"/>
      </w:pPr>
      <w:r>
        <w:t>}</w:t>
      </w:r>
    </w:p>
    <w:p w14:paraId="4395D681" w14:textId="77777777" w:rsidR="00AF3724" w:rsidRDefault="00AF3724" w:rsidP="00AF3724">
      <w:pPr>
        <w:pStyle w:val="BodyTextFirstIndent"/>
      </w:pPr>
      <w:proofErr w:type="spellStart"/>
      <w:proofErr w:type="gramStart"/>
      <w:r>
        <w:t>process</w:t>
      </w:r>
      <w:r w:rsidR="00F31049">
        <w:t>B</w:t>
      </w:r>
      <w:proofErr w:type="spellEnd"/>
      <w:r>
        <w:t>{</w:t>
      </w:r>
      <w:proofErr w:type="gramEnd"/>
    </w:p>
    <w:p w14:paraId="6652F145" w14:textId="77777777" w:rsidR="00AF3724" w:rsidRDefault="00171E38" w:rsidP="00AF3724">
      <w:pPr>
        <w:pStyle w:val="BodyTextFirstIndent"/>
      </w:pPr>
      <w:r>
        <w:t>w</w:t>
      </w:r>
      <w:r w:rsidR="00CD5CD8">
        <w:t>hile (true</w:t>
      </w:r>
      <w:r w:rsidR="00AF3724">
        <w:t>)</w:t>
      </w:r>
    </w:p>
    <w:p w14:paraId="16FEDF2D" w14:textId="77777777" w:rsidR="00AF3724" w:rsidRDefault="00AF3724" w:rsidP="00AF3724">
      <w:pPr>
        <w:pStyle w:val="BodyTextFirstIndent"/>
        <w:ind w:firstLine="720"/>
      </w:pPr>
      <w:proofErr w:type="spellStart"/>
      <w:r>
        <w:t>nb</w:t>
      </w:r>
      <w:proofErr w:type="spellEnd"/>
      <w:r>
        <w:t>+</w:t>
      </w:r>
      <w:proofErr w:type="gramStart"/>
      <w:r>
        <w:t>+;</w:t>
      </w:r>
      <w:proofErr w:type="gramEnd"/>
    </w:p>
    <w:p w14:paraId="4AC48588" w14:textId="77777777" w:rsidR="00AF3724" w:rsidRDefault="00AF3724" w:rsidP="00AF3724">
      <w:pPr>
        <w:pStyle w:val="BodyTextFirstIndent"/>
      </w:pPr>
      <w:r>
        <w:t>}</w:t>
      </w:r>
    </w:p>
    <w:p w14:paraId="7043977B" w14:textId="77777777" w:rsidR="00171E38" w:rsidRDefault="00171E38" w:rsidP="00AF3724">
      <w:pPr>
        <w:pStyle w:val="BodyTextFirstIndent"/>
        <w:ind w:firstLine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</w:t>
      </w:r>
      <w:r w:rsidR="00AF3724">
        <w:t>iá</w:t>
      </w:r>
      <w:proofErr w:type="spellEnd"/>
      <w:r w:rsidR="00AF3724">
        <w:t xml:space="preserve"> </w:t>
      </w:r>
      <w:proofErr w:type="spellStart"/>
      <w:r w:rsidR="00AF3724">
        <w:t>trị</w:t>
      </w:r>
      <w:proofErr w:type="spellEnd"/>
      <w:r w:rsidR="00AF3724">
        <w:t xml:space="preserve"> ban </w:t>
      </w:r>
      <w:proofErr w:type="spellStart"/>
      <w:r w:rsidR="00AF3724">
        <w:t>đầu</w:t>
      </w:r>
      <w:proofErr w:type="spellEnd"/>
      <w:r w:rsidR="00AF3724">
        <w:t xml:space="preserve"> </w:t>
      </w:r>
      <w:proofErr w:type="spellStart"/>
      <w:r w:rsidR="00AF3724">
        <w:t>của</w:t>
      </w:r>
      <w:proofErr w:type="spellEnd"/>
      <w:r w:rsidR="00AF3724">
        <w:t xml:space="preserve"> </w:t>
      </w:r>
      <w:proofErr w:type="spellStart"/>
      <w:r w:rsidR="00AF3724">
        <w:t>na</w:t>
      </w:r>
      <w:proofErr w:type="spellEnd"/>
      <w:r w:rsidR="00AF3724">
        <w:t xml:space="preserve"> </w:t>
      </w:r>
      <w:proofErr w:type="spellStart"/>
      <w:r w:rsidR="00AF3724">
        <w:t>và</w:t>
      </w:r>
      <w:proofErr w:type="spellEnd"/>
      <w:r w:rsidR="00AF3724">
        <w:t xml:space="preserve"> </w:t>
      </w:r>
      <w:proofErr w:type="spellStart"/>
      <w:r w:rsidR="00AF3724">
        <w:t>nb</w:t>
      </w:r>
      <w:proofErr w:type="spellEnd"/>
      <w:r w:rsidR="00AF3724">
        <w:t xml:space="preserve"> </w:t>
      </w:r>
      <w:proofErr w:type="spellStart"/>
      <w:r w:rsidR="00AF3724">
        <w:t>là</w:t>
      </w:r>
      <w:proofErr w:type="spellEnd"/>
      <w:r w:rsidR="00AF3724">
        <w:t xml:space="preserve"> 0. </w:t>
      </w:r>
    </w:p>
    <w:p w14:paraId="6C174B28" w14:textId="77777777" w:rsidR="00AF3724" w:rsidRPr="00CD5CD8" w:rsidRDefault="00AF3724" w:rsidP="00AF3724">
      <w:pPr>
        <w:pStyle w:val="BodyTextFirstIndent"/>
        <w:ind w:firstLine="0"/>
        <w:rPr>
          <w:b/>
        </w:rPr>
      </w:pPr>
      <w:proofErr w:type="spellStart"/>
      <w:r w:rsidRPr="00CD5CD8">
        <w:rPr>
          <w:b/>
        </w:rPr>
        <w:t>Sử</w:t>
      </w:r>
      <w:proofErr w:type="spellEnd"/>
      <w:r w:rsidRPr="00CD5CD8">
        <w:rPr>
          <w:b/>
        </w:rPr>
        <w:t xml:space="preserve"> </w:t>
      </w:r>
      <w:proofErr w:type="spellStart"/>
      <w:r w:rsidRPr="00CD5CD8">
        <w:rPr>
          <w:b/>
        </w:rPr>
        <w:t>dụng</w:t>
      </w:r>
      <w:proofErr w:type="spellEnd"/>
      <w:r w:rsidRPr="00CD5CD8">
        <w:rPr>
          <w:b/>
        </w:rPr>
        <w:t xml:space="preserve"> semaphore </w:t>
      </w:r>
      <w:proofErr w:type="spellStart"/>
      <w:r w:rsidRPr="00CD5CD8">
        <w:rPr>
          <w:b/>
        </w:rPr>
        <w:t>để</w:t>
      </w:r>
      <w:proofErr w:type="spellEnd"/>
      <w:r w:rsidRPr="00CD5CD8">
        <w:rPr>
          <w:b/>
        </w:rPr>
        <w:t xml:space="preserve"> </w:t>
      </w:r>
      <w:proofErr w:type="spellStart"/>
      <w:r w:rsidRPr="00CD5CD8">
        <w:rPr>
          <w:b/>
        </w:rPr>
        <w:t>đảm</w:t>
      </w:r>
      <w:proofErr w:type="spellEnd"/>
      <w:r w:rsidRPr="00CD5CD8">
        <w:rPr>
          <w:b/>
        </w:rPr>
        <w:t xml:space="preserve"> </w:t>
      </w:r>
      <w:proofErr w:type="spellStart"/>
      <w:r w:rsidRPr="00CD5CD8">
        <w:rPr>
          <w:b/>
        </w:rPr>
        <w:t>bảo</w:t>
      </w:r>
      <w:proofErr w:type="spellEnd"/>
      <w:r w:rsidRPr="00CD5CD8">
        <w:rPr>
          <w:b/>
        </w:rPr>
        <w:t xml:space="preserve"> </w:t>
      </w:r>
      <w:proofErr w:type="spellStart"/>
      <w:r w:rsidRPr="00CD5CD8">
        <w:rPr>
          <w:b/>
        </w:rPr>
        <w:t>rằng</w:t>
      </w:r>
      <w:proofErr w:type="spellEnd"/>
      <w:r w:rsidRPr="00CD5CD8">
        <w:rPr>
          <w:b/>
        </w:rPr>
        <w:t xml:space="preserve"> </w:t>
      </w:r>
      <w:proofErr w:type="spellStart"/>
      <w:r w:rsidRPr="00CD5CD8">
        <w:rPr>
          <w:b/>
        </w:rPr>
        <w:t>na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luôn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nhỏ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hơn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hoặc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bằng</w:t>
      </w:r>
      <w:proofErr w:type="spellEnd"/>
      <w:r w:rsidR="005D2232" w:rsidRPr="00CD5CD8">
        <w:rPr>
          <w:b/>
        </w:rPr>
        <w:t xml:space="preserve"> </w:t>
      </w:r>
      <w:proofErr w:type="spellStart"/>
      <w:r w:rsidRPr="00CD5CD8">
        <w:rPr>
          <w:b/>
        </w:rPr>
        <w:t>nb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trong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suốt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quá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trình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processA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và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processB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thực</w:t>
      </w:r>
      <w:proofErr w:type="spellEnd"/>
      <w:r w:rsidR="005D2232" w:rsidRPr="00CD5CD8">
        <w:rPr>
          <w:b/>
        </w:rPr>
        <w:t xml:space="preserve"> </w:t>
      </w:r>
      <w:proofErr w:type="spellStart"/>
      <w:r w:rsidR="005D2232" w:rsidRPr="00CD5CD8">
        <w:rPr>
          <w:b/>
        </w:rPr>
        <w:t>thi</w:t>
      </w:r>
      <w:proofErr w:type="spellEnd"/>
      <w:r w:rsidR="00CB1192">
        <w:rPr>
          <w:b/>
        </w:rPr>
        <w:t xml:space="preserve"> (1</w:t>
      </w:r>
      <w:proofErr w:type="gramStart"/>
      <w:r w:rsidR="00CB1192">
        <w:rPr>
          <w:b/>
        </w:rPr>
        <w:t>)</w:t>
      </w:r>
      <w:r w:rsidRPr="00CD5CD8">
        <w:rPr>
          <w:b/>
        </w:rPr>
        <w:t>;</w:t>
      </w:r>
      <w:proofErr w:type="gramEnd"/>
    </w:p>
    <w:p w14:paraId="54AB38F0" w14:textId="77777777" w:rsidR="005D2232" w:rsidRDefault="005D2232" w:rsidP="00AF3724">
      <w:pPr>
        <w:pStyle w:val="BodyTextFirstIndent"/>
        <w:ind w:firstLine="0"/>
      </w:pPr>
    </w:p>
    <w:p w14:paraId="47B42F52" w14:textId="77777777" w:rsidR="00AF3724" w:rsidRDefault="00AF3724" w:rsidP="00AF3724">
      <w:pPr>
        <w:pStyle w:val="BodyTextFirstIndent"/>
        <w:ind w:firstLine="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processB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process</w:t>
      </w:r>
      <w:r w:rsidR="00957342">
        <w:t>B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</w:t>
      </w:r>
      <w:r w:rsidR="00D17B56">
        <w:t>n</w:t>
      </w:r>
      <w:proofErr w:type="spellEnd"/>
      <w:r w:rsidR="00D17B56">
        <w:t xml:space="preserve"> </w:t>
      </w:r>
      <w:proofErr w:type="spellStart"/>
      <w:r w:rsidR="00D17B56">
        <w:t>nếu</w:t>
      </w:r>
      <w:proofErr w:type="spellEnd"/>
      <w:r w:rsidR="00D17B56">
        <w:t xml:space="preserve"> </w:t>
      </w:r>
      <w:proofErr w:type="spellStart"/>
      <w:r w:rsidR="00D17B56">
        <w:t>nb</w:t>
      </w:r>
      <w:proofErr w:type="spellEnd"/>
      <w:r w:rsidR="00D17B56">
        <w:t xml:space="preserve"> </w:t>
      </w:r>
      <w:proofErr w:type="spellStart"/>
      <w:r w:rsidR="00D17B56">
        <w:t>chạy</w:t>
      </w:r>
      <w:proofErr w:type="spellEnd"/>
      <w:r w:rsidR="00D17B56">
        <w:t xml:space="preserve"> </w:t>
      </w:r>
      <w:proofErr w:type="spellStart"/>
      <w:r w:rsidR="00D17B56">
        <w:t>chậm</w:t>
      </w:r>
      <w:proofErr w:type="spellEnd"/>
      <w:r w:rsidR="00D17B56">
        <w:t xml:space="preserve"> </w:t>
      </w:r>
      <w:proofErr w:type="spellStart"/>
      <w:r w:rsidR="00D17B56">
        <w:t>hơn</w:t>
      </w:r>
      <w:proofErr w:type="spellEnd"/>
      <w:r w:rsidR="00D17B56">
        <w:t xml:space="preserve"> </w:t>
      </w:r>
      <w:proofErr w:type="spellStart"/>
      <w:r w:rsidR="00D17B56">
        <w:t>na</w:t>
      </w:r>
      <w:proofErr w:type="spellEnd"/>
      <w:r w:rsidR="00D17B56">
        <w:t xml:space="preserve"> </w:t>
      </w:r>
      <w:proofErr w:type="spellStart"/>
      <w:r w:rsidR="00D17B56">
        <w:t>thì</w:t>
      </w:r>
      <w:proofErr w:type="spellEnd"/>
      <w:r w:rsidR="00D17B56">
        <w:t xml:space="preserve"> </w:t>
      </w:r>
      <w:proofErr w:type="spellStart"/>
      <w:r w:rsidR="00D17B56">
        <w:t>rà</w:t>
      </w:r>
      <w:r>
        <w:t>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(1)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>.</w:t>
      </w:r>
    </w:p>
    <w:p w14:paraId="66883859" w14:textId="77777777" w:rsidR="002433C8" w:rsidRDefault="00AF3724" w:rsidP="00AF3724">
      <w:pPr>
        <w:pStyle w:val="BodyTextFirstIndent"/>
        <w:ind w:firstLine="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</w:t>
      </w:r>
      <w:r w:rsidR="003D3B7D">
        <w:t>yết</w:t>
      </w:r>
      <w:proofErr w:type="spellEnd"/>
      <w:r w:rsidR="003D3B7D">
        <w:t xml:space="preserve"> </w:t>
      </w:r>
      <w:proofErr w:type="spellStart"/>
      <w:r w:rsidR="003D3B7D">
        <w:t>điều</w:t>
      </w:r>
      <w:proofErr w:type="spellEnd"/>
      <w:r w:rsidR="003D3B7D">
        <w:t xml:space="preserve"> </w:t>
      </w:r>
      <w:proofErr w:type="spellStart"/>
      <w:r w:rsidR="003D3B7D">
        <w:t>này</w:t>
      </w:r>
      <w:proofErr w:type="spellEnd"/>
      <w:r w:rsidR="003D3B7D">
        <w:t xml:space="preserve">, </w:t>
      </w:r>
      <w:proofErr w:type="spellStart"/>
      <w:r w:rsidR="003D3B7D">
        <w:t>chúng</w:t>
      </w:r>
      <w:proofErr w:type="spellEnd"/>
      <w:r w:rsidR="003D3B7D">
        <w:t xml:space="preserve"> ta </w:t>
      </w:r>
      <w:proofErr w:type="spellStart"/>
      <w:r w:rsidR="003D3B7D">
        <w:t>sử</w:t>
      </w:r>
      <w:proofErr w:type="spellEnd"/>
      <w:r w:rsidR="003D3B7D">
        <w:t xml:space="preserve"> </w:t>
      </w:r>
      <w:proofErr w:type="spellStart"/>
      <w:r w:rsidR="003D3B7D">
        <w:t>dụng</w:t>
      </w:r>
      <w:proofErr w:type="spellEnd"/>
      <w:r w:rsidR="003D3B7D">
        <w:t xml:space="preserve"> </w:t>
      </w:r>
      <w:proofErr w:type="spellStart"/>
      <w:r w:rsidR="003D3B7D">
        <w:t>một</w:t>
      </w:r>
      <w:proofErr w:type="spellEnd"/>
      <w:r>
        <w:t xml:space="preserve"> semaphore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&gt;= </w:t>
      </w:r>
      <w:proofErr w:type="spellStart"/>
      <w:r>
        <w:t>nb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  <w:r w:rsidR="002433C8">
        <w:t xml:space="preserve"> Code </w:t>
      </w:r>
      <w:proofErr w:type="spellStart"/>
      <w:r w:rsidR="002433C8">
        <w:t>mô</w:t>
      </w:r>
      <w:proofErr w:type="spellEnd"/>
      <w:r w:rsidR="002433C8">
        <w:t xml:space="preserve"> </w:t>
      </w:r>
      <w:proofErr w:type="spellStart"/>
      <w:r w:rsidR="002433C8">
        <w:t>phỏng</w:t>
      </w:r>
      <w:proofErr w:type="spellEnd"/>
      <w:r w:rsidR="002433C8">
        <w:t xml:space="preserve"> </w:t>
      </w:r>
      <w:proofErr w:type="spellStart"/>
      <w:r w:rsidR="002433C8">
        <w:t>như</w:t>
      </w:r>
      <w:proofErr w:type="spellEnd"/>
      <w:r w:rsidR="002433C8">
        <w:t xml:space="preserve"> </w:t>
      </w:r>
      <w:proofErr w:type="spellStart"/>
      <w:r w:rsidR="002433C8">
        <w:t>sau</w:t>
      </w:r>
      <w:proofErr w:type="spellEnd"/>
      <w:r w:rsidR="002433C8">
        <w:t>:</w:t>
      </w:r>
    </w:p>
    <w:p w14:paraId="12E6AD30" w14:textId="77777777" w:rsidR="005C0C4E" w:rsidRPr="005C0C4E" w:rsidRDefault="00832C96" w:rsidP="00C36224">
      <w:pPr>
        <w:pStyle w:val="Bullet3"/>
        <w:numPr>
          <w:ilvl w:val="0"/>
          <w:numId w:val="0"/>
        </w:numPr>
        <w:spacing w:line="240" w:lineRule="auto"/>
        <w:ind w:firstLine="450"/>
        <w:rPr>
          <w:i/>
          <w:lang w:val="en-AU"/>
        </w:rPr>
      </w:pPr>
      <w:proofErr w:type="spellStart"/>
      <w:r>
        <w:rPr>
          <w:i/>
          <w:lang w:val="en-AU"/>
        </w:rPr>
        <w:lastRenderedPageBreak/>
        <w:t>s</w:t>
      </w:r>
      <w:r w:rsidR="005C0C4E" w:rsidRPr="005C0C4E">
        <w:rPr>
          <w:i/>
          <w:lang w:val="en-AU"/>
        </w:rPr>
        <w:t>em_t</w:t>
      </w:r>
      <w:proofErr w:type="spellEnd"/>
      <w:r w:rsidR="005C0C4E" w:rsidRPr="005C0C4E">
        <w:rPr>
          <w:i/>
          <w:lang w:val="en-AU"/>
        </w:rPr>
        <w:t xml:space="preserve"> </w:t>
      </w:r>
      <w:proofErr w:type="spellStart"/>
      <w:proofErr w:type="gramStart"/>
      <w:r w:rsidR="005C0C4E" w:rsidRPr="005C0C4E">
        <w:rPr>
          <w:i/>
          <w:lang w:val="en-AU"/>
        </w:rPr>
        <w:t>sam</w:t>
      </w:r>
      <w:proofErr w:type="spellEnd"/>
      <w:r w:rsidR="005C0C4E" w:rsidRPr="005C0C4E">
        <w:rPr>
          <w:i/>
          <w:lang w:val="en-AU"/>
        </w:rPr>
        <w:t>;</w:t>
      </w:r>
      <w:proofErr w:type="gramEnd"/>
    </w:p>
    <w:p w14:paraId="368ED1C5" w14:textId="77777777" w:rsidR="005C0C4E" w:rsidRDefault="00832C96" w:rsidP="00C36224">
      <w:pPr>
        <w:pStyle w:val="Bullet3"/>
        <w:numPr>
          <w:ilvl w:val="0"/>
          <w:numId w:val="0"/>
        </w:numPr>
        <w:spacing w:line="240" w:lineRule="auto"/>
        <w:ind w:firstLine="450"/>
        <w:rPr>
          <w:i/>
          <w:lang w:val="en-AU"/>
        </w:rPr>
      </w:pPr>
      <w:proofErr w:type="spellStart"/>
      <w:r>
        <w:rPr>
          <w:i/>
          <w:lang w:val="en-AU"/>
        </w:rPr>
        <w:t>s</w:t>
      </w:r>
      <w:r w:rsidR="005C0C4E" w:rsidRPr="005C0C4E">
        <w:rPr>
          <w:i/>
          <w:lang w:val="en-AU"/>
        </w:rPr>
        <w:t>em_init</w:t>
      </w:r>
      <w:proofErr w:type="spellEnd"/>
      <w:r w:rsidR="005C0C4E" w:rsidRPr="005C0C4E">
        <w:rPr>
          <w:i/>
          <w:lang w:val="en-AU"/>
        </w:rPr>
        <w:t>(&amp;sam,0,0</w:t>
      </w:r>
      <w:proofErr w:type="gramStart"/>
      <w:r w:rsidR="005C0C4E" w:rsidRPr="005C0C4E">
        <w:rPr>
          <w:i/>
          <w:lang w:val="en-AU"/>
        </w:rPr>
        <w:t>);</w:t>
      </w:r>
      <w:proofErr w:type="gramEnd"/>
    </w:p>
    <w:p w14:paraId="20124969" w14:textId="77777777" w:rsidR="000A3972" w:rsidRDefault="000A3972" w:rsidP="00C36224">
      <w:pPr>
        <w:pStyle w:val="BodyText"/>
        <w:spacing w:line="240" w:lineRule="auto"/>
        <w:rPr>
          <w:lang w:val="en-AU"/>
        </w:rPr>
      </w:pPr>
      <w:r>
        <w:rPr>
          <w:lang w:val="en-AU"/>
        </w:rPr>
        <w:t xml:space="preserve">      int </w:t>
      </w:r>
      <w:proofErr w:type="spellStart"/>
      <w:r w:rsidR="00EB6520">
        <w:rPr>
          <w:lang w:val="en-AU"/>
        </w:rPr>
        <w:t>na</w:t>
      </w:r>
      <w:proofErr w:type="spellEnd"/>
      <w:r w:rsidR="00EB6520">
        <w:rPr>
          <w:lang w:val="en-AU"/>
        </w:rPr>
        <w:t xml:space="preserve"> = </w:t>
      </w:r>
      <w:proofErr w:type="gramStart"/>
      <w:r w:rsidR="00EB6520">
        <w:rPr>
          <w:lang w:val="en-AU"/>
        </w:rPr>
        <w:t>0;</w:t>
      </w:r>
      <w:proofErr w:type="gramEnd"/>
    </w:p>
    <w:p w14:paraId="7897089F" w14:textId="77777777" w:rsidR="002433C8" w:rsidRPr="00C36224" w:rsidRDefault="00EB6520" w:rsidP="00C36224">
      <w:pPr>
        <w:pStyle w:val="BodyTextFirstIndent"/>
        <w:spacing w:line="240" w:lineRule="auto"/>
        <w:rPr>
          <w:lang w:val="en-AU"/>
        </w:rPr>
      </w:pPr>
      <w:r>
        <w:rPr>
          <w:lang w:val="en-AU"/>
        </w:rPr>
        <w:t xml:space="preserve">int </w:t>
      </w:r>
      <w:proofErr w:type="spellStart"/>
      <w:r>
        <w:rPr>
          <w:lang w:val="en-AU"/>
        </w:rPr>
        <w:t>nb</w:t>
      </w:r>
      <w:proofErr w:type="spellEnd"/>
      <w:r>
        <w:rPr>
          <w:lang w:val="en-AU"/>
        </w:rPr>
        <w:t xml:space="preserve"> = </w:t>
      </w:r>
      <w:proofErr w:type="gramStart"/>
      <w:r>
        <w:rPr>
          <w:lang w:val="en-AU"/>
        </w:rPr>
        <w:t>0;</w:t>
      </w:r>
      <w:proofErr w:type="gramEnd"/>
    </w:p>
    <w:p w14:paraId="5532C6E7" w14:textId="77777777" w:rsidR="005C0C4E" w:rsidRDefault="005C0C4E" w:rsidP="008154B8">
      <w:pPr>
        <w:pStyle w:val="BodyTextFirstIndent"/>
        <w:spacing w:line="240" w:lineRule="auto"/>
      </w:pPr>
      <w:proofErr w:type="spellStart"/>
      <w:proofErr w:type="gramStart"/>
      <w:r>
        <w:t>processA</w:t>
      </w:r>
      <w:proofErr w:type="spellEnd"/>
      <w:r>
        <w:t>{</w:t>
      </w:r>
      <w:proofErr w:type="gramEnd"/>
    </w:p>
    <w:p w14:paraId="18057199" w14:textId="77777777" w:rsidR="005C0C4E" w:rsidRDefault="005C0C4E" w:rsidP="008154B8">
      <w:pPr>
        <w:pStyle w:val="BodyTextFirstIndent"/>
        <w:spacing w:line="240" w:lineRule="auto"/>
        <w:ind w:firstLine="720"/>
      </w:pPr>
      <w:r>
        <w:t>while (true)</w:t>
      </w:r>
    </w:p>
    <w:p w14:paraId="23E3C0B8" w14:textId="77777777" w:rsidR="005C0C4E" w:rsidRDefault="005C0C4E" w:rsidP="008154B8">
      <w:pPr>
        <w:pStyle w:val="BodyTextFirstIndent"/>
        <w:spacing w:line="240" w:lineRule="auto"/>
        <w:ind w:firstLine="720"/>
      </w:pPr>
      <w:r>
        <w:t>{</w:t>
      </w:r>
    </w:p>
    <w:p w14:paraId="75BF9653" w14:textId="77777777" w:rsidR="00752729" w:rsidRDefault="00731A7D" w:rsidP="008154B8">
      <w:pPr>
        <w:pStyle w:val="BodyTextFirstIndent"/>
        <w:spacing w:line="240" w:lineRule="auto"/>
        <w:ind w:left="720" w:firstLine="720"/>
        <w:rPr>
          <w:i/>
          <w:lang w:val="en-AU"/>
        </w:rPr>
      </w:pPr>
      <w:proofErr w:type="spellStart"/>
      <w:r>
        <w:rPr>
          <w:i/>
          <w:lang w:val="en-AU"/>
        </w:rPr>
        <w:t>s</w:t>
      </w:r>
      <w:r w:rsidR="005C0C4E" w:rsidRPr="005C0C4E">
        <w:rPr>
          <w:i/>
          <w:lang w:val="en-AU"/>
        </w:rPr>
        <w:t>em_</w:t>
      </w:r>
      <w:proofErr w:type="gramStart"/>
      <w:r w:rsidR="005C0C4E" w:rsidRPr="005C0C4E">
        <w:rPr>
          <w:i/>
          <w:lang w:val="en-AU"/>
        </w:rPr>
        <w:t>wait</w:t>
      </w:r>
      <w:proofErr w:type="spellEnd"/>
      <w:r w:rsidR="005C0C4E" w:rsidRPr="005C0C4E">
        <w:rPr>
          <w:i/>
          <w:lang w:val="en-AU"/>
        </w:rPr>
        <w:t>(</w:t>
      </w:r>
      <w:proofErr w:type="gramEnd"/>
      <w:r w:rsidR="005C0C4E" w:rsidRPr="005C0C4E">
        <w:rPr>
          <w:i/>
          <w:lang w:val="en-AU"/>
        </w:rPr>
        <w:t>&amp;name</w:t>
      </w:r>
    </w:p>
    <w:p w14:paraId="736506EB" w14:textId="54AC6C32" w:rsidR="005C0C4E" w:rsidRPr="005C0C4E" w:rsidRDefault="005C0C4E" w:rsidP="008154B8">
      <w:pPr>
        <w:pStyle w:val="BodyTextFirstIndent"/>
        <w:spacing w:line="240" w:lineRule="auto"/>
        <w:ind w:left="720" w:firstLine="720"/>
        <w:rPr>
          <w:i/>
        </w:rPr>
      </w:pPr>
      <w:r w:rsidRPr="005C0C4E">
        <w:rPr>
          <w:i/>
          <w:lang w:val="en-AU"/>
        </w:rPr>
        <w:t>);</w:t>
      </w:r>
    </w:p>
    <w:p w14:paraId="05C7486E" w14:textId="77777777" w:rsidR="005C0C4E" w:rsidRDefault="00BC0423" w:rsidP="008154B8">
      <w:pPr>
        <w:pStyle w:val="BodyTextFirstIndent"/>
        <w:spacing w:line="240" w:lineRule="auto"/>
      </w:pPr>
      <w:r>
        <w:tab/>
      </w:r>
      <w:r>
        <w:tab/>
      </w:r>
      <w:proofErr w:type="spellStart"/>
      <w:r w:rsidR="005C0C4E">
        <w:t>na</w:t>
      </w:r>
      <w:proofErr w:type="spellEnd"/>
      <w:r w:rsidR="005C0C4E">
        <w:t>+</w:t>
      </w:r>
      <w:proofErr w:type="gramStart"/>
      <w:r w:rsidR="005C0C4E">
        <w:t>+;</w:t>
      </w:r>
      <w:proofErr w:type="gramEnd"/>
    </w:p>
    <w:p w14:paraId="49325C88" w14:textId="77777777" w:rsidR="005C0C4E" w:rsidRDefault="005C0C4E" w:rsidP="008154B8">
      <w:pPr>
        <w:pStyle w:val="BodyTextFirstIndent"/>
        <w:spacing w:line="240" w:lineRule="auto"/>
        <w:ind w:firstLine="720"/>
      </w:pPr>
      <w:r>
        <w:t>}</w:t>
      </w:r>
    </w:p>
    <w:p w14:paraId="2C14AC91" w14:textId="77777777" w:rsidR="005C0C4E" w:rsidRDefault="005C0C4E" w:rsidP="008154B8">
      <w:pPr>
        <w:pStyle w:val="BodyTextFirstIndent"/>
        <w:spacing w:line="240" w:lineRule="auto"/>
      </w:pPr>
      <w:r>
        <w:t>}</w:t>
      </w:r>
      <w:r w:rsidR="00BC0423">
        <w:tab/>
      </w:r>
    </w:p>
    <w:p w14:paraId="302D0461" w14:textId="77777777" w:rsidR="005C0C4E" w:rsidRDefault="005C0C4E" w:rsidP="008154B8">
      <w:pPr>
        <w:pStyle w:val="BodyTextFirstIndent"/>
        <w:spacing w:line="240" w:lineRule="auto"/>
      </w:pPr>
      <w:proofErr w:type="spellStart"/>
      <w:proofErr w:type="gramStart"/>
      <w:r>
        <w:t>process</w:t>
      </w:r>
      <w:r w:rsidR="00C45639">
        <w:t>B</w:t>
      </w:r>
      <w:proofErr w:type="spellEnd"/>
      <w:r>
        <w:t>{</w:t>
      </w:r>
      <w:proofErr w:type="gramEnd"/>
    </w:p>
    <w:p w14:paraId="4A0DBE93" w14:textId="77777777" w:rsidR="005C0C4E" w:rsidRDefault="005C0C4E" w:rsidP="008154B8">
      <w:pPr>
        <w:pStyle w:val="BodyTextFirstIndent"/>
        <w:spacing w:line="240" w:lineRule="auto"/>
        <w:ind w:firstLine="720"/>
      </w:pPr>
      <w:r>
        <w:t>while (true)</w:t>
      </w:r>
    </w:p>
    <w:p w14:paraId="0C54F63B" w14:textId="77777777" w:rsidR="005C0C4E" w:rsidRDefault="005C0C4E" w:rsidP="008154B8">
      <w:pPr>
        <w:pStyle w:val="BodyTextFirstIndent"/>
        <w:spacing w:line="240" w:lineRule="auto"/>
      </w:pPr>
      <w:r>
        <w:t xml:space="preserve">   {</w:t>
      </w:r>
    </w:p>
    <w:p w14:paraId="3276ED55" w14:textId="77777777" w:rsidR="005C0C4E" w:rsidRDefault="005C0C4E" w:rsidP="008154B8">
      <w:pPr>
        <w:pStyle w:val="BodyTextFirstIndent"/>
        <w:spacing w:line="240" w:lineRule="auto"/>
        <w:ind w:firstLine="720"/>
      </w:pPr>
      <w:r>
        <w:t xml:space="preserve">     </w:t>
      </w:r>
      <w:r>
        <w:tab/>
      </w:r>
      <w:proofErr w:type="spellStart"/>
      <w:r>
        <w:t>nb</w:t>
      </w:r>
      <w:proofErr w:type="spellEnd"/>
      <w:r>
        <w:t>+</w:t>
      </w:r>
      <w:proofErr w:type="gramStart"/>
      <w:r>
        <w:t>+;</w:t>
      </w:r>
      <w:proofErr w:type="gramEnd"/>
    </w:p>
    <w:p w14:paraId="177B9CB0" w14:textId="77777777" w:rsidR="005C0C4E" w:rsidRPr="005C0C4E" w:rsidRDefault="005C0C4E" w:rsidP="008154B8">
      <w:pPr>
        <w:pStyle w:val="BodyTextFirstIndent"/>
        <w:spacing w:line="240" w:lineRule="auto"/>
        <w:ind w:firstLine="720"/>
        <w:rPr>
          <w:i/>
        </w:rPr>
      </w:pPr>
      <w:r>
        <w:tab/>
      </w:r>
      <w:proofErr w:type="spellStart"/>
      <w:r w:rsidRPr="005C0C4E">
        <w:rPr>
          <w:i/>
          <w:lang w:val="en-AU"/>
        </w:rPr>
        <w:t>sem_post</w:t>
      </w:r>
      <w:proofErr w:type="spellEnd"/>
      <w:r w:rsidRPr="005C0C4E">
        <w:rPr>
          <w:i/>
          <w:lang w:val="en-AU"/>
        </w:rPr>
        <w:t>(&amp;</w:t>
      </w:r>
      <w:proofErr w:type="spellStart"/>
      <w:r w:rsidRPr="005C0C4E">
        <w:rPr>
          <w:i/>
          <w:lang w:val="en-AU"/>
        </w:rPr>
        <w:t>s</w:t>
      </w:r>
      <w:r>
        <w:rPr>
          <w:i/>
          <w:lang w:val="en-AU"/>
        </w:rPr>
        <w:t>a</w:t>
      </w:r>
      <w:r w:rsidRPr="005C0C4E">
        <w:rPr>
          <w:i/>
          <w:lang w:val="en-AU"/>
        </w:rPr>
        <w:t>m</w:t>
      </w:r>
      <w:proofErr w:type="spellEnd"/>
      <w:proofErr w:type="gramStart"/>
      <w:r w:rsidRPr="005C0C4E">
        <w:rPr>
          <w:i/>
          <w:lang w:val="en-AU"/>
        </w:rPr>
        <w:t>);</w:t>
      </w:r>
      <w:proofErr w:type="gramEnd"/>
    </w:p>
    <w:p w14:paraId="7C36D85C" w14:textId="77777777" w:rsidR="005C0C4E" w:rsidRDefault="005C0C4E" w:rsidP="008154B8">
      <w:pPr>
        <w:pStyle w:val="BodyTextFirstIndent"/>
        <w:spacing w:line="240" w:lineRule="auto"/>
        <w:ind w:firstLine="720"/>
      </w:pPr>
      <w:r>
        <w:t>}</w:t>
      </w:r>
    </w:p>
    <w:p w14:paraId="5F174C1D" w14:textId="77777777" w:rsidR="005C0C4E" w:rsidRDefault="005C0C4E" w:rsidP="008154B8">
      <w:pPr>
        <w:pStyle w:val="BodyTextFirstIndent"/>
        <w:spacing w:line="240" w:lineRule="auto"/>
      </w:pPr>
      <w:r>
        <w:t>}</w:t>
      </w:r>
    </w:p>
    <w:p w14:paraId="1BCFD6C5" w14:textId="77777777" w:rsidR="00AF3724" w:rsidRDefault="00AF3724" w:rsidP="00AF3724">
      <w:pPr>
        <w:pStyle w:val="BodyTextFirstIndent"/>
        <w:ind w:firstLine="0"/>
      </w:pPr>
    </w:p>
    <w:p w14:paraId="0F6EFC11" w14:textId="77777777" w:rsidR="005C0C4E" w:rsidRDefault="005C0C4E" w:rsidP="00AF3724">
      <w:pPr>
        <w:pStyle w:val="BodyTextFirstIndent"/>
        <w:ind w:firstLine="0"/>
      </w:pPr>
      <w:r>
        <w:t>Theo so</w:t>
      </w:r>
      <w:r w:rsidR="003861D1">
        <w:t xml:space="preserve">lution </w:t>
      </w:r>
      <w:proofErr w:type="spellStart"/>
      <w:r w:rsidR="003861D1">
        <w:t>trên</w:t>
      </w:r>
      <w:proofErr w:type="spellEnd"/>
      <w:r w:rsidR="003861D1">
        <w:t xml:space="preserve">, </w:t>
      </w:r>
      <w:proofErr w:type="spellStart"/>
      <w:r w:rsidR="003861D1">
        <w:t>mỗi</w:t>
      </w:r>
      <w:proofErr w:type="spellEnd"/>
      <w:r w:rsidR="003861D1">
        <w:t xml:space="preserve"> </w:t>
      </w:r>
      <w:proofErr w:type="spellStart"/>
      <w:r w:rsidR="003861D1">
        <w:t>lần</w:t>
      </w:r>
      <w:proofErr w:type="spellEnd"/>
      <w:r w:rsidR="003861D1">
        <w:t xml:space="preserve"> </w:t>
      </w:r>
      <w:proofErr w:type="spellStart"/>
      <w:r w:rsidR="003861D1">
        <w:t>nb</w:t>
      </w:r>
      <w:proofErr w:type="spellEnd"/>
      <w:r w:rsidR="003861D1">
        <w:t xml:space="preserve"> </w:t>
      </w:r>
      <w:proofErr w:type="spellStart"/>
      <w:r w:rsidR="003861D1">
        <w:t>tăng</w:t>
      </w:r>
      <w:proofErr w:type="spellEnd"/>
      <w:r w:rsidR="003861D1">
        <w:t xml:space="preserve"> </w:t>
      </w:r>
      <w:proofErr w:type="spellStart"/>
      <w:r w:rsidR="003861D1">
        <w:t>thê</w:t>
      </w:r>
      <w:r>
        <w:t>m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5C0C4E">
        <w:rPr>
          <w:i/>
        </w:rPr>
        <w:t>sam</w:t>
      </w:r>
      <w:proofErr w:type="spellEnd"/>
      <w:r>
        <w:rPr>
          <w:i/>
        </w:rPr>
        <w:t xml:space="preserve"> </w:t>
      </w:r>
      <w:r w:rsidR="003861D1">
        <w:t xml:space="preserve"> </w:t>
      </w:r>
      <w:proofErr w:type="spellStart"/>
      <w:r w:rsidR="003861D1">
        <w:t>sẽ</w:t>
      </w:r>
      <w:proofErr w:type="spellEnd"/>
      <w:r w:rsidR="003861D1">
        <w:t xml:space="preserve"> </w:t>
      </w:r>
      <w:proofErr w:type="spellStart"/>
      <w:r w:rsidR="003861D1">
        <w:t>tăng</w:t>
      </w:r>
      <w:proofErr w:type="spellEnd"/>
      <w:r w:rsidR="003861D1">
        <w:t xml:space="preserve"> </w:t>
      </w:r>
      <w:proofErr w:type="spellStart"/>
      <w:r w:rsidR="003861D1">
        <w:t>lên</w:t>
      </w:r>
      <w:proofErr w:type="spellEnd"/>
      <w:r w:rsidR="003861D1">
        <w:t xml:space="preserve"> 1 </w:t>
      </w:r>
      <w:proofErr w:type="spellStart"/>
      <w:r w:rsidR="003861D1">
        <w:t>đơn</w:t>
      </w:r>
      <w:proofErr w:type="spellEnd"/>
      <w:r w:rsidR="003861D1">
        <w:t xml:space="preserve"> </w:t>
      </w:r>
      <w:proofErr w:type="spellStart"/>
      <w:r w:rsidR="003861D1">
        <w:t>vị</w:t>
      </w:r>
      <w:proofErr w:type="spellEnd"/>
      <w:r w:rsidR="003861D1">
        <w:t>,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</w:p>
    <w:p w14:paraId="2FC8CA01" w14:textId="77777777" w:rsidR="009D63D5" w:rsidRPr="009D63D5" w:rsidRDefault="005C0C4E" w:rsidP="0069446E">
      <w:pPr>
        <w:pStyle w:val="BodyTextFirstIndent"/>
        <w:spacing w:after="200"/>
        <w:ind w:firstLine="0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 w:rsidR="00203084">
        <w:t>thê</w:t>
      </w:r>
      <w:r>
        <w:t>m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="002A7375">
        <w:rPr>
          <w:i/>
          <w:lang w:val="en-AU"/>
        </w:rPr>
        <w:t>s</w:t>
      </w:r>
      <w:r w:rsidRPr="005C0C4E">
        <w:rPr>
          <w:i/>
          <w:lang w:val="en-AU"/>
        </w:rPr>
        <w:t>em_wait</w:t>
      </w:r>
      <w:proofErr w:type="spellEnd"/>
      <w:r w:rsidRPr="005C0C4E">
        <w:rPr>
          <w:i/>
          <w:lang w:val="en-AU"/>
        </w:rPr>
        <w:t>(&amp;</w:t>
      </w:r>
      <w:proofErr w:type="spellStart"/>
      <w:proofErr w:type="gramStart"/>
      <w:r>
        <w:rPr>
          <w:i/>
          <w:lang w:val="en-AU"/>
        </w:rPr>
        <w:t>sam</w:t>
      </w:r>
      <w:proofErr w:type="spellEnd"/>
      <w:r w:rsidR="002A7375">
        <w:rPr>
          <w:i/>
          <w:lang w:val="en-AU"/>
        </w:rPr>
        <w:t>)</w:t>
      </w:r>
      <w:r>
        <w:rPr>
          <w:i/>
          <w:lang w:val="en-AU"/>
        </w:rPr>
        <w:t xml:space="preserve"> 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được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thực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hiện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lệnh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này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sẽ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trừ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biến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 w:rsidRPr="005C0C4E">
        <w:rPr>
          <w:i/>
          <w:lang w:val="en-AU"/>
        </w:rPr>
        <w:t>sam</w:t>
      </w:r>
      <w:proofErr w:type="spellEnd"/>
      <w:r>
        <w:rPr>
          <w:i/>
          <w:lang w:val="en-AU"/>
        </w:rPr>
        <w:t xml:space="preserve"> 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đi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đơn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vị</w:t>
      </w:r>
      <w:proofErr w:type="spellEnd"/>
      <w:r>
        <w:rPr>
          <w:lang w:val="en-AU"/>
        </w:rPr>
        <w:t xml:space="preserve">. Cho </w:t>
      </w:r>
      <w:proofErr w:type="spellStart"/>
      <w:r>
        <w:rPr>
          <w:lang w:val="en-AU"/>
        </w:rPr>
        <w:t>đến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khi</w:t>
      </w:r>
      <w:proofErr w:type="spellEnd"/>
      <w:r>
        <w:rPr>
          <w:lang w:val="en-AU"/>
        </w:rPr>
        <w:t xml:space="preserve"> </w:t>
      </w:r>
      <w:proofErr w:type="spellStart"/>
      <w:r w:rsidRPr="005C0C4E">
        <w:rPr>
          <w:i/>
          <w:lang w:val="en-AU"/>
        </w:rPr>
        <w:t>sam</w:t>
      </w:r>
      <w:proofErr w:type="spellEnd"/>
      <w:r>
        <w:rPr>
          <w:i/>
          <w:lang w:val="en-AU"/>
        </w:rPr>
        <w:t>=0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thì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phải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đợi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tăng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thêm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đơn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vị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mới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tăng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tiếp</w:t>
      </w:r>
      <w:proofErr w:type="spellEnd"/>
      <w:r>
        <w:rPr>
          <w:lang w:val="en-AU"/>
        </w:rPr>
        <w:t>.</w:t>
      </w:r>
    </w:p>
    <w:p w14:paraId="44FA5A2F" w14:textId="77777777" w:rsidR="000E6EC8" w:rsidRDefault="00FF0D85" w:rsidP="00FF0D85">
      <w:pPr>
        <w:pStyle w:val="Heading3"/>
      </w:pPr>
      <w:bookmarkStart w:id="23" w:name="_Toc410557068"/>
      <w:bookmarkStart w:id="24" w:name="_Toc410557197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bookmarkEnd w:id="23"/>
      <w:bookmarkEnd w:id="24"/>
      <w:proofErr w:type="spellEnd"/>
    </w:p>
    <w:p w14:paraId="5362A466" w14:textId="77777777" w:rsidR="00556C81" w:rsidRDefault="00203084" w:rsidP="00A03906">
      <w:pPr>
        <w:pStyle w:val="BodyTextFirstIndent"/>
        <w:numPr>
          <w:ilvl w:val="0"/>
          <w:numId w:val="29"/>
        </w:numPr>
        <w:ind w:left="360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</w:t>
      </w:r>
      <w:r w:rsidR="00556C81">
        <w:t xml:space="preserve">.2.2 </w:t>
      </w:r>
      <w:proofErr w:type="spellStart"/>
      <w:r w:rsidR="00556C81">
        <w:t>trên</w:t>
      </w:r>
      <w:proofErr w:type="spellEnd"/>
      <w:r w:rsidR="00556C81">
        <w:t xml:space="preserve"> C</w:t>
      </w:r>
    </w:p>
    <w:p w14:paraId="0A49C968" w14:textId="77777777" w:rsidR="00735621" w:rsidRDefault="00AD1F11" w:rsidP="0069446E">
      <w:pPr>
        <w:pStyle w:val="BodyTextFirstIndent"/>
        <w:ind w:left="360" w:firstLine="0"/>
      </w:pPr>
      <w:proofErr w:type="spellStart"/>
      <w:r>
        <w:t>Với</w:t>
      </w:r>
      <w:proofErr w:type="spellEnd"/>
      <w:r>
        <w:t xml:space="preserve"> C, </w:t>
      </w:r>
      <w:proofErr w:type="spellStart"/>
      <w:r>
        <w:t>khó</w:t>
      </w:r>
      <w:proofErr w:type="spellEnd"/>
      <w:r w:rsidR="00540B7E">
        <w:t xml:space="preserve"> </w:t>
      </w:r>
      <w:proofErr w:type="spellStart"/>
      <w:r>
        <w:t>để</w:t>
      </w:r>
      <w:proofErr w:type="spellEnd"/>
      <w:r w:rsidR="00540B7E">
        <w:t xml:space="preserve"> </w:t>
      </w:r>
      <w:proofErr w:type="spellStart"/>
      <w:r w:rsidR="00540B7E">
        <w:t>tạo</w:t>
      </w:r>
      <w:proofErr w:type="spellEnd"/>
      <w:r w:rsidR="00540B7E">
        <w:t xml:space="preserve"> </w:t>
      </w:r>
      <w:proofErr w:type="spellStart"/>
      <w:r w:rsidR="00540B7E">
        <w:t>hai</w:t>
      </w:r>
      <w:proofErr w:type="spellEnd"/>
      <w:r w:rsidR="00540B7E">
        <w:t xml:space="preserve"> process </w:t>
      </w:r>
      <w:proofErr w:type="spellStart"/>
      <w:r w:rsidR="00540B7E">
        <w:t>chạy</w:t>
      </w:r>
      <w:proofErr w:type="spellEnd"/>
      <w:r w:rsidR="00540B7E">
        <w:t xml:space="preserve"> </w:t>
      </w:r>
      <w:proofErr w:type="spellStart"/>
      <w:r w:rsidR="00540B7E">
        <w:t>cùng</w:t>
      </w:r>
      <w:proofErr w:type="spellEnd"/>
      <w:r w:rsidR="00540B7E">
        <w:t xml:space="preserve"> </w:t>
      </w:r>
      <w:proofErr w:type="spellStart"/>
      <w:r w:rsidR="00540B7E">
        <w:t>nhau</w:t>
      </w:r>
      <w:proofErr w:type="spellEnd"/>
      <w:r w:rsidR="00540B7E">
        <w:t xml:space="preserve"> </w:t>
      </w:r>
      <w:proofErr w:type="spellStart"/>
      <w:r w:rsidR="00540B7E">
        <w:t>đồng</w:t>
      </w:r>
      <w:proofErr w:type="spellEnd"/>
      <w:r w:rsidR="00540B7E">
        <w:t xml:space="preserve"> </w:t>
      </w:r>
      <w:proofErr w:type="spellStart"/>
      <w:r w:rsidR="00540B7E">
        <w:t>thời</w:t>
      </w:r>
      <w:proofErr w:type="spellEnd"/>
      <w:r w:rsidR="00540B7E">
        <w:t xml:space="preserve"> </w:t>
      </w:r>
      <w:proofErr w:type="spellStart"/>
      <w:r w:rsidR="00540B7E">
        <w:t>có</w:t>
      </w:r>
      <w:proofErr w:type="spellEnd"/>
      <w:r w:rsidR="00540B7E">
        <w:t xml:space="preserve"> </w:t>
      </w:r>
      <w:proofErr w:type="spellStart"/>
      <w:r w:rsidR="00540B7E">
        <w:t>một</w:t>
      </w:r>
      <w:proofErr w:type="spellEnd"/>
      <w:r w:rsidR="00540B7E">
        <w:t xml:space="preserve"> </w:t>
      </w:r>
      <w:proofErr w:type="spellStart"/>
      <w:r w:rsidR="00540B7E">
        <w:t>biến</w:t>
      </w:r>
      <w:proofErr w:type="spellEnd"/>
      <w:r w:rsidR="00540B7E">
        <w:t xml:space="preserve"> </w:t>
      </w:r>
      <w:proofErr w:type="spellStart"/>
      <w:r w:rsidR="00540B7E">
        <w:t>chung</w:t>
      </w:r>
      <w:proofErr w:type="spellEnd"/>
      <w:r w:rsidR="00540B7E">
        <w:t xml:space="preserve"> chia </w:t>
      </w:r>
      <w:proofErr w:type="spellStart"/>
      <w:r w:rsidR="00540B7E">
        <w:t>sẻ</w:t>
      </w:r>
      <w:proofErr w:type="spellEnd"/>
      <w:r w:rsidR="00540B7E">
        <w:t xml:space="preserve"> </w:t>
      </w:r>
      <w:proofErr w:type="spellStart"/>
      <w:r w:rsidR="00540B7E">
        <w:t>giữa</w:t>
      </w:r>
      <w:proofErr w:type="spellEnd"/>
      <w:r w:rsidR="00540B7E">
        <w:t xml:space="preserve"> 2 process </w:t>
      </w:r>
      <w:proofErr w:type="spellStart"/>
      <w:r w:rsidR="00540B7E">
        <w:t>này</w:t>
      </w:r>
      <w:proofErr w:type="spellEnd"/>
      <w:r w:rsidR="00540B7E">
        <w:t xml:space="preserve"> (</w:t>
      </w:r>
      <w:proofErr w:type="spellStart"/>
      <w:r w:rsidR="00540B7E">
        <w:t>n</w:t>
      </w:r>
      <w:r w:rsidR="00F54CA3">
        <w:t>hư</w:t>
      </w:r>
      <w:proofErr w:type="spellEnd"/>
      <w:r w:rsidR="00F54CA3">
        <w:t xml:space="preserve"> </w:t>
      </w:r>
      <w:proofErr w:type="spellStart"/>
      <w:r w:rsidR="00F54CA3">
        <w:t>trong</w:t>
      </w:r>
      <w:proofErr w:type="spellEnd"/>
      <w:r w:rsidR="00F54CA3">
        <w:t xml:space="preserve"> </w:t>
      </w:r>
      <w:proofErr w:type="spellStart"/>
      <w:r w:rsidR="00F54CA3">
        <w:t>hệ</w:t>
      </w:r>
      <w:proofErr w:type="spellEnd"/>
      <w:r w:rsidR="00F54CA3">
        <w:t xml:space="preserve"> </w:t>
      </w:r>
      <w:proofErr w:type="spellStart"/>
      <w:r w:rsidR="00F54CA3">
        <w:t>điều</w:t>
      </w:r>
      <w:proofErr w:type="spellEnd"/>
      <w:r w:rsidR="00F54CA3">
        <w:t xml:space="preserve"> </w:t>
      </w:r>
      <w:proofErr w:type="spellStart"/>
      <w:r w:rsidR="00F54CA3">
        <w:t>hành</w:t>
      </w:r>
      <w:proofErr w:type="spellEnd"/>
      <w:r w:rsidR="00F54CA3">
        <w:t xml:space="preserve"> </w:t>
      </w:r>
      <w:proofErr w:type="spellStart"/>
      <w:r w:rsidR="00F54CA3">
        <w:t>quản</w:t>
      </w:r>
      <w:proofErr w:type="spellEnd"/>
      <w:r w:rsidR="00F54CA3">
        <w:t xml:space="preserve"> </w:t>
      </w:r>
      <w:proofErr w:type="spellStart"/>
      <w:r w:rsidR="00F54CA3">
        <w:t>lý</w:t>
      </w:r>
      <w:proofErr w:type="spellEnd"/>
      <w:r w:rsidR="00F54CA3">
        <w:t xml:space="preserve">); </w:t>
      </w:r>
      <w:proofErr w:type="spellStart"/>
      <w:r w:rsidR="00F54CA3">
        <w:t>vì</w:t>
      </w:r>
      <w:proofErr w:type="spellEnd"/>
      <w:r w:rsidR="00F54CA3">
        <w:t xml:space="preserve"> </w:t>
      </w:r>
      <w:proofErr w:type="spellStart"/>
      <w:r w:rsidR="00F54CA3">
        <w:t>vậy</w:t>
      </w:r>
      <w:proofErr w:type="spellEnd"/>
      <w:r w:rsidR="00F54CA3">
        <w:t xml:space="preserve">, </w:t>
      </w:r>
      <w:proofErr w:type="spellStart"/>
      <w:r w:rsidR="00540B7E">
        <w:t>để</w:t>
      </w:r>
      <w:proofErr w:type="spellEnd"/>
      <w:r w:rsidR="00540B7E">
        <w:t xml:space="preserve"> </w:t>
      </w:r>
      <w:proofErr w:type="spellStart"/>
      <w:r w:rsidR="00540B7E">
        <w:t>mô</w:t>
      </w:r>
      <w:proofErr w:type="spellEnd"/>
      <w:r w:rsidR="00540B7E">
        <w:t xml:space="preserve"> </w:t>
      </w:r>
      <w:proofErr w:type="spellStart"/>
      <w:r w:rsidR="00540B7E">
        <w:t>phỏng</w:t>
      </w:r>
      <w:proofErr w:type="spellEnd"/>
      <w:r w:rsidR="00540B7E">
        <w:t xml:space="preserve">, </w:t>
      </w:r>
      <w:proofErr w:type="spellStart"/>
      <w:r w:rsidR="00540B7E">
        <w:t>thay</w:t>
      </w:r>
      <w:proofErr w:type="spellEnd"/>
      <w:r w:rsidR="00540B7E">
        <w:t xml:space="preserve"> </w:t>
      </w:r>
      <w:proofErr w:type="spellStart"/>
      <w:r w:rsidR="00540B7E">
        <w:t>vì</w:t>
      </w:r>
      <w:proofErr w:type="spellEnd"/>
      <w:r w:rsidR="00540B7E">
        <w:t xml:space="preserve"> </w:t>
      </w:r>
      <w:proofErr w:type="spellStart"/>
      <w:r w:rsidR="00540B7E">
        <w:t>tạo</w:t>
      </w:r>
      <w:proofErr w:type="spellEnd"/>
      <w:r w:rsidR="00540B7E">
        <w:t xml:space="preserve"> 2 process, </w:t>
      </w:r>
      <w:proofErr w:type="spellStart"/>
      <w:r w:rsidR="00540B7E">
        <w:t>sinh</w:t>
      </w:r>
      <w:proofErr w:type="spellEnd"/>
      <w:r w:rsidR="00540B7E">
        <w:t xml:space="preserve"> </w:t>
      </w:r>
      <w:proofErr w:type="spellStart"/>
      <w:r w:rsidR="00540B7E">
        <w:t>viên</w:t>
      </w:r>
      <w:proofErr w:type="spellEnd"/>
      <w:r w:rsidR="00540B7E">
        <w:t xml:space="preserve"> </w:t>
      </w:r>
      <w:proofErr w:type="spellStart"/>
      <w:r w:rsidR="00540B7E">
        <w:t>tạo</w:t>
      </w:r>
      <w:proofErr w:type="spellEnd"/>
      <w:r w:rsidR="00540B7E">
        <w:t xml:space="preserve"> </w:t>
      </w:r>
      <w:proofErr w:type="spellStart"/>
      <w:r w:rsidR="00540B7E">
        <w:t>ra</w:t>
      </w:r>
      <w:proofErr w:type="spellEnd"/>
      <w:r w:rsidR="00540B7E">
        <w:t xml:space="preserve"> </w:t>
      </w:r>
      <w:proofErr w:type="spellStart"/>
      <w:r w:rsidR="00540B7E">
        <w:t>hai</w:t>
      </w:r>
      <w:proofErr w:type="spellEnd"/>
      <w:r w:rsidR="00540B7E">
        <w:t xml:space="preserve"> </w:t>
      </w:r>
      <w:proofErr w:type="spellStart"/>
      <w:r w:rsidR="00540B7E">
        <w:t>tiểu</w:t>
      </w:r>
      <w:proofErr w:type="spellEnd"/>
      <w:r w:rsidR="00540B7E">
        <w:t xml:space="preserve"> </w:t>
      </w:r>
      <w:proofErr w:type="spellStart"/>
      <w:r w:rsidR="00540B7E">
        <w:t>trình</w:t>
      </w:r>
      <w:proofErr w:type="spellEnd"/>
      <w:r w:rsidR="00540B7E">
        <w:t xml:space="preserve"> (thread) </w:t>
      </w:r>
      <w:proofErr w:type="spellStart"/>
      <w:r w:rsidR="00F54CA3">
        <w:t>cùng</w:t>
      </w:r>
      <w:proofErr w:type="spellEnd"/>
      <w:r w:rsidR="00F54CA3">
        <w:t xml:space="preserve"> </w:t>
      </w:r>
      <w:proofErr w:type="spellStart"/>
      <w:r w:rsidR="00F54CA3">
        <w:t>chạy</w:t>
      </w:r>
      <w:proofErr w:type="spellEnd"/>
      <w:r w:rsidR="00F54CA3">
        <w:t xml:space="preserve"> </w:t>
      </w:r>
      <w:proofErr w:type="spellStart"/>
      <w:r w:rsidR="00F54CA3">
        <w:t>trong</w:t>
      </w:r>
      <w:proofErr w:type="spellEnd"/>
      <w:r w:rsidR="00F54CA3">
        <w:t xml:space="preserve"> </w:t>
      </w:r>
      <w:proofErr w:type="spellStart"/>
      <w:r w:rsidR="00F54CA3">
        <w:t>một</w:t>
      </w:r>
      <w:proofErr w:type="spellEnd"/>
      <w:r w:rsidR="00F54CA3">
        <w:t xml:space="preserve"> </w:t>
      </w:r>
      <w:proofErr w:type="spellStart"/>
      <w:r w:rsidR="00F54CA3">
        <w:t>tiến</w:t>
      </w:r>
      <w:proofErr w:type="spellEnd"/>
      <w:r w:rsidR="00F54CA3">
        <w:t xml:space="preserve"> </w:t>
      </w:r>
      <w:proofErr w:type="spellStart"/>
      <w:r w:rsidR="00F54CA3">
        <w:t>trình</w:t>
      </w:r>
      <w:proofErr w:type="spellEnd"/>
      <w:r w:rsidR="00F54CA3">
        <w:t xml:space="preserve"> </w:t>
      </w:r>
      <w:proofErr w:type="spellStart"/>
      <w:r w:rsidR="00F54CA3">
        <w:t>và</w:t>
      </w:r>
      <w:proofErr w:type="spellEnd"/>
      <w:r w:rsidR="00F54CA3">
        <w:t xml:space="preserve"> </w:t>
      </w:r>
      <w:proofErr w:type="spellStart"/>
      <w:r w:rsidR="00F54CA3">
        <w:t>cùng</w:t>
      </w:r>
      <w:proofErr w:type="spellEnd"/>
      <w:r w:rsidR="00F54CA3">
        <w:t xml:space="preserve"> chia </w:t>
      </w:r>
      <w:proofErr w:type="spellStart"/>
      <w:r w:rsidR="00F54CA3">
        <w:t>sẻ</w:t>
      </w:r>
      <w:proofErr w:type="spellEnd"/>
      <w:r w:rsidR="00F54CA3">
        <w:t xml:space="preserve"> </w:t>
      </w:r>
      <w:proofErr w:type="spellStart"/>
      <w:r w:rsidR="00F54CA3">
        <w:t>biến</w:t>
      </w:r>
      <w:proofErr w:type="spellEnd"/>
      <w:r w:rsidR="00F54CA3">
        <w:t xml:space="preserve"> semaphore</w:t>
      </w:r>
      <w:r w:rsidR="00C45639">
        <w:t xml:space="preserve">. </w:t>
      </w:r>
      <w:proofErr w:type="spellStart"/>
      <w:r w:rsidR="00C45639">
        <w:t>Hoạt</w:t>
      </w:r>
      <w:proofErr w:type="spellEnd"/>
      <w:r w:rsidR="00C45639">
        <w:t xml:space="preserve"> </w:t>
      </w:r>
      <w:proofErr w:type="spellStart"/>
      <w:r w:rsidR="00C45639">
        <w:t>động</w:t>
      </w:r>
      <w:proofErr w:type="spellEnd"/>
      <w:r w:rsidR="00C45639">
        <w:t xml:space="preserve"> </w:t>
      </w:r>
      <w:proofErr w:type="spellStart"/>
      <w:r w:rsidR="00C45639">
        <w:t>của</w:t>
      </w:r>
      <w:proofErr w:type="spellEnd"/>
      <w:r w:rsidR="00C45639">
        <w:t xml:space="preserve"> 2 </w:t>
      </w:r>
      <w:proofErr w:type="spellStart"/>
      <w:r w:rsidR="00C45639">
        <w:t>tiểu</w:t>
      </w:r>
      <w:proofErr w:type="spellEnd"/>
      <w:r w:rsidR="00C45639">
        <w:t xml:space="preserve"> </w:t>
      </w:r>
      <w:proofErr w:type="spellStart"/>
      <w:r w:rsidR="00C45639">
        <w:t>trình</w:t>
      </w:r>
      <w:proofErr w:type="spellEnd"/>
      <w:r w:rsidR="00C45639">
        <w:t xml:space="preserve"> </w:t>
      </w:r>
      <w:proofErr w:type="spellStart"/>
      <w:r w:rsidR="00C45639">
        <w:t>này</w:t>
      </w:r>
      <w:proofErr w:type="spellEnd"/>
      <w:r w:rsidR="00C45639">
        <w:t xml:space="preserve"> </w:t>
      </w:r>
      <w:proofErr w:type="spellStart"/>
      <w:r w:rsidR="00C45639">
        <w:t>cũng</w:t>
      </w:r>
      <w:proofErr w:type="spellEnd"/>
      <w:r w:rsidR="00C45639">
        <w:t xml:space="preserve"> </w:t>
      </w:r>
      <w:proofErr w:type="spellStart"/>
      <w:r w:rsidR="00C45639">
        <w:t>như</w:t>
      </w:r>
      <w:proofErr w:type="spellEnd"/>
      <w:r w:rsidR="00C45639">
        <w:t xml:space="preserve"> 2 </w:t>
      </w:r>
      <w:proofErr w:type="spellStart"/>
      <w:r w:rsidR="00C45639">
        <w:t>tiến</w:t>
      </w:r>
      <w:proofErr w:type="spellEnd"/>
      <w:r w:rsidR="00C45639">
        <w:t xml:space="preserve"> </w:t>
      </w:r>
      <w:proofErr w:type="spellStart"/>
      <w:r w:rsidR="00C45639">
        <w:t>trình</w:t>
      </w:r>
      <w:proofErr w:type="spellEnd"/>
      <w:r w:rsidR="00C45639">
        <w:t>.</w:t>
      </w:r>
    </w:p>
    <w:p w14:paraId="30464E58" w14:textId="77777777" w:rsidR="00605D5B" w:rsidRDefault="00605D5B" w:rsidP="0069446E">
      <w:pPr>
        <w:pStyle w:val="BodyTextFirstIndent"/>
        <w:ind w:left="360" w:firstLine="0"/>
      </w:pPr>
    </w:p>
    <w:p w14:paraId="5295104D" w14:textId="77777777" w:rsidR="00605D5B" w:rsidRDefault="00605D5B" w:rsidP="0069446E">
      <w:pPr>
        <w:pStyle w:val="BodyTextFirstIndent"/>
        <w:ind w:left="360" w:firstLine="0"/>
      </w:pPr>
    </w:p>
    <w:p w14:paraId="351035F0" w14:textId="457A6846" w:rsidR="00D536DF" w:rsidRDefault="00D536DF" w:rsidP="0069446E">
      <w:pPr>
        <w:pStyle w:val="BodyTextFirstIndent"/>
        <w:ind w:left="360" w:firstLine="0"/>
      </w:pPr>
      <w:r>
        <w:t xml:space="preserve">Thread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tang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06B15A7C" w14:textId="09428D8F" w:rsidR="00D536DF" w:rsidRDefault="00D536DF" w:rsidP="0069446E">
      <w:pPr>
        <w:pStyle w:val="BodyTextFirstIndent"/>
        <w:ind w:left="360" w:firstLine="0"/>
      </w:pPr>
      <w:r>
        <w:t xml:space="preserve">Thread 2: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</w:t>
      </w:r>
    </w:p>
    <w:p w14:paraId="0BFD517D" w14:textId="48EA0D84" w:rsidR="00D536DF" w:rsidRDefault="00D536DF" w:rsidP="0069446E">
      <w:pPr>
        <w:pStyle w:val="BodyTextFirstIndent"/>
        <w:ind w:left="360" w:firstLine="0"/>
      </w:pPr>
      <w:proofErr w:type="spellStart"/>
      <w:r>
        <w:t>nA</w:t>
      </w:r>
      <w:proofErr w:type="spellEnd"/>
      <w:r>
        <w:t xml:space="preserve"> &lt;= </w:t>
      </w:r>
      <w:proofErr w:type="spellStart"/>
      <w:r>
        <w:t>nB</w:t>
      </w:r>
      <w:proofErr w:type="spellEnd"/>
    </w:p>
    <w:p w14:paraId="4BC040EB" w14:textId="77777777" w:rsidR="00735621" w:rsidRDefault="00735621" w:rsidP="00735621">
      <w:pPr>
        <w:pStyle w:val="BodyTextFirstIndent"/>
        <w:ind w:left="360" w:firstLine="0"/>
      </w:pPr>
    </w:p>
    <w:p w14:paraId="41B71EE4" w14:textId="72A3CF24" w:rsidR="00605D5B" w:rsidRPr="00605D5B" w:rsidRDefault="008D76B6" w:rsidP="00605D5B">
      <w:pPr>
        <w:pStyle w:val="BodyTextFirstIndent"/>
        <w:numPr>
          <w:ilvl w:val="0"/>
          <w:numId w:val="45"/>
        </w:numPr>
        <w:ind w:left="360"/>
        <w:rPr>
          <w:b/>
        </w:rPr>
      </w:pPr>
      <w:proofErr w:type="spellStart"/>
      <w:r w:rsidRPr="00B84097">
        <w:rPr>
          <w:b/>
        </w:rPr>
        <w:t>Từ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ví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dụ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trong</w:t>
      </w:r>
      <w:proofErr w:type="spellEnd"/>
      <w:r w:rsidRPr="00B84097">
        <w:rPr>
          <w:b/>
        </w:rPr>
        <w:t xml:space="preserve"> 1.2.2, </w:t>
      </w:r>
      <w:proofErr w:type="spellStart"/>
      <w:r w:rsidRPr="00B84097">
        <w:rPr>
          <w:b/>
        </w:rPr>
        <w:t>sinh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viên</w:t>
      </w:r>
      <w:proofErr w:type="spellEnd"/>
      <w:r w:rsidRPr="00B84097">
        <w:rPr>
          <w:b/>
        </w:rPr>
        <w:t xml:space="preserve"> </w:t>
      </w:r>
      <w:r w:rsidR="006B54F5">
        <w:rPr>
          <w:b/>
        </w:rPr>
        <w:t xml:space="preserve">code C: </w:t>
      </w:r>
      <w:proofErr w:type="spellStart"/>
      <w:r w:rsidR="006B54F5">
        <w:rPr>
          <w:b/>
        </w:rPr>
        <w:t>tạo</w:t>
      </w:r>
      <w:proofErr w:type="spellEnd"/>
      <w:r w:rsidR="006B54F5">
        <w:rPr>
          <w:b/>
        </w:rPr>
        <w:t xml:space="preserve"> </w:t>
      </w:r>
      <w:proofErr w:type="spellStart"/>
      <w:r w:rsidR="006B54F5">
        <w:rPr>
          <w:b/>
        </w:rPr>
        <w:t>một</w:t>
      </w:r>
      <w:proofErr w:type="spellEnd"/>
      <w:r w:rsidR="006B54F5">
        <w:rPr>
          <w:b/>
        </w:rPr>
        <w:t xml:space="preserve"> </w:t>
      </w:r>
      <w:proofErr w:type="spellStart"/>
      <w:r w:rsidR="006B54F5">
        <w:rPr>
          <w:b/>
        </w:rPr>
        <w:t>chương</w:t>
      </w:r>
      <w:proofErr w:type="spellEnd"/>
      <w:r w:rsidR="006B54F5">
        <w:rPr>
          <w:b/>
        </w:rPr>
        <w:t xml:space="preserve"> </w:t>
      </w:r>
      <w:proofErr w:type="spellStart"/>
      <w:r w:rsidR="006B54F5">
        <w:rPr>
          <w:b/>
        </w:rPr>
        <w:t>trình</w:t>
      </w:r>
      <w:proofErr w:type="spellEnd"/>
      <w:r w:rsidR="006B54F5">
        <w:rPr>
          <w:b/>
        </w:rPr>
        <w:t xml:space="preserve"> </w:t>
      </w:r>
      <w:proofErr w:type="spellStart"/>
      <w:r w:rsidR="00230ACE">
        <w:rPr>
          <w:b/>
        </w:rPr>
        <w:t>chính</w:t>
      </w:r>
      <w:proofErr w:type="spellEnd"/>
      <w:r w:rsidR="00230ACE">
        <w:rPr>
          <w:b/>
        </w:rPr>
        <w:t xml:space="preserve">, </w:t>
      </w:r>
      <w:proofErr w:type="spellStart"/>
      <w:r w:rsidR="00230ACE">
        <w:rPr>
          <w:b/>
        </w:rPr>
        <w:t>trong</w:t>
      </w:r>
      <w:proofErr w:type="spellEnd"/>
      <w:r w:rsidR="00230ACE">
        <w:rPr>
          <w:b/>
        </w:rPr>
        <w:t xml:space="preserve"> </w:t>
      </w:r>
      <w:proofErr w:type="spellStart"/>
      <w:r w:rsidR="00230ACE">
        <w:rPr>
          <w:b/>
        </w:rPr>
        <w:t>đó</w:t>
      </w:r>
      <w:proofErr w:type="spellEnd"/>
      <w:r w:rsidR="00230ACE">
        <w:rPr>
          <w:b/>
        </w:rPr>
        <w:t xml:space="preserve"> </w:t>
      </w:r>
      <w:proofErr w:type="spellStart"/>
      <w:r w:rsidR="00230ACE">
        <w:rPr>
          <w:b/>
        </w:rPr>
        <w:t>đoạn</w:t>
      </w:r>
      <w:proofErr w:type="spellEnd"/>
      <w:r w:rsidR="00230ACE">
        <w:rPr>
          <w:b/>
        </w:rPr>
        <w:t xml:space="preserve"> code </w:t>
      </w:r>
      <w:proofErr w:type="spellStart"/>
      <w:r w:rsidR="00230ACE">
        <w:rPr>
          <w:b/>
        </w:rPr>
        <w:t>của</w:t>
      </w:r>
      <w:proofErr w:type="spellEnd"/>
      <w:r w:rsidR="00230ACE">
        <w:rPr>
          <w:b/>
        </w:rPr>
        <w:t xml:space="preserve"> </w:t>
      </w:r>
      <w:proofErr w:type="spellStart"/>
      <w:r w:rsidRPr="00230ACE">
        <w:rPr>
          <w:b/>
        </w:rPr>
        <w:t>processA</w:t>
      </w:r>
      <w:proofErr w:type="spellEnd"/>
      <w:r w:rsidRPr="00230ACE">
        <w:rPr>
          <w:b/>
        </w:rPr>
        <w:t xml:space="preserve"> </w:t>
      </w:r>
      <w:proofErr w:type="spellStart"/>
      <w:r w:rsidR="00230ACE">
        <w:rPr>
          <w:b/>
        </w:rPr>
        <w:t>sẽ</w:t>
      </w:r>
      <w:proofErr w:type="spellEnd"/>
      <w:r w:rsidR="00230ACE">
        <w:rPr>
          <w:b/>
        </w:rPr>
        <w:t xml:space="preserve"> </w:t>
      </w:r>
      <w:proofErr w:type="spellStart"/>
      <w:r w:rsidRPr="00230ACE">
        <w:rPr>
          <w:b/>
        </w:rPr>
        <w:t>chạy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trong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một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tiểu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trình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và</w:t>
      </w:r>
      <w:proofErr w:type="spellEnd"/>
      <w:r w:rsidRPr="00230ACE">
        <w:rPr>
          <w:b/>
        </w:rPr>
        <w:t xml:space="preserve"> </w:t>
      </w:r>
      <w:proofErr w:type="spellStart"/>
      <w:r w:rsidR="00230ACE">
        <w:rPr>
          <w:b/>
        </w:rPr>
        <w:t>đoạn</w:t>
      </w:r>
      <w:proofErr w:type="spellEnd"/>
      <w:r w:rsidR="00230ACE">
        <w:rPr>
          <w:b/>
        </w:rPr>
        <w:t xml:space="preserve"> code </w:t>
      </w:r>
      <w:proofErr w:type="spellStart"/>
      <w:r w:rsidR="00230ACE">
        <w:rPr>
          <w:b/>
        </w:rPr>
        <w:t>của</w:t>
      </w:r>
      <w:proofErr w:type="spellEnd"/>
      <w:r w:rsidR="00230ACE">
        <w:rPr>
          <w:b/>
        </w:rPr>
        <w:t xml:space="preserve"> </w:t>
      </w:r>
      <w:proofErr w:type="spellStart"/>
      <w:r w:rsidRPr="00230ACE">
        <w:rPr>
          <w:b/>
        </w:rPr>
        <w:t>processB</w:t>
      </w:r>
      <w:proofErr w:type="spellEnd"/>
      <w:r w:rsidRPr="00230ACE">
        <w:rPr>
          <w:b/>
        </w:rPr>
        <w:t xml:space="preserve"> </w:t>
      </w:r>
      <w:proofErr w:type="spellStart"/>
      <w:r w:rsidR="00DA0D61" w:rsidRPr="00230ACE">
        <w:rPr>
          <w:b/>
        </w:rPr>
        <w:t>chạy</w:t>
      </w:r>
      <w:proofErr w:type="spellEnd"/>
      <w:r w:rsidR="00DA0D61" w:rsidRPr="00230ACE">
        <w:rPr>
          <w:b/>
        </w:rPr>
        <w:t xml:space="preserve"> </w:t>
      </w:r>
      <w:proofErr w:type="spellStart"/>
      <w:r w:rsidR="00DA0D61" w:rsidRPr="00230ACE">
        <w:rPr>
          <w:b/>
        </w:rPr>
        <w:t>trong</w:t>
      </w:r>
      <w:proofErr w:type="spellEnd"/>
      <w:r w:rsidR="00DA0D61" w:rsidRPr="00230ACE">
        <w:rPr>
          <w:b/>
        </w:rPr>
        <w:t xml:space="preserve"> </w:t>
      </w:r>
      <w:proofErr w:type="spellStart"/>
      <w:r w:rsidR="00DA0D61" w:rsidRPr="00230ACE">
        <w:rPr>
          <w:b/>
        </w:rPr>
        <w:t>một</w:t>
      </w:r>
      <w:proofErr w:type="spellEnd"/>
      <w:r w:rsidR="00DA0D61" w:rsidRPr="00230ACE">
        <w:rPr>
          <w:b/>
        </w:rPr>
        <w:t xml:space="preserve"> </w:t>
      </w:r>
      <w:proofErr w:type="spellStart"/>
      <w:r w:rsidR="00DA0D61" w:rsidRPr="00230ACE">
        <w:rPr>
          <w:b/>
        </w:rPr>
        <w:t>tiểu</w:t>
      </w:r>
      <w:proofErr w:type="spellEnd"/>
      <w:r w:rsidR="00DA0D61" w:rsidRPr="00230ACE">
        <w:rPr>
          <w:b/>
        </w:rPr>
        <w:t xml:space="preserve"> </w:t>
      </w:r>
      <w:proofErr w:type="spellStart"/>
      <w:r w:rsidR="00DA0D61" w:rsidRPr="00230ACE">
        <w:rPr>
          <w:b/>
        </w:rPr>
        <w:t>trình</w:t>
      </w:r>
      <w:proofErr w:type="spellEnd"/>
      <w:r w:rsidR="00DA0D61" w:rsidRPr="00230ACE">
        <w:rPr>
          <w:b/>
        </w:rPr>
        <w:t xml:space="preserve"> </w:t>
      </w:r>
      <w:proofErr w:type="spellStart"/>
      <w:r w:rsidR="00DA0D61" w:rsidRPr="00230ACE">
        <w:rPr>
          <w:b/>
        </w:rPr>
        <w:t>khác</w:t>
      </w:r>
      <w:proofErr w:type="spellEnd"/>
      <w:r w:rsidR="00DA0D61" w:rsidRPr="00230ACE">
        <w:rPr>
          <w:b/>
        </w:rPr>
        <w:t xml:space="preserve"> (</w:t>
      </w:r>
      <w:proofErr w:type="spellStart"/>
      <w:r w:rsidRPr="00230ACE">
        <w:rPr>
          <w:b/>
        </w:rPr>
        <w:t>Cách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lập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trình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với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tiểu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trình</w:t>
      </w:r>
      <w:proofErr w:type="spellEnd"/>
      <w:r w:rsidRPr="00230ACE">
        <w:rPr>
          <w:b/>
        </w:rPr>
        <w:t xml:space="preserve">: </w:t>
      </w:r>
      <w:proofErr w:type="spellStart"/>
      <w:r w:rsidRPr="00230ACE">
        <w:rPr>
          <w:b/>
        </w:rPr>
        <w:t>xem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lại</w:t>
      </w:r>
      <w:proofErr w:type="spellEnd"/>
      <w:r w:rsidRPr="00230ACE">
        <w:rPr>
          <w:b/>
        </w:rPr>
        <w:t xml:space="preserve"> </w:t>
      </w:r>
      <w:proofErr w:type="spellStart"/>
      <w:r w:rsidRPr="00230ACE">
        <w:rPr>
          <w:b/>
        </w:rPr>
        <w:t>bài</w:t>
      </w:r>
      <w:proofErr w:type="spellEnd"/>
      <w:r w:rsidRPr="00230ACE">
        <w:rPr>
          <w:b/>
        </w:rPr>
        <w:t xml:space="preserve"> lab3</w:t>
      </w:r>
      <w:r w:rsidR="00DA0D61" w:rsidRPr="00230ACE">
        <w:rPr>
          <w:b/>
        </w:rPr>
        <w:t>)</w:t>
      </w:r>
    </w:p>
    <w:p w14:paraId="49E11828" w14:textId="77777777" w:rsidR="00230ACE" w:rsidRDefault="00230ACE" w:rsidP="00A5375C">
      <w:pPr>
        <w:pStyle w:val="BodyTextFirstIndent"/>
        <w:spacing w:after="200"/>
        <w:ind w:left="360" w:firstLine="0"/>
        <w:jc w:val="left"/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đều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&lt;= </w:t>
      </w:r>
      <w:proofErr w:type="spellStart"/>
      <w:r>
        <w:rPr>
          <w:b/>
        </w:rPr>
        <w:t>nb.</w:t>
      </w:r>
      <w:proofErr w:type="spellEnd"/>
    </w:p>
    <w:p w14:paraId="5A829448" w14:textId="010FC2D4" w:rsidR="00D536DF" w:rsidRPr="00B84097" w:rsidRDefault="00D536DF" w:rsidP="00A5375C">
      <w:pPr>
        <w:pStyle w:val="BodyTextFirstIndent"/>
        <w:spacing w:after="200"/>
        <w:ind w:left="360" w:firstLine="0"/>
        <w:jc w:val="left"/>
        <w:rPr>
          <w:b/>
        </w:rPr>
      </w:pPr>
      <w:r>
        <w:rPr>
          <w:b/>
        </w:rPr>
        <w:t xml:space="preserve">#Chép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vô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giấy</w:t>
      </w:r>
      <w:proofErr w:type="spellEnd"/>
    </w:p>
    <w:p w14:paraId="5B688ECC" w14:textId="77777777" w:rsidR="008D76B6" w:rsidRDefault="008D76B6" w:rsidP="005F04F6">
      <w:pPr>
        <w:pStyle w:val="BodyTextFirstIndent"/>
        <w:numPr>
          <w:ilvl w:val="0"/>
          <w:numId w:val="45"/>
        </w:numPr>
        <w:spacing w:after="200"/>
        <w:ind w:left="360"/>
        <w:rPr>
          <w:b/>
        </w:rPr>
      </w:pPr>
      <w:r w:rsidRPr="00B84097">
        <w:rPr>
          <w:b/>
        </w:rPr>
        <w:t xml:space="preserve">Sau </w:t>
      </w:r>
      <w:proofErr w:type="spellStart"/>
      <w:r w:rsidRPr="00B84097">
        <w:rPr>
          <w:b/>
        </w:rPr>
        <w:t>khi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chương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trìn</w:t>
      </w:r>
      <w:r w:rsidR="00DA0D61" w:rsidRPr="00B84097">
        <w:rPr>
          <w:b/>
        </w:rPr>
        <w:t>h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chạy</w:t>
      </w:r>
      <w:proofErr w:type="spellEnd"/>
      <w:r w:rsidR="00DA0D61" w:rsidRPr="00B84097">
        <w:rPr>
          <w:b/>
        </w:rPr>
        <w:t xml:space="preserve">, </w:t>
      </w:r>
      <w:proofErr w:type="spellStart"/>
      <w:r w:rsidR="00DA0D61" w:rsidRPr="00B84097">
        <w:rPr>
          <w:b/>
        </w:rPr>
        <w:t>giải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thích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ngắn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gọn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quy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tắc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hoạt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động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và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kết</w:t>
      </w:r>
      <w:proofErr w:type="spellEnd"/>
      <w:r w:rsidR="00DA0D61" w:rsidRPr="00B84097">
        <w:rPr>
          <w:b/>
        </w:rPr>
        <w:t xml:space="preserve"> </w:t>
      </w:r>
      <w:proofErr w:type="spellStart"/>
      <w:r w:rsidR="00DA0D61" w:rsidRPr="00B84097">
        <w:rPr>
          <w:b/>
        </w:rPr>
        <w:t>quả</w:t>
      </w:r>
      <w:proofErr w:type="spellEnd"/>
      <w:r w:rsidR="00C075C4">
        <w:rPr>
          <w:b/>
        </w:rPr>
        <w:t>.</w:t>
      </w:r>
    </w:p>
    <w:p w14:paraId="4AAD9211" w14:textId="4B7A6BE6" w:rsidR="00D536DF" w:rsidRPr="00B84097" w:rsidRDefault="00D536DF" w:rsidP="00D536DF">
      <w:pPr>
        <w:pStyle w:val="BodyTextFirstIndent"/>
        <w:spacing w:after="200"/>
        <w:ind w:left="360" w:firstLine="0"/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code</w:t>
      </w:r>
    </w:p>
    <w:p w14:paraId="553B00E6" w14:textId="77777777" w:rsidR="00DA0D61" w:rsidRDefault="00DA0D61" w:rsidP="00A5375C">
      <w:pPr>
        <w:pStyle w:val="BodyTextFirstIndent"/>
        <w:numPr>
          <w:ilvl w:val="0"/>
          <w:numId w:val="45"/>
        </w:numPr>
        <w:ind w:left="360"/>
        <w:rPr>
          <w:b/>
        </w:rPr>
      </w:pPr>
      <w:proofErr w:type="spellStart"/>
      <w:r w:rsidRPr="00B84097">
        <w:rPr>
          <w:b/>
        </w:rPr>
        <w:t>Đoạn</w:t>
      </w:r>
      <w:proofErr w:type="spellEnd"/>
      <w:r w:rsidRPr="00B84097">
        <w:rPr>
          <w:b/>
        </w:rPr>
        <w:t xml:space="preserve"> code </w:t>
      </w:r>
      <w:proofErr w:type="spellStart"/>
      <w:r w:rsidRPr="00B84097">
        <w:rPr>
          <w:b/>
        </w:rPr>
        <w:t>trên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có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thể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cải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tiến</w:t>
      </w:r>
      <w:proofErr w:type="spellEnd"/>
      <w:r w:rsidRPr="00B84097">
        <w:rPr>
          <w:b/>
        </w:rPr>
        <w:t xml:space="preserve"> ở </w:t>
      </w:r>
      <w:proofErr w:type="spellStart"/>
      <w:r w:rsidRPr="00B84097">
        <w:rPr>
          <w:b/>
        </w:rPr>
        <w:t>điểm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nào</w:t>
      </w:r>
      <w:proofErr w:type="spellEnd"/>
      <w:r w:rsidRPr="00B84097">
        <w:rPr>
          <w:b/>
        </w:rPr>
        <w:t xml:space="preserve"> (</w:t>
      </w:r>
      <w:proofErr w:type="spellStart"/>
      <w:r w:rsidRPr="00B84097">
        <w:rPr>
          <w:b/>
        </w:rPr>
        <w:t>nếu</w:t>
      </w:r>
      <w:proofErr w:type="spellEnd"/>
      <w:r w:rsidRPr="00B84097">
        <w:rPr>
          <w:b/>
        </w:rPr>
        <w:t xml:space="preserve"> </w:t>
      </w:r>
      <w:proofErr w:type="spellStart"/>
      <w:r w:rsidRPr="00B84097">
        <w:rPr>
          <w:b/>
        </w:rPr>
        <w:t>có</w:t>
      </w:r>
      <w:proofErr w:type="spellEnd"/>
      <w:r w:rsidRPr="00B84097">
        <w:rPr>
          <w:b/>
        </w:rPr>
        <w:t>)?</w:t>
      </w:r>
    </w:p>
    <w:p w14:paraId="7DAE1EFC" w14:textId="202ACD51" w:rsidR="00D536DF" w:rsidRDefault="00D536DF" w:rsidP="00D536DF">
      <w:pPr>
        <w:pStyle w:val="BodyTextFirstIndent"/>
        <w:ind w:left="360" w:firstLine="0"/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thiện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</w:p>
    <w:p w14:paraId="71857BBC" w14:textId="1CF2C2A8" w:rsidR="00D536DF" w:rsidRDefault="00D536DF" w:rsidP="00D536DF">
      <w:pPr>
        <w:pStyle w:val="BodyTextFirstIndent"/>
        <w:ind w:left="360" w:firstLine="0"/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Chép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vô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giấy</w:t>
      </w:r>
      <w:proofErr w:type="spellEnd"/>
    </w:p>
    <w:p w14:paraId="539E5AC2" w14:textId="77777777" w:rsidR="00265F34" w:rsidRPr="00D642A0" w:rsidRDefault="00265F34" w:rsidP="00A5375C">
      <w:pPr>
        <w:pStyle w:val="BodyTextFirstIndent"/>
        <w:numPr>
          <w:ilvl w:val="0"/>
          <w:numId w:val="45"/>
        </w:numPr>
        <w:ind w:left="360"/>
        <w:rPr>
          <w:b/>
          <w:color w:val="FF0000"/>
        </w:rPr>
      </w:pPr>
      <w:proofErr w:type="spellStart"/>
      <w:r w:rsidRPr="00D642A0">
        <w:rPr>
          <w:b/>
          <w:color w:val="FF0000"/>
        </w:rPr>
        <w:t>Trình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bày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điểm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khác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biệt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của</w:t>
      </w:r>
      <w:proofErr w:type="spellEnd"/>
      <w:r w:rsidRPr="00D642A0">
        <w:rPr>
          <w:b/>
          <w:color w:val="FF0000"/>
        </w:rPr>
        <w:t xml:space="preserve"> Semaphore </w:t>
      </w:r>
      <w:proofErr w:type="spellStart"/>
      <w:r w:rsidRPr="00D642A0">
        <w:rPr>
          <w:b/>
          <w:color w:val="FF0000"/>
        </w:rPr>
        <w:t>trong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thư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viện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semaphore.h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trong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bài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thực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hành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này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và</w:t>
      </w:r>
      <w:proofErr w:type="spellEnd"/>
      <w:r w:rsidRPr="00D642A0">
        <w:rPr>
          <w:b/>
          <w:color w:val="FF0000"/>
        </w:rPr>
        <w:t xml:space="preserve"> Semaphore </w:t>
      </w:r>
      <w:proofErr w:type="spellStart"/>
      <w:r w:rsidRPr="00D642A0">
        <w:rPr>
          <w:b/>
          <w:color w:val="FF0000"/>
        </w:rPr>
        <w:t>đã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học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trong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lý</w:t>
      </w:r>
      <w:proofErr w:type="spellEnd"/>
      <w:r w:rsidRPr="00D642A0">
        <w:rPr>
          <w:b/>
          <w:color w:val="FF0000"/>
        </w:rPr>
        <w:t xml:space="preserve"> </w:t>
      </w:r>
      <w:proofErr w:type="spellStart"/>
      <w:r w:rsidRPr="00D642A0">
        <w:rPr>
          <w:b/>
          <w:color w:val="FF0000"/>
        </w:rPr>
        <w:t>thuyết</w:t>
      </w:r>
      <w:proofErr w:type="spellEnd"/>
      <w:r w:rsidRPr="00D642A0">
        <w:rPr>
          <w:b/>
          <w:color w:val="FF0000"/>
        </w:rPr>
        <w:t xml:space="preserve"> </w:t>
      </w:r>
    </w:p>
    <w:p w14:paraId="7D0CB132" w14:textId="77777777" w:rsidR="009424FE" w:rsidRDefault="009424FE" w:rsidP="00265F34">
      <w:pPr>
        <w:pStyle w:val="BodyTextFirstIndent"/>
        <w:ind w:firstLine="0"/>
      </w:pPr>
    </w:p>
    <w:p w14:paraId="6AF6BA81" w14:textId="77777777" w:rsidR="002B10CD" w:rsidRDefault="002B10CD" w:rsidP="00265F34">
      <w:pPr>
        <w:pStyle w:val="BodyText"/>
        <w:numPr>
          <w:ilvl w:val="0"/>
          <w:numId w:val="29"/>
        </w:numPr>
        <w:ind w:left="360"/>
      </w:pPr>
    </w:p>
    <w:p w14:paraId="165DE412" w14:textId="77777777" w:rsidR="00C750A3" w:rsidRDefault="002B10CD" w:rsidP="002B10CD">
      <w:pPr>
        <w:pStyle w:val="BodyText"/>
      </w:pPr>
      <w:proofErr w:type="spellStart"/>
      <w:r>
        <w:t>Cũng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process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</w:t>
      </w:r>
    </w:p>
    <w:p w14:paraId="2B034E19" w14:textId="77777777" w:rsidR="00C750A3" w:rsidRDefault="00C750A3" w:rsidP="00C750A3">
      <w:pPr>
        <w:pStyle w:val="BodyTextFirstIndent"/>
      </w:pPr>
      <w:proofErr w:type="spellStart"/>
      <w:proofErr w:type="gramStart"/>
      <w:r>
        <w:t>processA</w:t>
      </w:r>
      <w:proofErr w:type="spellEnd"/>
      <w:r>
        <w:t>{</w:t>
      </w:r>
      <w:proofErr w:type="gramEnd"/>
    </w:p>
    <w:p w14:paraId="38D7DA77" w14:textId="77777777" w:rsidR="00C750A3" w:rsidRDefault="00C750A3" w:rsidP="00C750A3">
      <w:pPr>
        <w:pStyle w:val="BodyTextFirstIndent"/>
      </w:pPr>
      <w:r>
        <w:t>while (true)</w:t>
      </w:r>
    </w:p>
    <w:p w14:paraId="4BE4E8B6" w14:textId="77777777" w:rsidR="00C750A3" w:rsidRDefault="00C750A3" w:rsidP="00C750A3">
      <w:pPr>
        <w:pStyle w:val="BodyTextFirstIndent"/>
      </w:pPr>
      <w:r>
        <w:lastRenderedPageBreak/>
        <w:tab/>
      </w:r>
      <w:proofErr w:type="spellStart"/>
      <w:r>
        <w:t>na</w:t>
      </w:r>
      <w:proofErr w:type="spellEnd"/>
      <w:r>
        <w:t>+</w:t>
      </w:r>
      <w:proofErr w:type="gramStart"/>
      <w:r>
        <w:t>+;</w:t>
      </w:r>
      <w:proofErr w:type="gramEnd"/>
    </w:p>
    <w:p w14:paraId="27C07405" w14:textId="77777777" w:rsidR="00C750A3" w:rsidRDefault="00C750A3" w:rsidP="00C750A3">
      <w:pPr>
        <w:pStyle w:val="BodyTextFirstIndent"/>
      </w:pPr>
      <w:r>
        <w:t>}</w:t>
      </w:r>
    </w:p>
    <w:p w14:paraId="1D2FBEDB" w14:textId="77777777" w:rsidR="00C750A3" w:rsidRDefault="00C750A3" w:rsidP="00C750A3">
      <w:pPr>
        <w:pStyle w:val="BodyTextFirstIndent"/>
      </w:pPr>
      <w:proofErr w:type="spellStart"/>
      <w:proofErr w:type="gramStart"/>
      <w:r>
        <w:t>process</w:t>
      </w:r>
      <w:r w:rsidR="002B10CD">
        <w:t>B</w:t>
      </w:r>
      <w:proofErr w:type="spellEnd"/>
      <w:r>
        <w:t>{</w:t>
      </w:r>
      <w:proofErr w:type="gramEnd"/>
    </w:p>
    <w:p w14:paraId="4BB9A5A2" w14:textId="77777777" w:rsidR="00C750A3" w:rsidRDefault="00C750A3" w:rsidP="00C750A3">
      <w:pPr>
        <w:pStyle w:val="BodyTextFirstIndent"/>
      </w:pPr>
      <w:r>
        <w:t>while (true)</w:t>
      </w:r>
    </w:p>
    <w:p w14:paraId="2C141C08" w14:textId="77777777" w:rsidR="00C750A3" w:rsidRDefault="00C750A3" w:rsidP="00C750A3">
      <w:pPr>
        <w:pStyle w:val="BodyTextFirstIndent"/>
        <w:ind w:firstLine="720"/>
      </w:pPr>
      <w:proofErr w:type="spellStart"/>
      <w:r>
        <w:t>nb</w:t>
      </w:r>
      <w:proofErr w:type="spellEnd"/>
      <w:r>
        <w:t>+</w:t>
      </w:r>
      <w:proofErr w:type="gramStart"/>
      <w:r>
        <w:t>+;</w:t>
      </w:r>
      <w:proofErr w:type="gramEnd"/>
    </w:p>
    <w:p w14:paraId="1A843321" w14:textId="77777777" w:rsidR="00C750A3" w:rsidRDefault="00C750A3" w:rsidP="00C750A3">
      <w:pPr>
        <w:pStyle w:val="BodyTextFirstIndent"/>
      </w:pPr>
      <w:r>
        <w:t>}</w:t>
      </w:r>
    </w:p>
    <w:p w14:paraId="5CAA32C2" w14:textId="77777777" w:rsidR="002B10CD" w:rsidRDefault="0041720C" w:rsidP="00C750A3">
      <w:pPr>
        <w:pStyle w:val="BodyTextFirstIndent"/>
        <w:ind w:firstLine="0"/>
      </w:pPr>
      <w:proofErr w:type="spellStart"/>
      <w:r>
        <w:t>Biết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g</w:t>
      </w:r>
      <w:r w:rsidR="00C750A3">
        <w:t>iá</w:t>
      </w:r>
      <w:proofErr w:type="spellEnd"/>
      <w:r w:rsidR="00C750A3">
        <w:t xml:space="preserve"> </w:t>
      </w:r>
      <w:proofErr w:type="spellStart"/>
      <w:r w:rsidR="00C750A3">
        <w:t>trị</w:t>
      </w:r>
      <w:proofErr w:type="spellEnd"/>
      <w:r w:rsidR="00C750A3">
        <w:t xml:space="preserve"> ban </w:t>
      </w:r>
      <w:proofErr w:type="spellStart"/>
      <w:r w:rsidR="00C750A3">
        <w:t>đầu</w:t>
      </w:r>
      <w:proofErr w:type="spellEnd"/>
      <w:r w:rsidR="00C750A3">
        <w:t xml:space="preserve"> </w:t>
      </w:r>
      <w:proofErr w:type="spellStart"/>
      <w:r w:rsidR="00C750A3">
        <w:t>của</w:t>
      </w:r>
      <w:proofErr w:type="spellEnd"/>
      <w:r w:rsidR="00C750A3">
        <w:t xml:space="preserve"> </w:t>
      </w:r>
      <w:proofErr w:type="spellStart"/>
      <w:r w:rsidR="00C750A3">
        <w:t>na</w:t>
      </w:r>
      <w:proofErr w:type="spellEnd"/>
      <w:r w:rsidR="00C750A3">
        <w:t xml:space="preserve"> </w:t>
      </w:r>
      <w:proofErr w:type="spellStart"/>
      <w:r w:rsidR="00C750A3">
        <w:t>và</w:t>
      </w:r>
      <w:proofErr w:type="spellEnd"/>
      <w:r w:rsidR="00C750A3">
        <w:t xml:space="preserve"> </w:t>
      </w:r>
      <w:proofErr w:type="spellStart"/>
      <w:r w:rsidR="00C750A3">
        <w:t>nb</w:t>
      </w:r>
      <w:proofErr w:type="spellEnd"/>
      <w:r w:rsidR="00C750A3">
        <w:t xml:space="preserve"> </w:t>
      </w:r>
      <w:proofErr w:type="spellStart"/>
      <w:r w:rsidR="00C750A3">
        <w:t>là</w:t>
      </w:r>
      <w:proofErr w:type="spellEnd"/>
      <w:r w:rsidR="00C750A3">
        <w:t xml:space="preserve"> 0. </w:t>
      </w:r>
    </w:p>
    <w:p w14:paraId="086A180B" w14:textId="77777777" w:rsidR="00202D94" w:rsidRDefault="00C750A3" w:rsidP="00C750A3">
      <w:pPr>
        <w:pStyle w:val="BodyTextFirstIndent"/>
        <w:ind w:firstLine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semaphore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 w:rsidR="00202D94">
        <w:t>:</w:t>
      </w:r>
    </w:p>
    <w:p w14:paraId="6929101F" w14:textId="77777777" w:rsidR="00C750A3" w:rsidRDefault="00C750A3" w:rsidP="00202D94">
      <w:pPr>
        <w:pStyle w:val="BodyTextFirstIndent"/>
        <w:ind w:firstLine="0"/>
        <w:jc w:val="center"/>
      </w:pPr>
      <w:proofErr w:type="spellStart"/>
      <w:r w:rsidRPr="00BE5C29">
        <w:rPr>
          <w:b/>
        </w:rPr>
        <w:t>nb</w:t>
      </w:r>
      <w:proofErr w:type="spellEnd"/>
      <w:r w:rsidR="00BE5C29">
        <w:rPr>
          <w:b/>
        </w:rPr>
        <w:t xml:space="preserve"> </w:t>
      </w:r>
      <w:r w:rsidRPr="00BE5C29">
        <w:rPr>
          <w:b/>
        </w:rPr>
        <w:t>&lt;</w:t>
      </w:r>
      <w:r w:rsidR="00BE5C29">
        <w:rPr>
          <w:b/>
        </w:rPr>
        <w:t xml:space="preserve"> </w:t>
      </w:r>
      <w:proofErr w:type="spellStart"/>
      <w:r w:rsidRPr="00BE5C29">
        <w:rPr>
          <w:b/>
        </w:rPr>
        <w:t>na</w:t>
      </w:r>
      <w:proofErr w:type="spellEnd"/>
      <w:r w:rsidR="00BE5C29">
        <w:rPr>
          <w:b/>
        </w:rPr>
        <w:t xml:space="preserve"> </w:t>
      </w:r>
      <w:r w:rsidRPr="00BE5C29">
        <w:rPr>
          <w:b/>
        </w:rPr>
        <w:t>&lt;=</w:t>
      </w:r>
      <w:r w:rsidR="00BE5C29">
        <w:rPr>
          <w:b/>
        </w:rPr>
        <w:t xml:space="preserve"> (</w:t>
      </w:r>
      <w:r w:rsidRPr="00BE5C29">
        <w:rPr>
          <w:b/>
        </w:rPr>
        <w:t>nb+10</w:t>
      </w:r>
      <w:r w:rsidR="00BE5C29">
        <w:rPr>
          <w:b/>
        </w:rPr>
        <w:t>)</w:t>
      </w:r>
    </w:p>
    <w:p w14:paraId="675C62F4" w14:textId="77777777" w:rsidR="00E1043B" w:rsidRPr="001F64DB" w:rsidRDefault="001F64DB" w:rsidP="00D96DEC">
      <w:pPr>
        <w:pStyle w:val="BodyTextFirstIndent"/>
        <w:ind w:firstLine="0"/>
      </w:pPr>
      <w:proofErr w:type="spellStart"/>
      <w:r w:rsidRPr="001F64DB">
        <w:t>Yêu</w:t>
      </w:r>
      <w:proofErr w:type="spellEnd"/>
      <w:r w:rsidRPr="001F64DB">
        <w:t xml:space="preserve"> </w:t>
      </w:r>
      <w:proofErr w:type="spellStart"/>
      <w:r w:rsidRPr="001F64DB">
        <w:t>cầu</w:t>
      </w:r>
      <w:proofErr w:type="spellEnd"/>
      <w:r w:rsidRPr="001F64DB">
        <w:t>:</w:t>
      </w:r>
    </w:p>
    <w:p w14:paraId="5E4D27D8" w14:textId="77777777" w:rsidR="001F64DB" w:rsidRDefault="001F64DB" w:rsidP="00D96DEC">
      <w:pPr>
        <w:pStyle w:val="BodyTextFirstIndent"/>
        <w:ind w:firstLine="0"/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 w:rsidR="00355046">
        <w:rPr>
          <w:b/>
        </w:rPr>
        <w:t>đoạn</w:t>
      </w:r>
      <w:proofErr w:type="spellEnd"/>
      <w:r w:rsidR="00355046">
        <w:rPr>
          <w:b/>
        </w:rPr>
        <w:t xml:space="preserve"> code </w:t>
      </w:r>
      <w:proofErr w:type="spellStart"/>
      <w:r w:rsidR="00355046">
        <w:rPr>
          <w:b/>
        </w:rPr>
        <w:t>của</w:t>
      </w:r>
      <w:proofErr w:type="spellEnd"/>
      <w:r w:rsidR="00355046">
        <w:rPr>
          <w:b/>
        </w:rPr>
        <w:t xml:space="preserve"> </w:t>
      </w:r>
      <w:proofErr w:type="spellStart"/>
      <w:r w:rsidR="00355046">
        <w:rPr>
          <w:b/>
        </w:rPr>
        <w:t>process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 w:rsidR="00355046">
        <w:rPr>
          <w:b/>
        </w:rPr>
        <w:t>đoạn</w:t>
      </w:r>
      <w:proofErr w:type="spellEnd"/>
      <w:r w:rsidR="00355046">
        <w:rPr>
          <w:b/>
        </w:rPr>
        <w:t xml:space="preserve"> code </w:t>
      </w:r>
      <w:proofErr w:type="spellStart"/>
      <w:r w:rsidR="00355046">
        <w:rPr>
          <w:b/>
        </w:rPr>
        <w:t>của</w:t>
      </w:r>
      <w:proofErr w:type="spellEnd"/>
      <w:r w:rsidR="00355046">
        <w:rPr>
          <w:b/>
        </w:rPr>
        <w:t xml:space="preserve"> </w:t>
      </w:r>
      <w:proofErr w:type="spellStart"/>
      <w:r>
        <w:rPr>
          <w:b/>
        </w:rPr>
        <w:t>proces</w:t>
      </w:r>
      <w:r w:rsidR="00355046">
        <w:rPr>
          <w:b/>
        </w:rPr>
        <w:t>s</w:t>
      </w:r>
      <w:r>
        <w:rPr>
          <w:b/>
        </w:rPr>
        <w:t>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 w:rsidR="00CB1FD5">
        <w:rPr>
          <w:b/>
        </w:rPr>
        <w:t>quả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của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na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và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nb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mỗi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lần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thay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đổi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sẽ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được</w:t>
      </w:r>
      <w:proofErr w:type="spellEnd"/>
      <w:r w:rsidR="00CB1FD5">
        <w:rPr>
          <w:b/>
        </w:rPr>
        <w:t xml:space="preserve"> in </w:t>
      </w:r>
      <w:proofErr w:type="spellStart"/>
      <w:r w:rsidR="00CB1FD5">
        <w:rPr>
          <w:b/>
        </w:rPr>
        <w:t>ra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màn</w:t>
      </w:r>
      <w:proofErr w:type="spellEnd"/>
      <w:r w:rsidR="00CB1FD5">
        <w:rPr>
          <w:b/>
        </w:rPr>
        <w:t xml:space="preserve"> </w:t>
      </w:r>
      <w:proofErr w:type="spellStart"/>
      <w:r w:rsidR="00CB1FD5">
        <w:rPr>
          <w:b/>
        </w:rPr>
        <w:t>hình</w:t>
      </w:r>
      <w:proofErr w:type="spellEnd"/>
      <w:r w:rsidR="00CB1FD5">
        <w:rPr>
          <w:b/>
        </w:rPr>
        <w:t>.</w:t>
      </w:r>
    </w:p>
    <w:p w14:paraId="50FE7750" w14:textId="77777777" w:rsidR="00CB1FD5" w:rsidRDefault="00CB1FD5" w:rsidP="00D96DEC">
      <w:pPr>
        <w:pStyle w:val="BodyTextFirstIndent"/>
        <w:ind w:firstLine="0"/>
        <w:rPr>
          <w:b/>
        </w:rPr>
      </w:pPr>
    </w:p>
    <w:p w14:paraId="4D341CD7" w14:textId="77777777" w:rsidR="00687771" w:rsidRDefault="00B630CD" w:rsidP="00320198">
      <w:pPr>
        <w:pStyle w:val="BodyTextFirstIndent"/>
        <w:numPr>
          <w:ilvl w:val="0"/>
          <w:numId w:val="29"/>
        </w:numPr>
        <w:ind w:hanging="720"/>
        <w:rPr>
          <w:b/>
        </w:rPr>
      </w:pP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cộng</w:t>
      </w:r>
      <w:proofErr w:type="spellEnd"/>
      <w:r>
        <w:rPr>
          <w:b/>
        </w:rPr>
        <w:t xml:space="preserve"> </w:t>
      </w:r>
      <w:proofErr w:type="spellStart"/>
      <w:r w:rsidR="008C7514">
        <w:rPr>
          <w:b/>
        </w:rPr>
        <w:t>riêng</w:t>
      </w:r>
      <w:proofErr w:type="spellEnd"/>
      <w:r w:rsidR="008C7514">
        <w:rPr>
          <w:b/>
        </w:rPr>
        <w:t xml:space="preserve"> </w:t>
      </w:r>
      <w:proofErr w:type="spellStart"/>
      <w:r w:rsidR="008C7514">
        <w:rPr>
          <w:b/>
        </w:rPr>
        <w:t>khi</w:t>
      </w:r>
      <w:proofErr w:type="spellEnd"/>
      <w:r w:rsidR="008C7514">
        <w:rPr>
          <w:b/>
        </w:rPr>
        <w:t xml:space="preserve"> </w:t>
      </w:r>
      <w:proofErr w:type="spellStart"/>
      <w:r w:rsidR="008C7514">
        <w:rPr>
          <w:b/>
        </w:rPr>
        <w:t>tổng</w:t>
      </w:r>
      <w:proofErr w:type="spellEnd"/>
      <w:r w:rsidR="008C7514">
        <w:rPr>
          <w:b/>
        </w:rPr>
        <w:t xml:space="preserve"> </w:t>
      </w:r>
      <w:proofErr w:type="spellStart"/>
      <w:r w:rsidR="008C7514">
        <w:rPr>
          <w:b/>
        </w:rPr>
        <w:t>kết</w:t>
      </w:r>
      <w:proofErr w:type="spellEnd"/>
      <w:r w:rsidR="008C7514">
        <w:rPr>
          <w:b/>
        </w:rPr>
        <w:t xml:space="preserve"> </w:t>
      </w:r>
      <w:proofErr w:type="spellStart"/>
      <w:r w:rsidR="008C7514">
        <w:rPr>
          <w:b/>
        </w:rPr>
        <w:t>điểm</w:t>
      </w:r>
      <w:proofErr w:type="spellEnd"/>
      <w:r w:rsidR="008C7514"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>)</w:t>
      </w:r>
    </w:p>
    <w:p w14:paraId="634349B5" w14:textId="77777777" w:rsidR="00556C81" w:rsidRPr="00320198" w:rsidRDefault="00556C81" w:rsidP="00687771">
      <w:pPr>
        <w:pStyle w:val="BodyTextFirstIndent"/>
        <w:ind w:firstLine="0"/>
        <w:rPr>
          <w:b/>
        </w:rPr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.</w:t>
      </w:r>
    </w:p>
    <w:p w14:paraId="276F8A49" w14:textId="77777777" w:rsidR="00556C81" w:rsidRDefault="00556C81" w:rsidP="00223DAF">
      <w:pPr>
        <w:pStyle w:val="BodyTextFirstIndent"/>
        <w:ind w:firstLine="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thread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</w:p>
    <w:p w14:paraId="7D18CAB6" w14:textId="77777777" w:rsidR="00C618E4" w:rsidRDefault="00556C81" w:rsidP="00385E60">
      <w:pPr>
        <w:pStyle w:val="BodyTextFirstIndent"/>
        <w:numPr>
          <w:ilvl w:val="0"/>
          <w:numId w:val="25"/>
        </w:numPr>
      </w:pPr>
      <w:proofErr w:type="spellStart"/>
      <w:r>
        <w:t>Một</w:t>
      </w:r>
      <w:proofErr w:type="spellEnd"/>
      <w:r>
        <w:t xml:space="preserve"> thread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</w:t>
      </w:r>
      <w:r w:rsidR="00C618E4">
        <w:t>yên</w:t>
      </w:r>
      <w:proofErr w:type="spellEnd"/>
      <w:r w:rsidR="00C618E4">
        <w:t xml:space="preserve"> </w:t>
      </w:r>
      <w:proofErr w:type="spellStart"/>
      <w:r w:rsidR="00C618E4">
        <w:t>ngẫu</w:t>
      </w:r>
      <w:proofErr w:type="spellEnd"/>
      <w:r w:rsidR="00C618E4">
        <w:t xml:space="preserve"> </w:t>
      </w:r>
      <w:proofErr w:type="spellStart"/>
      <w:r w:rsidR="00C618E4">
        <w:t>nhiên</w:t>
      </w:r>
      <w:proofErr w:type="spellEnd"/>
      <w:r w:rsidR="00C618E4">
        <w:t xml:space="preserve"> </w:t>
      </w:r>
      <w:proofErr w:type="spellStart"/>
      <w:r w:rsidR="00C618E4">
        <w:t>sau</w:t>
      </w:r>
      <w:proofErr w:type="spellEnd"/>
      <w:r w:rsidR="00C618E4">
        <w:t xml:space="preserve"> </w:t>
      </w:r>
      <w:proofErr w:type="spellStart"/>
      <w:r w:rsidR="00C618E4">
        <w:t>đó</w:t>
      </w:r>
      <w:proofErr w:type="spellEnd"/>
      <w:r w:rsidR="00C618E4">
        <w:t xml:space="preserve"> </w:t>
      </w:r>
      <w:proofErr w:type="spellStart"/>
      <w:r w:rsidR="00C618E4">
        <w:t>bỏ</w:t>
      </w:r>
      <w:proofErr w:type="spellEnd"/>
      <w:r w:rsidR="00C618E4">
        <w:t xml:space="preserve"> </w:t>
      </w:r>
      <w:proofErr w:type="spellStart"/>
      <w:r w:rsidR="00C618E4">
        <w:t>vào</w:t>
      </w:r>
      <w:proofErr w:type="spellEnd"/>
      <w:r w:rsidR="00C618E4">
        <w:t xml:space="preserve"> a. Sau </w:t>
      </w:r>
      <w:proofErr w:type="spellStart"/>
      <w:r w:rsidR="00C618E4">
        <w:t>đó</w:t>
      </w:r>
      <w:proofErr w:type="spellEnd"/>
      <w:r w:rsidR="00C618E4">
        <w:t xml:space="preserve"> </w:t>
      </w:r>
      <w:proofErr w:type="spellStart"/>
      <w:r w:rsidR="00C618E4" w:rsidRPr="00C618E4">
        <w:rPr>
          <w:i/>
        </w:rPr>
        <w:t>đếm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và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xuất</w:t>
      </w:r>
      <w:proofErr w:type="spellEnd"/>
      <w:r w:rsidR="00C618E4">
        <w:t xml:space="preserve"> </w:t>
      </w:r>
      <w:proofErr w:type="spellStart"/>
      <w:r w:rsidR="00C618E4">
        <w:t>ra</w:t>
      </w:r>
      <w:proofErr w:type="spellEnd"/>
      <w:r w:rsidR="00C618E4">
        <w:t xml:space="preserve"> </w:t>
      </w:r>
      <w:proofErr w:type="spellStart"/>
      <w:r w:rsidR="00C618E4">
        <w:t>số</w:t>
      </w:r>
      <w:proofErr w:type="spellEnd"/>
      <w:r w:rsidR="00C618E4">
        <w:t xml:space="preserve"> </w:t>
      </w:r>
      <w:proofErr w:type="spellStart"/>
      <w:r w:rsidR="00C618E4">
        <w:t>phần</w:t>
      </w:r>
      <w:proofErr w:type="spellEnd"/>
      <w:r w:rsidR="00C618E4">
        <w:t xml:space="preserve"> </w:t>
      </w:r>
      <w:proofErr w:type="spellStart"/>
      <w:r w:rsidR="00C618E4">
        <w:t>tử</w:t>
      </w:r>
      <w:proofErr w:type="spellEnd"/>
      <w:r w:rsidR="00C618E4">
        <w:t xml:space="preserve"> </w:t>
      </w:r>
      <w:proofErr w:type="spellStart"/>
      <w:r w:rsidR="00C618E4">
        <w:t>của</w:t>
      </w:r>
      <w:proofErr w:type="spellEnd"/>
      <w:r w:rsidR="00C618E4">
        <w:t xml:space="preserve"> a </w:t>
      </w:r>
      <w:proofErr w:type="spellStart"/>
      <w:r w:rsidR="00C618E4">
        <w:t>có</w:t>
      </w:r>
      <w:proofErr w:type="spellEnd"/>
      <w:r w:rsidR="00C618E4">
        <w:t xml:space="preserve"> </w:t>
      </w:r>
      <w:proofErr w:type="spellStart"/>
      <w:r w:rsidR="00C618E4">
        <w:t>được</w:t>
      </w:r>
      <w:proofErr w:type="spellEnd"/>
      <w:r w:rsidR="00C618E4">
        <w:t xml:space="preserve"> </w:t>
      </w:r>
      <w:proofErr w:type="spellStart"/>
      <w:r w:rsidR="00C618E4" w:rsidRPr="00C618E4">
        <w:rPr>
          <w:i/>
        </w:rPr>
        <w:t>ngay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sau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khi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>
        <w:rPr>
          <w:i/>
        </w:rPr>
        <w:t>thê</w:t>
      </w:r>
      <w:r w:rsidR="00C618E4" w:rsidRPr="00C618E4">
        <w:rPr>
          <w:i/>
        </w:rPr>
        <w:t>m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vào</w:t>
      </w:r>
      <w:proofErr w:type="spellEnd"/>
      <w:r w:rsidR="00C618E4">
        <w:rPr>
          <w:i/>
        </w:rPr>
        <w:t>.</w:t>
      </w:r>
    </w:p>
    <w:p w14:paraId="3B25B129" w14:textId="77777777" w:rsidR="00556C81" w:rsidRDefault="00556C81" w:rsidP="00E6466B">
      <w:pPr>
        <w:pStyle w:val="BodyTextFirstIndent"/>
        <w:numPr>
          <w:ilvl w:val="0"/>
          <w:numId w:val="25"/>
        </w:numPr>
        <w:spacing w:after="200"/>
      </w:pPr>
      <w:r>
        <w:t xml:space="preserve">thread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),</w:t>
      </w:r>
      <w:r w:rsidR="00C618E4">
        <w:t xml:space="preserve"> Sau </w:t>
      </w:r>
      <w:proofErr w:type="spellStart"/>
      <w:r w:rsidR="00C618E4">
        <w:t>đó</w:t>
      </w:r>
      <w:proofErr w:type="spellEnd"/>
      <w:r w:rsidR="00C618E4">
        <w:t xml:space="preserve"> </w:t>
      </w:r>
      <w:proofErr w:type="spellStart"/>
      <w:r w:rsidR="00C618E4" w:rsidRPr="00C618E4">
        <w:rPr>
          <w:i/>
        </w:rPr>
        <w:t>đếm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và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xuất</w:t>
      </w:r>
      <w:proofErr w:type="spellEnd"/>
      <w:r w:rsidR="00C618E4">
        <w:t xml:space="preserve"> </w:t>
      </w:r>
      <w:proofErr w:type="spellStart"/>
      <w:r w:rsidR="00C618E4">
        <w:t>ra</w:t>
      </w:r>
      <w:proofErr w:type="spellEnd"/>
      <w:r w:rsidR="00C618E4">
        <w:t xml:space="preserve"> </w:t>
      </w:r>
      <w:proofErr w:type="spellStart"/>
      <w:r w:rsidR="00C618E4">
        <w:t>số</w:t>
      </w:r>
      <w:proofErr w:type="spellEnd"/>
      <w:r w:rsidR="00C618E4">
        <w:t xml:space="preserve"> </w:t>
      </w:r>
      <w:proofErr w:type="spellStart"/>
      <w:r w:rsidR="00C618E4">
        <w:t>phần</w:t>
      </w:r>
      <w:proofErr w:type="spellEnd"/>
      <w:r w:rsidR="00C618E4">
        <w:t xml:space="preserve"> </w:t>
      </w:r>
      <w:proofErr w:type="spellStart"/>
      <w:r w:rsidR="00C618E4">
        <w:t>tử</w:t>
      </w:r>
      <w:proofErr w:type="spellEnd"/>
      <w:r w:rsidR="00C618E4">
        <w:t xml:space="preserve"> </w:t>
      </w:r>
      <w:proofErr w:type="spellStart"/>
      <w:r w:rsidR="00C618E4">
        <w:t>của</w:t>
      </w:r>
      <w:proofErr w:type="spellEnd"/>
      <w:r w:rsidR="00C618E4">
        <w:t xml:space="preserve"> a </w:t>
      </w:r>
      <w:proofErr w:type="spellStart"/>
      <w:r w:rsidR="00C618E4">
        <w:t>có</w:t>
      </w:r>
      <w:proofErr w:type="spellEnd"/>
      <w:r w:rsidR="00C618E4">
        <w:t xml:space="preserve"> </w:t>
      </w:r>
      <w:proofErr w:type="spellStart"/>
      <w:r w:rsidR="00C618E4">
        <w:t>được</w:t>
      </w:r>
      <w:proofErr w:type="spellEnd"/>
      <w:r w:rsidR="00C618E4">
        <w:t xml:space="preserve"> </w:t>
      </w:r>
      <w:proofErr w:type="spellStart"/>
      <w:r w:rsidR="00C618E4" w:rsidRPr="00C618E4">
        <w:rPr>
          <w:i/>
        </w:rPr>
        <w:t>ngay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sau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 w:rsidRPr="00C618E4">
        <w:rPr>
          <w:i/>
        </w:rPr>
        <w:t>khi</w:t>
      </w:r>
      <w:proofErr w:type="spellEnd"/>
      <w:r w:rsidR="00C618E4" w:rsidRPr="00C618E4">
        <w:rPr>
          <w:i/>
        </w:rPr>
        <w:t xml:space="preserve"> </w:t>
      </w:r>
      <w:proofErr w:type="spellStart"/>
      <w:r w:rsidR="00C618E4">
        <w:rPr>
          <w:i/>
        </w:rPr>
        <w:t>lấy</w:t>
      </w:r>
      <w:proofErr w:type="spellEnd"/>
      <w:r w:rsidR="00C618E4">
        <w:rPr>
          <w:i/>
        </w:rPr>
        <w:t xml:space="preserve"> </w:t>
      </w:r>
      <w:proofErr w:type="spellStart"/>
      <w:r w:rsidR="00C618E4">
        <w:rPr>
          <w:i/>
        </w:rPr>
        <w:t>ra</w:t>
      </w:r>
      <w:proofErr w:type="spellEnd"/>
      <w:r w:rsidR="00C618E4">
        <w:rPr>
          <w:i/>
        </w:rPr>
        <w:t>,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 w:rsidR="007F4AFD">
        <w:t xml:space="preserve"> </w:t>
      </w:r>
      <w:proofErr w:type="spellStart"/>
      <w:r w:rsidR="007F4AFD">
        <w:t>tử</w:t>
      </w:r>
      <w:proofErr w:type="spellEnd"/>
      <w:r w:rsidR="007F4AFD">
        <w:t xml:space="preserve"> </w:t>
      </w:r>
      <w:proofErr w:type="spellStart"/>
      <w:r w:rsidR="007F4AFD">
        <w:t>nào</w:t>
      </w:r>
      <w:proofErr w:type="spellEnd"/>
      <w:r w:rsidR="007F4AFD">
        <w:t xml:space="preserve"> </w:t>
      </w:r>
      <w:proofErr w:type="spellStart"/>
      <w:r w:rsidR="007F4AFD">
        <w:t>trong</w:t>
      </w:r>
      <w:proofErr w:type="spellEnd"/>
      <w:r w:rsidR="007F4AFD">
        <w:t xml:space="preserve"> a </w:t>
      </w:r>
      <w:proofErr w:type="spellStart"/>
      <w:r w:rsidR="007F4AFD">
        <w:t>thì</w:t>
      </w:r>
      <w:proofErr w:type="spellEnd"/>
      <w:r w:rsidR="007F4AFD">
        <w:t xml:space="preserve"> </w:t>
      </w:r>
      <w:proofErr w:type="spellStart"/>
      <w:r w:rsidR="007F4AFD">
        <w:t>xuất</w:t>
      </w:r>
      <w:proofErr w:type="spellEnd"/>
      <w:r w:rsidR="007F4AFD">
        <w:t xml:space="preserve"> </w:t>
      </w:r>
      <w:proofErr w:type="spellStart"/>
      <w:r w:rsidR="007F4AFD">
        <w:t>ra</w:t>
      </w:r>
      <w:proofErr w:type="spellEnd"/>
      <w:r w:rsidR="007F4AFD">
        <w:t xml:space="preserve"> </w:t>
      </w:r>
      <w:proofErr w:type="spellStart"/>
      <w:r w:rsidR="007F4AFD"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a”.</w:t>
      </w:r>
    </w:p>
    <w:p w14:paraId="300A5447" w14:textId="77777777" w:rsidR="00E30181" w:rsidRDefault="00C618E4" w:rsidP="00E30181">
      <w:pPr>
        <w:pStyle w:val="BodyTextFirstIndent"/>
        <w:numPr>
          <w:ilvl w:val="0"/>
          <w:numId w:val="31"/>
        </w:numPr>
      </w:pPr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174FEE3A" w14:textId="77777777" w:rsidR="006A5CC6" w:rsidRDefault="00C618E4" w:rsidP="00155DD6">
      <w:pPr>
        <w:pStyle w:val="BodyTextFirstIndent"/>
        <w:numPr>
          <w:ilvl w:val="0"/>
          <w:numId w:val="3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semaphore.</w:t>
      </w:r>
    </w:p>
    <w:p w14:paraId="7072F704" w14:textId="77777777" w:rsidR="00300B73" w:rsidRDefault="00300B73" w:rsidP="00300B73">
      <w:pPr>
        <w:pStyle w:val="BodyTextFirstIndent"/>
        <w:ind w:left="720" w:firstLine="0"/>
      </w:pPr>
    </w:p>
    <w:p w14:paraId="057B4D64" w14:textId="77777777" w:rsidR="00300B73" w:rsidRDefault="00300B73" w:rsidP="00300B73">
      <w:pPr>
        <w:pStyle w:val="BodyTextFirstIndent"/>
        <w:ind w:left="720" w:firstLine="0"/>
      </w:pPr>
    </w:p>
    <w:p w14:paraId="6654AF65" w14:textId="77777777" w:rsidR="00300B73" w:rsidRDefault="00300B73" w:rsidP="00300B73">
      <w:pPr>
        <w:pStyle w:val="BodyTextFirstIndent"/>
        <w:ind w:left="720" w:firstLine="0"/>
      </w:pPr>
    </w:p>
    <w:p w14:paraId="59D9AD20" w14:textId="77777777" w:rsidR="00300B73" w:rsidRDefault="00300B73" w:rsidP="00300B73">
      <w:pPr>
        <w:pStyle w:val="BodyTextFirstIndent"/>
        <w:ind w:left="720" w:firstLine="0"/>
      </w:pPr>
    </w:p>
    <w:p w14:paraId="0ED392FF" w14:textId="77777777" w:rsidR="00300B73" w:rsidRDefault="00300B73" w:rsidP="00300B73">
      <w:pPr>
        <w:pStyle w:val="BodyTextFirstIndent"/>
        <w:ind w:left="720" w:firstLine="0"/>
      </w:pPr>
    </w:p>
    <w:p w14:paraId="65BB0977" w14:textId="77777777" w:rsidR="00300B73" w:rsidRDefault="00300B73" w:rsidP="00300B73">
      <w:pPr>
        <w:pStyle w:val="BodyTextFirstIndent"/>
        <w:ind w:left="720" w:firstLine="0"/>
      </w:pPr>
    </w:p>
    <w:p w14:paraId="53670959" w14:textId="77777777" w:rsidR="00300B73" w:rsidRDefault="00300B73" w:rsidP="00300B73">
      <w:pPr>
        <w:pStyle w:val="BodyTextFirstIndent"/>
        <w:ind w:left="720" w:firstLine="0"/>
      </w:pPr>
    </w:p>
    <w:p w14:paraId="32DE837C" w14:textId="77777777" w:rsidR="00556C81" w:rsidRDefault="002D04DD" w:rsidP="00DC3578">
      <w:pPr>
        <w:pStyle w:val="Heading2"/>
      </w:pPr>
      <w:bookmarkStart w:id="25" w:name="_Toc410557198"/>
      <w:r>
        <w:t>Mutex</w:t>
      </w:r>
      <w:bookmarkEnd w:id="25"/>
    </w:p>
    <w:p w14:paraId="1D66F1F5" w14:textId="77777777" w:rsidR="002D04DD" w:rsidRPr="002D04DD" w:rsidRDefault="00BD1543" w:rsidP="00E559A5">
      <w:pPr>
        <w:pStyle w:val="BodyText"/>
      </w:pPr>
      <w:r>
        <w:t xml:space="preserve">Mutex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semaphore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A026B2">
        <w:t>giá</w:t>
      </w:r>
      <w:proofErr w:type="spellEnd"/>
      <w:r w:rsidR="00A026B2">
        <w:t xml:space="preserve"> </w:t>
      </w:r>
      <w:proofErr w:type="spellStart"/>
      <w:r w:rsidR="00A026B2">
        <w:t>trị</w:t>
      </w:r>
      <w:proofErr w:type="spellEnd"/>
      <w:r w:rsidR="00A026B2">
        <w:t xml:space="preserve"> </w:t>
      </w:r>
      <w:proofErr w:type="spellStart"/>
      <w:r w:rsidR="00A026B2">
        <w:t>của</w:t>
      </w:r>
      <w:proofErr w:type="spellEnd"/>
      <w:r w:rsidR="00A026B2">
        <w:t xml:space="preserve"> semaphore 0</w:t>
      </w:r>
      <w:r w:rsidR="00C84990">
        <w:t xml:space="preserve"> </w:t>
      </w:r>
      <w:r w:rsidR="00A026B2">
        <w:t>&lt;=</w:t>
      </w:r>
      <w:r w:rsidR="00A64522">
        <w:t xml:space="preserve"> </w:t>
      </w:r>
      <w:r w:rsidR="00A026B2">
        <w:t>v</w:t>
      </w:r>
      <w:r w:rsidR="00A64522">
        <w:t xml:space="preserve"> </w:t>
      </w:r>
      <w:r w:rsidR="00A026B2">
        <w:t>&lt;=</w:t>
      </w:r>
      <w:r w:rsidR="00C84990">
        <w:t xml:space="preserve"> </w:t>
      </w:r>
      <w:r w:rsidR="00A026B2">
        <w:t>1;</w:t>
      </w:r>
    </w:p>
    <w:p w14:paraId="115D098A" w14:textId="77777777" w:rsidR="002663D2" w:rsidRDefault="00C478C2" w:rsidP="00D9040B">
      <w:pPr>
        <w:pStyle w:val="BodyTextFirstIndent"/>
        <w:ind w:firstLine="0"/>
        <w:rPr>
          <w:lang w:val="en-AU"/>
        </w:rPr>
      </w:pPr>
      <w:r>
        <w:rPr>
          <w:lang w:val="en-AU"/>
        </w:rPr>
        <w:t xml:space="preserve">Mutex </w:t>
      </w:r>
      <w:proofErr w:type="spellStart"/>
      <w:r>
        <w:rPr>
          <w:lang w:val="en-AU"/>
        </w:rPr>
        <w:t>thường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dụng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sau</w:t>
      </w:r>
      <w:proofErr w:type="spellEnd"/>
      <w:r>
        <w:rPr>
          <w:lang w:val="en-AU"/>
        </w:rPr>
        <w:t>:</w:t>
      </w:r>
    </w:p>
    <w:p w14:paraId="3943BC30" w14:textId="77777777" w:rsidR="00C478C2" w:rsidRDefault="00C478C2" w:rsidP="00385E60">
      <w:pPr>
        <w:pStyle w:val="BodyTextFirstIndent"/>
        <w:numPr>
          <w:ilvl w:val="0"/>
          <w:numId w:val="25"/>
        </w:numPr>
        <w:rPr>
          <w:lang w:val="en-AU"/>
        </w:rPr>
      </w:pPr>
      <w:proofErr w:type="spellStart"/>
      <w:r>
        <w:rPr>
          <w:lang w:val="en-AU"/>
        </w:rPr>
        <w:t>Khai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báo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và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khởi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tạo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biến</w:t>
      </w:r>
      <w:proofErr w:type="spellEnd"/>
      <w:r>
        <w:rPr>
          <w:lang w:val="en-AU"/>
        </w:rPr>
        <w:t xml:space="preserve"> mutex.</w:t>
      </w:r>
    </w:p>
    <w:p w14:paraId="76975B18" w14:textId="77777777" w:rsidR="00C478C2" w:rsidRDefault="00C478C2" w:rsidP="00385E60">
      <w:pPr>
        <w:pStyle w:val="BodyTextFirstIndent"/>
        <w:numPr>
          <w:ilvl w:val="0"/>
          <w:numId w:val="25"/>
        </w:numPr>
        <w:rPr>
          <w:lang w:val="en-AU"/>
        </w:rPr>
      </w:pPr>
      <w:proofErr w:type="spellStart"/>
      <w:r>
        <w:rPr>
          <w:lang w:val="en-AU"/>
        </w:rPr>
        <w:t>Các</w:t>
      </w:r>
      <w:proofErr w:type="spellEnd"/>
      <w:r>
        <w:rPr>
          <w:lang w:val="en-AU"/>
        </w:rPr>
        <w:t xml:space="preserve"> thread </w:t>
      </w:r>
      <w:proofErr w:type="spellStart"/>
      <w:r>
        <w:rPr>
          <w:lang w:val="en-AU"/>
        </w:rPr>
        <w:t>xin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phép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kh</w:t>
      </w:r>
      <w:r w:rsidR="00E66E4C">
        <w:rPr>
          <w:lang w:val="en-AU"/>
        </w:rPr>
        <w:t>óa</w:t>
      </w:r>
      <w:proofErr w:type="spellEnd"/>
      <w:r w:rsidR="00E66E4C">
        <w:rPr>
          <w:lang w:val="en-AU"/>
        </w:rPr>
        <w:t xml:space="preserve"> mutex </w:t>
      </w:r>
      <w:proofErr w:type="spellStart"/>
      <w:r w:rsidR="00E66E4C">
        <w:rPr>
          <w:lang w:val="en-AU"/>
        </w:rPr>
        <w:t>để</w:t>
      </w:r>
      <w:proofErr w:type="spellEnd"/>
      <w:r w:rsidR="00E66E4C">
        <w:rPr>
          <w:lang w:val="en-AU"/>
        </w:rPr>
        <w:t xml:space="preserve"> </w:t>
      </w:r>
      <w:proofErr w:type="spellStart"/>
      <w:r w:rsidR="00E66E4C">
        <w:rPr>
          <w:lang w:val="en-AU"/>
        </w:rPr>
        <w:t>truy</w:t>
      </w:r>
      <w:proofErr w:type="spellEnd"/>
      <w:r w:rsidR="00E66E4C">
        <w:rPr>
          <w:lang w:val="en-AU"/>
        </w:rPr>
        <w:t xml:space="preserve"> </w:t>
      </w:r>
      <w:proofErr w:type="spellStart"/>
      <w:r w:rsidR="00E66E4C">
        <w:rPr>
          <w:lang w:val="en-AU"/>
        </w:rPr>
        <w:t>cập</w:t>
      </w:r>
      <w:proofErr w:type="spellEnd"/>
      <w:r w:rsidR="00E66E4C">
        <w:rPr>
          <w:lang w:val="en-AU"/>
        </w:rPr>
        <w:t xml:space="preserve"> </w:t>
      </w:r>
      <w:proofErr w:type="spellStart"/>
      <w:r w:rsidR="00E66E4C">
        <w:rPr>
          <w:lang w:val="en-AU"/>
        </w:rPr>
        <w:t>vào</w:t>
      </w:r>
      <w:proofErr w:type="spellEnd"/>
      <w:r w:rsidR="00E66E4C">
        <w:rPr>
          <w:lang w:val="en-AU"/>
        </w:rPr>
        <w:t xml:space="preserve"> </w:t>
      </w:r>
      <w:proofErr w:type="spellStart"/>
      <w:r w:rsidR="00E66E4C">
        <w:rPr>
          <w:lang w:val="en-AU"/>
        </w:rPr>
        <w:t>miền</w:t>
      </w:r>
      <w:proofErr w:type="spellEnd"/>
      <w:r w:rsidR="00E66E4C">
        <w:rPr>
          <w:lang w:val="en-AU"/>
        </w:rPr>
        <w:t xml:space="preserve"> </w:t>
      </w:r>
      <w:proofErr w:type="spellStart"/>
      <w:r w:rsidR="00E66E4C">
        <w:rPr>
          <w:lang w:val="en-AU"/>
        </w:rPr>
        <w:t>găng</w:t>
      </w:r>
      <w:proofErr w:type="spellEnd"/>
      <w:r w:rsidR="00E66E4C">
        <w:rPr>
          <w:lang w:val="en-AU"/>
        </w:rPr>
        <w:t xml:space="preserve"> (</w:t>
      </w:r>
      <w:proofErr w:type="spellStart"/>
      <w:r w:rsidR="00E66E4C">
        <w:rPr>
          <w:lang w:val="en-AU"/>
        </w:rPr>
        <w:t>vùng</w:t>
      </w:r>
      <w:proofErr w:type="spellEnd"/>
      <w:r w:rsidR="00E66E4C">
        <w:rPr>
          <w:lang w:val="en-AU"/>
        </w:rPr>
        <w:t xml:space="preserve"> </w:t>
      </w:r>
      <w:proofErr w:type="spellStart"/>
      <w:r w:rsidR="00E66E4C">
        <w:rPr>
          <w:lang w:val="en-AU"/>
        </w:rPr>
        <w:t>tranh</w:t>
      </w:r>
      <w:proofErr w:type="spellEnd"/>
      <w:r w:rsidR="00E66E4C">
        <w:rPr>
          <w:lang w:val="en-AU"/>
        </w:rPr>
        <w:t xml:space="preserve"> </w:t>
      </w:r>
      <w:proofErr w:type="spellStart"/>
      <w:r w:rsidR="00E66E4C">
        <w:rPr>
          <w:lang w:val="en-AU"/>
        </w:rPr>
        <w:t>chấp</w:t>
      </w:r>
      <w:proofErr w:type="spellEnd"/>
      <w:r w:rsidR="00E66E4C">
        <w:rPr>
          <w:lang w:val="en-AU"/>
        </w:rPr>
        <w:t>/critical section)</w:t>
      </w:r>
    </w:p>
    <w:p w14:paraId="278EA9DF" w14:textId="77777777" w:rsidR="00C478C2" w:rsidRDefault="003700C4" w:rsidP="00385E60">
      <w:pPr>
        <w:pStyle w:val="BodyTextFirstIndent"/>
        <w:numPr>
          <w:ilvl w:val="0"/>
          <w:numId w:val="25"/>
        </w:numPr>
        <w:rPr>
          <w:lang w:val="en-AU"/>
        </w:rPr>
      </w:pPr>
      <w:proofErr w:type="spellStart"/>
      <w:r>
        <w:rPr>
          <w:lang w:val="en-AU"/>
        </w:rPr>
        <w:t>Tại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thời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điểm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chỉ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có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một</w:t>
      </w:r>
      <w:proofErr w:type="spellEnd"/>
      <w:r w:rsidR="00C478C2">
        <w:rPr>
          <w:lang w:val="en-AU"/>
        </w:rPr>
        <w:t xml:space="preserve"> thread </w:t>
      </w:r>
      <w:proofErr w:type="spellStart"/>
      <w:r w:rsidR="00C478C2">
        <w:rPr>
          <w:lang w:val="en-AU"/>
        </w:rPr>
        <w:t>thành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công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trong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việc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khóa</w:t>
      </w:r>
      <w:proofErr w:type="spellEnd"/>
      <w:r w:rsidR="00C478C2">
        <w:rPr>
          <w:lang w:val="en-AU"/>
        </w:rPr>
        <w:t xml:space="preserve"> mutex, thread </w:t>
      </w:r>
      <w:proofErr w:type="spellStart"/>
      <w:r w:rsidR="00C478C2">
        <w:rPr>
          <w:lang w:val="en-AU"/>
        </w:rPr>
        <w:t>đó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hiển</w:t>
      </w:r>
      <w:proofErr w:type="spellEnd"/>
      <w:r w:rsidR="00C478C2">
        <w:rPr>
          <w:lang w:val="en-AU"/>
        </w:rPr>
        <w:t xml:space="preserve"> </w:t>
      </w:r>
      <w:proofErr w:type="spellStart"/>
      <w:r w:rsidR="00C478C2">
        <w:rPr>
          <w:lang w:val="en-AU"/>
        </w:rPr>
        <w:t>nhiê</w:t>
      </w:r>
      <w:r w:rsidR="00DC1BDD">
        <w:rPr>
          <w:lang w:val="en-AU"/>
        </w:rPr>
        <w:t>n</w:t>
      </w:r>
      <w:proofErr w:type="spellEnd"/>
      <w:r w:rsidR="00DC1BDD">
        <w:rPr>
          <w:lang w:val="en-AU"/>
        </w:rPr>
        <w:t xml:space="preserve"> </w:t>
      </w:r>
      <w:proofErr w:type="spellStart"/>
      <w:r w:rsidR="00DC1BDD">
        <w:rPr>
          <w:lang w:val="en-AU"/>
        </w:rPr>
        <w:t>được</w:t>
      </w:r>
      <w:proofErr w:type="spellEnd"/>
      <w:r w:rsidR="00DC1BDD">
        <w:rPr>
          <w:lang w:val="en-AU"/>
        </w:rPr>
        <w:t xml:space="preserve"> </w:t>
      </w:r>
      <w:proofErr w:type="spellStart"/>
      <w:r w:rsidR="00DC1BDD">
        <w:rPr>
          <w:lang w:val="en-AU"/>
        </w:rPr>
        <w:t>phép</w:t>
      </w:r>
      <w:proofErr w:type="spellEnd"/>
      <w:r w:rsidR="00DC1BDD">
        <w:rPr>
          <w:lang w:val="en-AU"/>
        </w:rPr>
        <w:t xml:space="preserve"> </w:t>
      </w:r>
      <w:proofErr w:type="spellStart"/>
      <w:r w:rsidR="00DC1BDD">
        <w:rPr>
          <w:lang w:val="en-AU"/>
        </w:rPr>
        <w:t>truy</w:t>
      </w:r>
      <w:proofErr w:type="spellEnd"/>
      <w:r w:rsidR="00DC1BDD">
        <w:rPr>
          <w:lang w:val="en-AU"/>
        </w:rPr>
        <w:t xml:space="preserve"> </w:t>
      </w:r>
      <w:proofErr w:type="spellStart"/>
      <w:r w:rsidR="00DC1BDD">
        <w:rPr>
          <w:lang w:val="en-AU"/>
        </w:rPr>
        <w:t>cập</w:t>
      </w:r>
      <w:proofErr w:type="spellEnd"/>
      <w:r w:rsidR="00DC1BDD">
        <w:rPr>
          <w:lang w:val="en-AU"/>
        </w:rPr>
        <w:t xml:space="preserve"> </w:t>
      </w:r>
      <w:proofErr w:type="spellStart"/>
      <w:r w:rsidR="00DC1BDD">
        <w:rPr>
          <w:lang w:val="en-AU"/>
        </w:rPr>
        <w:t>vào</w:t>
      </w:r>
      <w:proofErr w:type="spellEnd"/>
      <w:r w:rsidR="00DC1BDD">
        <w:rPr>
          <w:lang w:val="en-AU"/>
        </w:rPr>
        <w:t xml:space="preserve"> </w:t>
      </w:r>
      <w:proofErr w:type="spellStart"/>
      <w:r w:rsidR="00DC1BDD">
        <w:rPr>
          <w:lang w:val="en-AU"/>
        </w:rPr>
        <w:t>miền</w:t>
      </w:r>
      <w:proofErr w:type="spellEnd"/>
      <w:r w:rsidR="00DC1BDD">
        <w:rPr>
          <w:lang w:val="en-AU"/>
        </w:rPr>
        <w:t xml:space="preserve"> </w:t>
      </w:r>
      <w:proofErr w:type="spellStart"/>
      <w:r w:rsidR="00DC1BDD">
        <w:rPr>
          <w:lang w:val="en-AU"/>
        </w:rPr>
        <w:t>gă</w:t>
      </w:r>
      <w:r w:rsidR="00C478C2">
        <w:rPr>
          <w:lang w:val="en-AU"/>
        </w:rPr>
        <w:t>ng</w:t>
      </w:r>
      <w:proofErr w:type="spellEnd"/>
      <w:r w:rsidR="00C478C2">
        <w:rPr>
          <w:lang w:val="en-AU"/>
        </w:rPr>
        <w:t>.</w:t>
      </w:r>
    </w:p>
    <w:p w14:paraId="2717971F" w14:textId="77777777" w:rsidR="00C478C2" w:rsidRDefault="00C478C2" w:rsidP="00385E60">
      <w:pPr>
        <w:pStyle w:val="BodyTextFirstIndent"/>
        <w:numPr>
          <w:ilvl w:val="0"/>
          <w:numId w:val="25"/>
        </w:numPr>
        <w:rPr>
          <w:lang w:val="en-AU"/>
        </w:rPr>
      </w:pPr>
      <w:r>
        <w:rPr>
          <w:lang w:val="en-AU"/>
        </w:rPr>
        <w:t xml:space="preserve">Thread </w:t>
      </w:r>
      <w:proofErr w:type="spellStart"/>
      <w:r>
        <w:rPr>
          <w:lang w:val="en-AU"/>
        </w:rPr>
        <w:t>khóa</w:t>
      </w:r>
      <w:proofErr w:type="spellEnd"/>
      <w:r>
        <w:rPr>
          <w:lang w:val="en-AU"/>
        </w:rPr>
        <w:t xml:space="preserve"> mutex </w:t>
      </w:r>
      <w:proofErr w:type="spellStart"/>
      <w:r>
        <w:rPr>
          <w:lang w:val="en-AU"/>
        </w:rPr>
        <w:t>thực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số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thao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tác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trong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miền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găng</w:t>
      </w:r>
      <w:proofErr w:type="spellEnd"/>
      <w:r>
        <w:rPr>
          <w:lang w:val="en-AU"/>
        </w:rPr>
        <w:t>.</w:t>
      </w:r>
    </w:p>
    <w:p w14:paraId="4F0D4233" w14:textId="77777777" w:rsidR="00C478C2" w:rsidRDefault="00C478C2" w:rsidP="00385E60">
      <w:pPr>
        <w:pStyle w:val="BodyTextFirstIndent"/>
        <w:numPr>
          <w:ilvl w:val="0"/>
          <w:numId w:val="25"/>
        </w:numPr>
        <w:rPr>
          <w:lang w:val="en-AU"/>
        </w:rPr>
      </w:pPr>
      <w:r>
        <w:rPr>
          <w:lang w:val="en-AU"/>
        </w:rPr>
        <w:t xml:space="preserve">Thread </w:t>
      </w:r>
      <w:proofErr w:type="spellStart"/>
      <w:r>
        <w:rPr>
          <w:lang w:val="en-AU"/>
        </w:rPr>
        <w:t>khóa</w:t>
      </w:r>
      <w:proofErr w:type="spellEnd"/>
      <w:r>
        <w:rPr>
          <w:lang w:val="en-AU"/>
        </w:rPr>
        <w:t xml:space="preserve"> mutex </w:t>
      </w:r>
      <w:proofErr w:type="spellStart"/>
      <w:r>
        <w:rPr>
          <w:lang w:val="en-AU"/>
        </w:rPr>
        <w:t>nhả</w:t>
      </w:r>
      <w:proofErr w:type="spellEnd"/>
      <w:r>
        <w:rPr>
          <w:lang w:val="en-AU"/>
        </w:rPr>
        <w:t xml:space="preserve"> mutex. Sau </w:t>
      </w:r>
      <w:proofErr w:type="spellStart"/>
      <w:r>
        <w:rPr>
          <w:lang w:val="en-AU"/>
        </w:rPr>
        <w:t>khi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nhả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các</w:t>
      </w:r>
      <w:proofErr w:type="spellEnd"/>
      <w:r>
        <w:rPr>
          <w:lang w:val="en-AU"/>
        </w:rPr>
        <w:t xml:space="preserve"> thread </w:t>
      </w:r>
      <w:proofErr w:type="spellStart"/>
      <w:r>
        <w:rPr>
          <w:lang w:val="en-AU"/>
        </w:rPr>
        <w:t>khác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quyền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khóa</w:t>
      </w:r>
      <w:proofErr w:type="spellEnd"/>
      <w:r>
        <w:rPr>
          <w:lang w:val="en-AU"/>
        </w:rPr>
        <w:t xml:space="preserve"> mutex </w:t>
      </w:r>
      <w:proofErr w:type="spellStart"/>
      <w:r>
        <w:rPr>
          <w:lang w:val="en-AU"/>
        </w:rPr>
        <w:t>và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dụng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dụng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miền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găng</w:t>
      </w:r>
      <w:proofErr w:type="spellEnd"/>
      <w:r>
        <w:rPr>
          <w:lang w:val="en-AU"/>
        </w:rPr>
        <w:t>.</w:t>
      </w:r>
    </w:p>
    <w:p w14:paraId="4AB1725F" w14:textId="77777777" w:rsidR="00C478C2" w:rsidRPr="002663D2" w:rsidRDefault="00C478C2" w:rsidP="00385E60">
      <w:pPr>
        <w:pStyle w:val="BodyTextFirstIndent"/>
        <w:numPr>
          <w:ilvl w:val="0"/>
          <w:numId w:val="25"/>
        </w:numPr>
        <w:rPr>
          <w:lang w:val="en-AU"/>
        </w:rPr>
      </w:pPr>
      <w:proofErr w:type="spellStart"/>
      <w:r>
        <w:rPr>
          <w:lang w:val="en-AU"/>
        </w:rPr>
        <w:t>Hủy</w:t>
      </w:r>
      <w:proofErr w:type="spellEnd"/>
      <w:r>
        <w:rPr>
          <w:lang w:val="en-AU"/>
        </w:rPr>
        <w:t xml:space="preserve"> mutex</w:t>
      </w:r>
    </w:p>
    <w:p w14:paraId="147D8A2B" w14:textId="77777777" w:rsidR="00B94AA1" w:rsidRDefault="00B94AA1" w:rsidP="00B94AA1">
      <w:pPr>
        <w:pStyle w:val="Heading3"/>
        <w:rPr>
          <w:lang w:val="en-AU"/>
        </w:rPr>
      </w:pPr>
      <w:bookmarkStart w:id="26" w:name="_Toc410557199"/>
      <w:proofErr w:type="spellStart"/>
      <w:r>
        <w:rPr>
          <w:lang w:val="en-AU"/>
        </w:rPr>
        <w:t>Các</w:t>
      </w:r>
      <w:proofErr w:type="spellEnd"/>
      <w:r>
        <w:rPr>
          <w:lang w:val="en-AU"/>
        </w:rPr>
        <w:t xml:space="preserve"> function </w:t>
      </w:r>
      <w:proofErr w:type="spellStart"/>
      <w:r>
        <w:rPr>
          <w:lang w:val="en-AU"/>
        </w:rPr>
        <w:t>cơ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bản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cho</w:t>
      </w:r>
      <w:proofErr w:type="spellEnd"/>
      <w:r>
        <w:rPr>
          <w:lang w:val="en-AU"/>
        </w:rPr>
        <w:t xml:space="preserve"> Mutex </w:t>
      </w:r>
      <w:proofErr w:type="spellStart"/>
      <w:r>
        <w:rPr>
          <w:lang w:val="en-AU"/>
        </w:rPr>
        <w:t>trên</w:t>
      </w:r>
      <w:proofErr w:type="spellEnd"/>
      <w:r>
        <w:rPr>
          <w:lang w:val="en-AU"/>
        </w:rPr>
        <w:t xml:space="preserve"> C</w:t>
      </w:r>
      <w:bookmarkEnd w:id="26"/>
    </w:p>
    <w:p w14:paraId="2F2A5D6D" w14:textId="77777777" w:rsidR="00FD2CA3" w:rsidRDefault="00B94AA1" w:rsidP="00D9040B">
      <w:pPr>
        <w:pStyle w:val="BodyTextFirstIndent"/>
        <w:ind w:firstLine="0"/>
        <w:rPr>
          <w:lang w:val="en-AU"/>
        </w:rPr>
      </w:pPr>
      <w:proofErr w:type="spellStart"/>
      <w:r>
        <w:rPr>
          <w:lang w:val="en-AU"/>
        </w:rPr>
        <w:t>Để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dụng</w:t>
      </w:r>
      <w:proofErr w:type="spellEnd"/>
      <w:r w:rsidR="00D9040B">
        <w:rPr>
          <w:lang w:val="en-AU"/>
        </w:rPr>
        <w:t xml:space="preserve"> mutex ta </w:t>
      </w:r>
      <w:proofErr w:type="spellStart"/>
      <w:r w:rsidR="00D9040B">
        <w:rPr>
          <w:lang w:val="en-AU"/>
        </w:rPr>
        <w:t>cần</w:t>
      </w:r>
      <w:proofErr w:type="spellEnd"/>
      <w:r w:rsidR="00D9040B">
        <w:rPr>
          <w:lang w:val="en-AU"/>
        </w:rPr>
        <w:t xml:space="preserve"> </w:t>
      </w:r>
      <w:proofErr w:type="spellStart"/>
      <w:r w:rsidR="00D9040B">
        <w:rPr>
          <w:lang w:val="en-AU"/>
        </w:rPr>
        <w:t>phải</w:t>
      </w:r>
      <w:proofErr w:type="spellEnd"/>
      <w:r w:rsidR="00D9040B">
        <w:rPr>
          <w:lang w:val="en-AU"/>
        </w:rPr>
        <w:t xml:space="preserve"> include </w:t>
      </w:r>
      <w:bookmarkStart w:id="27" w:name="OLE_LINK3"/>
      <w:bookmarkStart w:id="28" w:name="OLE_LINK4"/>
      <w:proofErr w:type="spellStart"/>
      <w:r>
        <w:rPr>
          <w:lang w:val="en-AU"/>
        </w:rPr>
        <w:t>pthread.h</w:t>
      </w:r>
      <w:proofErr w:type="spellEnd"/>
      <w:r>
        <w:rPr>
          <w:lang w:val="en-AU"/>
        </w:rPr>
        <w:t xml:space="preserve"> </w:t>
      </w:r>
      <w:bookmarkEnd w:id="27"/>
      <w:bookmarkEnd w:id="28"/>
      <w:proofErr w:type="spellStart"/>
      <w:r>
        <w:rPr>
          <w:lang w:val="en-AU"/>
        </w:rPr>
        <w:t>vào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trước</w:t>
      </w:r>
      <w:proofErr w:type="spellEnd"/>
      <w:r>
        <w:rPr>
          <w:lang w:val="en-AU"/>
        </w:rPr>
        <w:t>.</w:t>
      </w:r>
    </w:p>
    <w:p w14:paraId="074EF538" w14:textId="77777777" w:rsidR="00B94AA1" w:rsidRDefault="00F406DE" w:rsidP="00D9040B">
      <w:pPr>
        <w:pStyle w:val="BodyTextFirstIndent"/>
        <w:ind w:firstLine="0"/>
        <w:rPr>
          <w:lang w:val="en-AU"/>
        </w:rPr>
      </w:pPr>
      <w:r>
        <w:rPr>
          <w:lang w:val="en-AU"/>
        </w:rPr>
        <w:t xml:space="preserve">Sau </w:t>
      </w:r>
      <w:proofErr w:type="spellStart"/>
      <w:r>
        <w:rPr>
          <w:lang w:val="en-AU"/>
        </w:rPr>
        <w:t>khi</w:t>
      </w:r>
      <w:proofErr w:type="spellEnd"/>
      <w:r>
        <w:rPr>
          <w:lang w:val="en-AU"/>
        </w:rPr>
        <w:t xml:space="preserve"> include </w:t>
      </w:r>
      <w:proofErr w:type="spellStart"/>
      <w:r>
        <w:rPr>
          <w:lang w:val="en-AU"/>
        </w:rPr>
        <w:t>pthread.h</w:t>
      </w:r>
      <w:proofErr w:type="spellEnd"/>
      <w:r w:rsidR="00B94AA1">
        <w:rPr>
          <w:lang w:val="en-AU"/>
        </w:rPr>
        <w:t xml:space="preserve">, mutex </w:t>
      </w:r>
      <w:proofErr w:type="spellStart"/>
      <w:r w:rsidR="00B94AA1">
        <w:rPr>
          <w:lang w:val="en-AU"/>
        </w:rPr>
        <w:t>có</w:t>
      </w:r>
      <w:proofErr w:type="spellEnd"/>
      <w:r w:rsidR="00B94AA1">
        <w:rPr>
          <w:lang w:val="en-AU"/>
        </w:rPr>
        <w:t xml:space="preserve"> </w:t>
      </w:r>
      <w:proofErr w:type="spellStart"/>
      <w:r w:rsidR="00B94AA1">
        <w:rPr>
          <w:lang w:val="en-AU"/>
        </w:rPr>
        <w:t>thể</w:t>
      </w:r>
      <w:proofErr w:type="spellEnd"/>
      <w:r w:rsidR="00B94AA1">
        <w:rPr>
          <w:lang w:val="en-AU"/>
        </w:rPr>
        <w:t xml:space="preserve"> </w:t>
      </w:r>
      <w:proofErr w:type="spellStart"/>
      <w:r w:rsidR="00B94AA1">
        <w:rPr>
          <w:lang w:val="en-AU"/>
        </w:rPr>
        <w:t>được</w:t>
      </w:r>
      <w:proofErr w:type="spellEnd"/>
      <w:r w:rsidR="00B94AA1">
        <w:rPr>
          <w:lang w:val="en-AU"/>
        </w:rPr>
        <w:t xml:space="preserve"> </w:t>
      </w:r>
      <w:proofErr w:type="spellStart"/>
      <w:r w:rsidR="00B94AA1">
        <w:rPr>
          <w:lang w:val="en-AU"/>
        </w:rPr>
        <w:t>sử</w:t>
      </w:r>
      <w:proofErr w:type="spellEnd"/>
      <w:r w:rsidR="00B94AA1">
        <w:rPr>
          <w:lang w:val="en-AU"/>
        </w:rPr>
        <w:t xml:space="preserve"> </w:t>
      </w:r>
      <w:proofErr w:type="spellStart"/>
      <w:r w:rsidR="00B94AA1">
        <w:rPr>
          <w:lang w:val="en-AU"/>
        </w:rPr>
        <w:t>dụng</w:t>
      </w:r>
      <w:proofErr w:type="spellEnd"/>
      <w:r w:rsidR="00B94AA1">
        <w:rPr>
          <w:lang w:val="en-AU"/>
        </w:rPr>
        <w:t xml:space="preserve"> </w:t>
      </w:r>
      <w:proofErr w:type="spellStart"/>
      <w:r w:rsidR="00B94AA1">
        <w:rPr>
          <w:lang w:val="en-AU"/>
        </w:rPr>
        <w:t>thông</w:t>
      </w:r>
      <w:proofErr w:type="spellEnd"/>
      <w:r w:rsidR="00B94AA1">
        <w:rPr>
          <w:lang w:val="en-AU"/>
        </w:rPr>
        <w:t xml:space="preserve"> qua </w:t>
      </w:r>
      <w:proofErr w:type="spellStart"/>
      <w:r w:rsidR="00B94AA1">
        <w:rPr>
          <w:lang w:val="en-AU"/>
        </w:rPr>
        <w:t>các</w:t>
      </w:r>
      <w:proofErr w:type="spellEnd"/>
      <w:r w:rsidR="00B94AA1">
        <w:rPr>
          <w:lang w:val="en-AU"/>
        </w:rPr>
        <w:t xml:space="preserve"> </w:t>
      </w:r>
      <w:proofErr w:type="spellStart"/>
      <w:r>
        <w:rPr>
          <w:lang w:val="en-AU"/>
        </w:rPr>
        <w:t>hàm</w:t>
      </w:r>
      <w:proofErr w:type="spellEnd"/>
      <w:r w:rsidR="00B94AA1">
        <w:rPr>
          <w:lang w:val="en-AU"/>
        </w:rPr>
        <w:t xml:space="preserve"> </w:t>
      </w:r>
      <w:proofErr w:type="spellStart"/>
      <w:r w:rsidR="00B94AA1">
        <w:rPr>
          <w:lang w:val="en-AU"/>
        </w:rPr>
        <w:t>như</w:t>
      </w:r>
      <w:proofErr w:type="spellEnd"/>
      <w:r w:rsidR="00B94AA1">
        <w:rPr>
          <w:lang w:val="en-AU"/>
        </w:rPr>
        <w:t xml:space="preserve"> </w:t>
      </w:r>
      <w:proofErr w:type="spellStart"/>
      <w:r w:rsidR="00B94AA1">
        <w:rPr>
          <w:lang w:val="en-AU"/>
        </w:rPr>
        <w:t>sau</w:t>
      </w:r>
      <w:proofErr w:type="spellEnd"/>
      <w:r w:rsidR="00B94AA1">
        <w:rPr>
          <w:lang w:val="en-AU"/>
        </w:rPr>
        <w:t>:</w:t>
      </w:r>
    </w:p>
    <w:p w14:paraId="7B2217EB" w14:textId="77777777" w:rsidR="00CE16DB" w:rsidRDefault="00CF4D9B" w:rsidP="00452CB2">
      <w:pPr>
        <w:pStyle w:val="Bullet1"/>
        <w:ind w:left="360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mutex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452CB2">
        <w:t>:</w:t>
      </w:r>
    </w:p>
    <w:p w14:paraId="65FC8383" w14:textId="77777777" w:rsidR="00CE16DB" w:rsidRPr="00452CB2" w:rsidRDefault="00CE16DB" w:rsidP="00CE16DB">
      <w:pPr>
        <w:pStyle w:val="BodyText"/>
        <w:ind w:left="720"/>
        <w:rPr>
          <w:b/>
        </w:rPr>
      </w:pPr>
      <w:proofErr w:type="spellStart"/>
      <w:r w:rsidRPr="00452CB2">
        <w:rPr>
          <w:b/>
        </w:rPr>
        <w:t>pthread_mutex_t</w:t>
      </w:r>
      <w:proofErr w:type="spellEnd"/>
      <w:r w:rsidRPr="00452CB2">
        <w:rPr>
          <w:b/>
        </w:rPr>
        <w:t xml:space="preserve"> </w:t>
      </w:r>
      <w:proofErr w:type="gramStart"/>
      <w:r w:rsidRPr="00452CB2">
        <w:rPr>
          <w:b/>
        </w:rPr>
        <w:t>mutex;</w:t>
      </w:r>
      <w:proofErr w:type="gramEnd"/>
    </w:p>
    <w:p w14:paraId="234E1D38" w14:textId="77777777" w:rsidR="00903F3A" w:rsidRPr="00903F3A" w:rsidRDefault="00452CB2" w:rsidP="00903F3A">
      <w:pPr>
        <w:pStyle w:val="BodyTextFirstIndent"/>
      </w:pPr>
      <w:r>
        <w:t>T</w:t>
      </w:r>
      <w:r w:rsidR="00903F3A">
        <w:t xml:space="preserve">hông </w:t>
      </w:r>
      <w:proofErr w:type="spellStart"/>
      <w:r w:rsidR="00903F3A">
        <w:t>thương</w:t>
      </w:r>
      <w:proofErr w:type="spellEnd"/>
      <w:r w:rsidR="00903F3A">
        <w:t xml:space="preserve"> mutex </w:t>
      </w:r>
      <w:proofErr w:type="spellStart"/>
      <w:r w:rsidR="00903F3A">
        <w:t>được</w:t>
      </w:r>
      <w:proofErr w:type="spellEnd"/>
      <w:r w:rsidR="00903F3A">
        <w:t xml:space="preserve"> </w:t>
      </w:r>
      <w:proofErr w:type="spellStart"/>
      <w:r w:rsidR="00903F3A">
        <w:t>khai</w:t>
      </w:r>
      <w:proofErr w:type="spellEnd"/>
      <w:r w:rsidR="00903F3A">
        <w:t xml:space="preserve"> </w:t>
      </w:r>
      <w:proofErr w:type="spellStart"/>
      <w:r w:rsidR="00903F3A">
        <w:t>báo</w:t>
      </w:r>
      <w:proofErr w:type="spellEnd"/>
      <w:r w:rsidR="00903F3A">
        <w:t xml:space="preserve"> </w:t>
      </w:r>
      <w:proofErr w:type="spellStart"/>
      <w:r w:rsidR="00903F3A">
        <w:t>như</w:t>
      </w:r>
      <w:proofErr w:type="spellEnd"/>
      <w:r w:rsidR="00903F3A">
        <w:t xml:space="preserve"> </w:t>
      </w:r>
      <w:proofErr w:type="spellStart"/>
      <w:r w:rsidR="00903F3A">
        <w:t>một</w:t>
      </w:r>
      <w:proofErr w:type="spellEnd"/>
      <w:r w:rsidR="00903F3A">
        <w:t xml:space="preserve"> </w:t>
      </w:r>
      <w:proofErr w:type="spellStart"/>
      <w:r w:rsidR="00903F3A">
        <w:t>biến</w:t>
      </w:r>
      <w:proofErr w:type="spellEnd"/>
      <w:r w:rsidR="00903F3A">
        <w:t xml:space="preserve"> </w:t>
      </w:r>
      <w:proofErr w:type="spellStart"/>
      <w:r w:rsidR="00903F3A">
        <w:t>toàn</w:t>
      </w:r>
      <w:proofErr w:type="spellEnd"/>
      <w:r w:rsidR="00903F3A">
        <w:t xml:space="preserve"> </w:t>
      </w:r>
      <w:proofErr w:type="spellStart"/>
      <w:r w:rsidR="00903F3A">
        <w:t>cục</w:t>
      </w:r>
      <w:proofErr w:type="spellEnd"/>
      <w:r w:rsidR="00903F3A">
        <w:t>.</w:t>
      </w:r>
    </w:p>
    <w:p w14:paraId="06C3C503" w14:textId="77777777" w:rsidR="008154B8" w:rsidRDefault="00B94AA1" w:rsidP="008154B8">
      <w:pPr>
        <w:pStyle w:val="Bullet1"/>
        <w:ind w:left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</w:t>
      </w:r>
      <w:r w:rsidR="0029019D">
        <w:t>ạo</w:t>
      </w:r>
      <w:proofErr w:type="spellEnd"/>
      <w:r w:rsidR="0029019D">
        <w:t xml:space="preserve"> </w:t>
      </w:r>
      <w:proofErr w:type="spellStart"/>
      <w:r w:rsidR="0029019D">
        <w:t>một</w:t>
      </w:r>
      <w:proofErr w:type="spellEnd"/>
      <w:r w:rsidR="0029019D">
        <w:t xml:space="preserve"> mutex ta </w:t>
      </w:r>
      <w:proofErr w:type="spellStart"/>
      <w:r w:rsidR="0029019D">
        <w:t>sử</w:t>
      </w:r>
      <w:proofErr w:type="spellEnd"/>
      <w:r w:rsidR="0029019D">
        <w:t xml:space="preserve"> </w:t>
      </w:r>
      <w:proofErr w:type="spellStart"/>
      <w:r w:rsidR="0029019D">
        <w:t>dụng</w:t>
      </w:r>
      <w:proofErr w:type="spellEnd"/>
      <w:r>
        <w:t>:</w:t>
      </w:r>
    </w:p>
    <w:p w14:paraId="1F69CB80" w14:textId="77777777" w:rsidR="008154B8" w:rsidRPr="00D72972" w:rsidRDefault="00B94AA1" w:rsidP="008154B8">
      <w:pPr>
        <w:pStyle w:val="Bullet1"/>
        <w:numPr>
          <w:ilvl w:val="0"/>
          <w:numId w:val="0"/>
        </w:numPr>
        <w:ind w:left="360"/>
        <w:jc w:val="left"/>
        <w:rPr>
          <w:b/>
        </w:rPr>
      </w:pPr>
      <w:r w:rsidRPr="00D72972">
        <w:rPr>
          <w:b/>
        </w:rPr>
        <w:t xml:space="preserve">int </w:t>
      </w:r>
      <w:proofErr w:type="spellStart"/>
      <w:r w:rsidRPr="00D72972">
        <w:rPr>
          <w:b/>
        </w:rPr>
        <w:t>pthread_mutex_</w:t>
      </w:r>
      <w:proofErr w:type="gramStart"/>
      <w:r w:rsidRPr="00D72972">
        <w:rPr>
          <w:b/>
        </w:rPr>
        <w:t>init</w:t>
      </w:r>
      <w:proofErr w:type="spellEnd"/>
      <w:r w:rsidRPr="00D72972">
        <w:rPr>
          <w:b/>
        </w:rPr>
        <w:t>(</w:t>
      </w:r>
      <w:proofErr w:type="spellStart"/>
      <w:proofErr w:type="gramEnd"/>
      <w:r w:rsidRPr="00D72972">
        <w:rPr>
          <w:b/>
        </w:rPr>
        <w:t>pthread_mutex_t</w:t>
      </w:r>
      <w:proofErr w:type="spellEnd"/>
      <w:r w:rsidRPr="00D72972">
        <w:rPr>
          <w:b/>
        </w:rPr>
        <w:t xml:space="preserve"> *mutex,</w:t>
      </w:r>
      <w:r w:rsidR="008154B8" w:rsidRPr="00D72972">
        <w:rPr>
          <w:b/>
        </w:rPr>
        <w:t xml:space="preserve"> </w:t>
      </w:r>
    </w:p>
    <w:p w14:paraId="38B0A4F3" w14:textId="77777777" w:rsidR="00B94AA1" w:rsidRPr="00D72972" w:rsidRDefault="008154B8" w:rsidP="008154B8">
      <w:pPr>
        <w:pStyle w:val="Bullet1"/>
        <w:numPr>
          <w:ilvl w:val="0"/>
          <w:numId w:val="0"/>
        </w:numPr>
        <w:ind w:left="360"/>
        <w:jc w:val="left"/>
        <w:rPr>
          <w:b/>
        </w:rPr>
      </w:pPr>
      <w:r w:rsidRPr="00D72972">
        <w:rPr>
          <w:b/>
        </w:rPr>
        <w:t xml:space="preserve">                                      const </w:t>
      </w:r>
      <w:proofErr w:type="spellStart"/>
      <w:r w:rsidR="00B94AA1" w:rsidRPr="00D72972">
        <w:rPr>
          <w:b/>
        </w:rPr>
        <w:t>pthread_mutexattr_t</w:t>
      </w:r>
      <w:proofErr w:type="spellEnd"/>
      <w:r w:rsidR="008428BB" w:rsidRPr="00D72972">
        <w:rPr>
          <w:b/>
        </w:rPr>
        <w:t xml:space="preserve"> *</w:t>
      </w:r>
      <w:proofErr w:type="spellStart"/>
      <w:r w:rsidR="00B94AA1" w:rsidRPr="00D72972">
        <w:rPr>
          <w:b/>
        </w:rPr>
        <w:t>attr</w:t>
      </w:r>
      <w:proofErr w:type="spellEnd"/>
      <w:proofErr w:type="gramStart"/>
      <w:r w:rsidR="00B94AA1" w:rsidRPr="00D72972">
        <w:rPr>
          <w:b/>
        </w:rPr>
        <w:t>);</w:t>
      </w:r>
      <w:proofErr w:type="gramEnd"/>
    </w:p>
    <w:p w14:paraId="6BB4C1A3" w14:textId="77777777" w:rsidR="00B94AA1" w:rsidRDefault="00293055" w:rsidP="00B94AA1">
      <w:pPr>
        <w:pStyle w:val="BodyText"/>
      </w:pPr>
      <w:r>
        <w:t>Trong</w:t>
      </w:r>
      <w:r w:rsidR="00B94AA1">
        <w:t xml:space="preserve"> </w:t>
      </w:r>
      <w:proofErr w:type="spellStart"/>
      <w:r w:rsidR="00B94AA1">
        <w:t>đó</w:t>
      </w:r>
      <w:proofErr w:type="spellEnd"/>
      <w:r w:rsidR="00B94AA1">
        <w:t xml:space="preserve">, mutex </w:t>
      </w:r>
      <w:proofErr w:type="spellStart"/>
      <w:r w:rsidR="00B94AA1">
        <w:t>là</w:t>
      </w:r>
      <w:proofErr w:type="spellEnd"/>
      <w:r w:rsidR="00B94AA1">
        <w:t xml:space="preserve"> con </w:t>
      </w:r>
      <w:proofErr w:type="spellStart"/>
      <w:r w:rsidR="00B94AA1">
        <w:t>trỏ</w:t>
      </w:r>
      <w:proofErr w:type="spellEnd"/>
      <w:r w:rsidR="00B94AA1">
        <w:t xml:space="preserve"> </w:t>
      </w:r>
      <w:proofErr w:type="spellStart"/>
      <w:r w:rsidR="00B94AA1">
        <w:t>chỉ</w:t>
      </w:r>
      <w:proofErr w:type="spellEnd"/>
      <w:r w:rsidR="00B94AA1">
        <w:t xml:space="preserve"> </w:t>
      </w:r>
      <w:proofErr w:type="spellStart"/>
      <w:r w:rsidR="00B94AA1">
        <w:t>đến</w:t>
      </w:r>
      <w:proofErr w:type="spellEnd"/>
      <w:r w:rsidR="00B94AA1">
        <w:t xml:space="preserve"> </w:t>
      </w:r>
      <w:proofErr w:type="spellStart"/>
      <w:r w:rsidR="00B94AA1">
        <w:t>địa</w:t>
      </w:r>
      <w:proofErr w:type="spellEnd"/>
      <w:r w:rsidR="00B94AA1">
        <w:t xml:space="preserve"> </w:t>
      </w:r>
      <w:proofErr w:type="spellStart"/>
      <w:r w:rsidR="00B94AA1">
        <w:t>chỉ</w:t>
      </w:r>
      <w:proofErr w:type="spellEnd"/>
      <w:r w:rsidR="00B94AA1">
        <w:t xml:space="preserve"> </w:t>
      </w:r>
      <w:proofErr w:type="spellStart"/>
      <w:r w:rsidR="00B94AA1">
        <w:t>của</w:t>
      </w:r>
      <w:proofErr w:type="spellEnd"/>
      <w:r w:rsidR="00B94AA1">
        <w:t xml:space="preserve"> </w:t>
      </w:r>
      <w:proofErr w:type="spellStart"/>
      <w:r w:rsidR="00B94AA1">
        <w:t>biến</w:t>
      </w:r>
      <w:proofErr w:type="spellEnd"/>
      <w:r w:rsidR="00B94AA1">
        <w:t xml:space="preserve"> mutex, </w:t>
      </w:r>
      <w:proofErr w:type="spellStart"/>
      <w:r w:rsidR="00B94AA1">
        <w:t>attr</w:t>
      </w:r>
      <w:proofErr w:type="spellEnd"/>
      <w:r w:rsidR="00B94AA1">
        <w:t xml:space="preserve"> </w:t>
      </w:r>
      <w:proofErr w:type="spellStart"/>
      <w:r w:rsidR="00B94AA1">
        <w:t>là</w:t>
      </w:r>
      <w:proofErr w:type="spellEnd"/>
      <w:r w:rsidR="00B94AA1">
        <w:t xml:space="preserve"> con </w:t>
      </w:r>
      <w:proofErr w:type="spellStart"/>
      <w:r w:rsidR="00B94AA1">
        <w:t>trỏ</w:t>
      </w:r>
      <w:proofErr w:type="spellEnd"/>
      <w:r w:rsidR="00B94AA1">
        <w:t xml:space="preserve"> </w:t>
      </w:r>
      <w:proofErr w:type="spellStart"/>
      <w:r w:rsidR="00B94AA1">
        <w:t>chỉ</w:t>
      </w:r>
      <w:proofErr w:type="spellEnd"/>
      <w:r w:rsidR="00B94AA1">
        <w:t xml:space="preserve"> </w:t>
      </w:r>
      <w:proofErr w:type="spellStart"/>
      <w:r w:rsidR="00B94AA1">
        <w:t>đến</w:t>
      </w:r>
      <w:proofErr w:type="spellEnd"/>
      <w:r w:rsidR="00B94AA1">
        <w:t xml:space="preserve"> </w:t>
      </w:r>
      <w:proofErr w:type="spellStart"/>
      <w:r w:rsidR="00B94AA1">
        <w:t>nơi</w:t>
      </w:r>
      <w:proofErr w:type="spellEnd"/>
      <w:r w:rsidR="00B94AA1">
        <w:t xml:space="preserve"> </w:t>
      </w:r>
      <w:proofErr w:type="spellStart"/>
      <w:r w:rsidR="00B94AA1">
        <w:t>mà</w:t>
      </w:r>
      <w:proofErr w:type="spellEnd"/>
      <w:r w:rsidR="00B94AA1">
        <w:t xml:space="preserve"> function </w:t>
      </w:r>
      <w:proofErr w:type="spellStart"/>
      <w:r w:rsidR="00B94AA1">
        <w:t>có</w:t>
      </w:r>
      <w:proofErr w:type="spellEnd"/>
      <w:r w:rsidR="00B94AA1">
        <w:t xml:space="preserve"> </w:t>
      </w:r>
      <w:proofErr w:type="spellStart"/>
      <w:r w:rsidR="00B94AA1">
        <w:t>thể</w:t>
      </w:r>
      <w:proofErr w:type="spellEnd"/>
      <w:r w:rsidR="00B94AA1">
        <w:t xml:space="preserve"> </w:t>
      </w:r>
      <w:proofErr w:type="spellStart"/>
      <w:r w:rsidR="00B94AA1">
        <w:t>tìm</w:t>
      </w:r>
      <w:proofErr w:type="spellEnd"/>
      <w:r w:rsidR="00B94AA1">
        <w:t xml:space="preserve"> </w:t>
      </w:r>
      <w:proofErr w:type="spellStart"/>
      <w:r w:rsidR="00B94AA1">
        <w:t>thấy</w:t>
      </w:r>
      <w:proofErr w:type="spellEnd"/>
      <w:r w:rsidR="00B94AA1">
        <w:t xml:space="preserve"> </w:t>
      </w:r>
      <w:proofErr w:type="spellStart"/>
      <w:r w:rsidR="00B94AA1">
        <w:t>thuộc</w:t>
      </w:r>
      <w:proofErr w:type="spellEnd"/>
      <w:r w:rsidR="00B94AA1">
        <w:t xml:space="preserve"> </w:t>
      </w:r>
      <w:proofErr w:type="spellStart"/>
      <w:r w:rsidR="00B94AA1">
        <w:t>tính</w:t>
      </w:r>
      <w:proofErr w:type="spellEnd"/>
      <w:r w:rsidR="00B94AA1">
        <w:t xml:space="preserve"> </w:t>
      </w:r>
      <w:proofErr w:type="spellStart"/>
      <w:r w:rsidR="00B94AA1">
        <w:t>của</w:t>
      </w:r>
      <w:proofErr w:type="spellEnd"/>
      <w:r w:rsidR="00B94AA1">
        <w:t xml:space="preserve"> mutex </w:t>
      </w:r>
      <w:proofErr w:type="spellStart"/>
      <w:r w:rsidR="00B94AA1">
        <w:t>cần</w:t>
      </w:r>
      <w:proofErr w:type="spellEnd"/>
      <w:r w:rsidR="00B94AA1">
        <w:t xml:space="preserve"> </w:t>
      </w:r>
      <w:proofErr w:type="spellStart"/>
      <w:r w:rsidR="00B94AA1">
        <w:t>khởi</w:t>
      </w:r>
      <w:proofErr w:type="spellEnd"/>
      <w:r w:rsidR="00B94AA1">
        <w:t xml:space="preserve"> </w:t>
      </w:r>
      <w:proofErr w:type="spellStart"/>
      <w:r w:rsidR="00B94AA1">
        <w:t>tạo</w:t>
      </w:r>
      <w:proofErr w:type="spellEnd"/>
      <w:r w:rsidR="00B94AA1">
        <w:t>.</w:t>
      </w:r>
      <w:r w:rsidR="006E64F1">
        <w:t xml:space="preserve"> con </w:t>
      </w:r>
      <w:proofErr w:type="spellStart"/>
      <w:r w:rsidR="006E64F1">
        <w:t>trỏ</w:t>
      </w:r>
      <w:proofErr w:type="spellEnd"/>
      <w:r w:rsidR="006E64F1">
        <w:t xml:space="preserve"> </w:t>
      </w:r>
      <w:proofErr w:type="spellStart"/>
      <w:r w:rsidR="006E64F1">
        <w:t>của</w:t>
      </w:r>
      <w:proofErr w:type="spellEnd"/>
      <w:r w:rsidR="006E64F1">
        <w:t xml:space="preserve"> </w:t>
      </w:r>
      <w:proofErr w:type="spellStart"/>
      <w:r w:rsidR="006E64F1">
        <w:t>attr</w:t>
      </w:r>
      <w:proofErr w:type="spellEnd"/>
      <w:r w:rsidR="006E64F1">
        <w:t xml:space="preserve"> </w:t>
      </w:r>
      <w:proofErr w:type="spellStart"/>
      <w:r w:rsidR="006E64F1">
        <w:t>có</w:t>
      </w:r>
      <w:proofErr w:type="spellEnd"/>
      <w:r w:rsidR="006E64F1">
        <w:t xml:space="preserve"> </w:t>
      </w:r>
      <w:proofErr w:type="spellStart"/>
      <w:r w:rsidR="006E64F1">
        <w:t>thể</w:t>
      </w:r>
      <w:proofErr w:type="spellEnd"/>
      <w:r w:rsidR="006E64F1">
        <w:t xml:space="preserve"> </w:t>
      </w:r>
      <w:proofErr w:type="spellStart"/>
      <w:r w:rsidR="006E64F1">
        <w:t>được</w:t>
      </w:r>
      <w:proofErr w:type="spellEnd"/>
      <w:r w:rsidR="006E64F1">
        <w:t xml:space="preserve"> </w:t>
      </w:r>
      <w:proofErr w:type="spellStart"/>
      <w:r w:rsidR="006E64F1">
        <w:t>để</w:t>
      </w:r>
      <w:proofErr w:type="spellEnd"/>
      <w:r w:rsidR="006E64F1">
        <w:t xml:space="preserve"> NULL </w:t>
      </w:r>
      <w:proofErr w:type="spellStart"/>
      <w:r w:rsidR="006E64F1">
        <w:t>khi</w:t>
      </w:r>
      <w:proofErr w:type="spellEnd"/>
      <w:r w:rsidR="006E64F1">
        <w:t xml:space="preserve"> ta </w:t>
      </w:r>
      <w:proofErr w:type="spellStart"/>
      <w:r w:rsidR="006E64F1">
        <w:t>sử</w:t>
      </w:r>
      <w:proofErr w:type="spellEnd"/>
      <w:r w:rsidR="006E64F1">
        <w:t xml:space="preserve"> </w:t>
      </w:r>
      <w:proofErr w:type="spellStart"/>
      <w:r w:rsidR="006E64F1">
        <w:t>dụng</w:t>
      </w:r>
      <w:proofErr w:type="spellEnd"/>
      <w:r w:rsidR="006E64F1">
        <w:t xml:space="preserve"> </w:t>
      </w:r>
      <w:proofErr w:type="spellStart"/>
      <w:r w:rsidR="006E64F1">
        <w:t>các</w:t>
      </w:r>
      <w:proofErr w:type="spellEnd"/>
      <w:r w:rsidR="006E64F1">
        <w:t xml:space="preserve"> </w:t>
      </w:r>
      <w:proofErr w:type="spellStart"/>
      <w:r w:rsidR="006E64F1">
        <w:t>cài</w:t>
      </w:r>
      <w:proofErr w:type="spellEnd"/>
      <w:r w:rsidR="006E64F1">
        <w:t xml:space="preserve"> </w:t>
      </w:r>
      <w:proofErr w:type="spellStart"/>
      <w:r w:rsidR="006E64F1">
        <w:t>đặt</w:t>
      </w:r>
      <w:proofErr w:type="spellEnd"/>
      <w:r w:rsidR="006E64F1">
        <w:t xml:space="preserve"> </w:t>
      </w:r>
      <w:proofErr w:type="spellStart"/>
      <w:r w:rsidR="006E64F1">
        <w:t>mặc</w:t>
      </w:r>
      <w:proofErr w:type="spellEnd"/>
      <w:r w:rsidR="006E64F1">
        <w:t xml:space="preserve"> </w:t>
      </w:r>
      <w:proofErr w:type="spellStart"/>
      <w:r w:rsidR="006E64F1">
        <w:t>định</w:t>
      </w:r>
      <w:proofErr w:type="spellEnd"/>
      <w:r w:rsidR="006E64F1">
        <w:t xml:space="preserve"> </w:t>
      </w:r>
      <w:proofErr w:type="spellStart"/>
      <w:r w:rsidR="006E64F1">
        <w:t>của</w:t>
      </w:r>
      <w:proofErr w:type="spellEnd"/>
      <w:r w:rsidR="006E64F1">
        <w:t xml:space="preserve"> Mutex.</w:t>
      </w:r>
    </w:p>
    <w:p w14:paraId="10756F5F" w14:textId="77777777" w:rsidR="00B94AA1" w:rsidRDefault="00584A4B" w:rsidP="000B3453">
      <w:pPr>
        <w:pStyle w:val="Bullet1"/>
        <w:ind w:left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mutex,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43E4B62" w14:textId="77777777" w:rsidR="005A7B40" w:rsidRPr="00690AE7" w:rsidRDefault="00000000" w:rsidP="00690AE7">
      <w:pPr>
        <w:pStyle w:val="Bullet1"/>
        <w:numPr>
          <w:ilvl w:val="0"/>
          <w:numId w:val="0"/>
        </w:numPr>
        <w:ind w:firstLine="360"/>
        <w:rPr>
          <w:b/>
          <w:shd w:val="clear" w:color="auto" w:fill="F0F5FE"/>
        </w:rPr>
      </w:pPr>
      <w:hyperlink r:id="rId9" w:tgtFrame="W31" w:history="1">
        <w:proofErr w:type="spellStart"/>
        <w:r w:rsidR="00584A4B" w:rsidRPr="00690AE7">
          <w:rPr>
            <w:b/>
          </w:rPr>
          <w:t>pthread_mutex_destroy</w:t>
        </w:r>
        <w:proofErr w:type="spellEnd"/>
      </w:hyperlink>
      <w:r w:rsidR="00584A4B" w:rsidRPr="00690AE7">
        <w:rPr>
          <w:b/>
        </w:rPr>
        <w:t> (</w:t>
      </w:r>
      <w:proofErr w:type="spellStart"/>
      <w:r w:rsidR="00584A4B" w:rsidRPr="00690AE7">
        <w:rPr>
          <w:b/>
        </w:rPr>
        <w:t>pthread_mutex_t</w:t>
      </w:r>
      <w:proofErr w:type="spellEnd"/>
      <w:r w:rsidR="00584A4B" w:rsidRPr="00690AE7">
        <w:rPr>
          <w:b/>
        </w:rPr>
        <w:t xml:space="preserve"> *mutex);</w:t>
      </w:r>
    </w:p>
    <w:p w14:paraId="64DEA718" w14:textId="77777777" w:rsidR="00584A4B" w:rsidRPr="00584A4B" w:rsidRDefault="00584A4B" w:rsidP="00690AE7">
      <w:pPr>
        <w:pStyle w:val="Bullet1"/>
        <w:ind w:left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mutex ta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4CBD4246" w14:textId="77777777" w:rsidR="00584A4B" w:rsidRPr="00477FBD" w:rsidRDefault="00584A4B" w:rsidP="00584A4B">
      <w:pPr>
        <w:pStyle w:val="Bullet1"/>
        <w:numPr>
          <w:ilvl w:val="0"/>
          <w:numId w:val="0"/>
        </w:numPr>
        <w:ind w:left="792"/>
        <w:rPr>
          <w:b/>
        </w:rPr>
      </w:pPr>
      <w:proofErr w:type="spellStart"/>
      <w:r w:rsidRPr="00477FBD">
        <w:rPr>
          <w:b/>
        </w:rPr>
        <w:t>pthread_mutex_lock</w:t>
      </w:r>
      <w:proofErr w:type="spellEnd"/>
      <w:r w:rsidRPr="00477FBD">
        <w:rPr>
          <w:b/>
        </w:rPr>
        <w:t> (</w:t>
      </w:r>
      <w:proofErr w:type="spellStart"/>
      <w:r w:rsidRPr="00477FBD">
        <w:rPr>
          <w:b/>
        </w:rPr>
        <w:t>pthread_mutex_t</w:t>
      </w:r>
      <w:proofErr w:type="spellEnd"/>
      <w:r w:rsidRPr="00477FBD">
        <w:rPr>
          <w:b/>
        </w:rPr>
        <w:t xml:space="preserve"> *mutex);</w:t>
      </w:r>
    </w:p>
    <w:p w14:paraId="13A44941" w14:textId="77777777" w:rsidR="00584A4B" w:rsidRDefault="00A30FD7" w:rsidP="00584A4B">
      <w:pPr>
        <w:pStyle w:val="BodyText"/>
      </w:pPr>
      <w:proofErr w:type="spellStart"/>
      <w:r>
        <w:t>T</w:t>
      </w:r>
      <w:r w:rsidR="00584A4B">
        <w:t>rường</w:t>
      </w:r>
      <w:proofErr w:type="spellEnd"/>
      <w:r w:rsidR="00584A4B">
        <w:t xml:space="preserve"> </w:t>
      </w:r>
      <w:proofErr w:type="spellStart"/>
      <w:r w:rsidR="00584A4B">
        <w:t>hợp</w:t>
      </w:r>
      <w:proofErr w:type="spellEnd"/>
      <w:r w:rsidR="00584A4B">
        <w:t xml:space="preserve"> mutex </w:t>
      </w:r>
      <w:proofErr w:type="spellStart"/>
      <w:r w:rsidR="00584A4B">
        <w:t>đã</w:t>
      </w:r>
      <w:proofErr w:type="spellEnd"/>
      <w:r w:rsidR="00584A4B">
        <w:t xml:space="preserve"> </w:t>
      </w:r>
      <w:proofErr w:type="spellStart"/>
      <w:r w:rsidR="00584A4B">
        <w:t>bị</w:t>
      </w:r>
      <w:proofErr w:type="spellEnd"/>
      <w:r w:rsidR="00584A4B">
        <w:t xml:space="preserve"> </w:t>
      </w:r>
      <w:proofErr w:type="spellStart"/>
      <w:r w:rsidR="00584A4B">
        <w:t>khóa</w:t>
      </w:r>
      <w:proofErr w:type="spellEnd"/>
      <w:r w:rsidR="00584A4B">
        <w:t xml:space="preserve"> </w:t>
      </w:r>
      <w:proofErr w:type="spellStart"/>
      <w:r w:rsidR="00584A4B">
        <w:t>bởi</w:t>
      </w:r>
      <w:proofErr w:type="spellEnd"/>
      <w:r w:rsidR="00584A4B">
        <w:t xml:space="preserve"> </w:t>
      </w:r>
      <w:proofErr w:type="spellStart"/>
      <w:r w:rsidR="00584A4B">
        <w:t>một</w:t>
      </w:r>
      <w:proofErr w:type="spellEnd"/>
      <w:r w:rsidR="00584A4B">
        <w:t xml:space="preserve"> thread </w:t>
      </w:r>
      <w:proofErr w:type="spellStart"/>
      <w:r w:rsidR="00584A4B">
        <w:t>khác</w:t>
      </w:r>
      <w:proofErr w:type="spellEnd"/>
      <w:r w:rsidR="00584A4B">
        <w:t xml:space="preserve">, </w:t>
      </w:r>
      <w:proofErr w:type="spellStart"/>
      <w:r w:rsidR="00584A4B">
        <w:t>hàm</w:t>
      </w:r>
      <w:proofErr w:type="spellEnd"/>
      <w:r w:rsidR="00584A4B">
        <w:t xml:space="preserve"> </w:t>
      </w:r>
      <w:proofErr w:type="spellStart"/>
      <w:r w:rsidR="00584A4B">
        <w:t>này</w:t>
      </w:r>
      <w:proofErr w:type="spellEnd"/>
      <w:r w:rsidR="00584A4B">
        <w:t xml:space="preserve"> </w:t>
      </w:r>
      <w:proofErr w:type="spellStart"/>
      <w:r w:rsidR="00584A4B">
        <w:t>sẽ</w:t>
      </w:r>
      <w:proofErr w:type="spellEnd"/>
      <w:r w:rsidR="00584A4B">
        <w:t xml:space="preserve"> block thread </w:t>
      </w:r>
      <w:proofErr w:type="spellStart"/>
      <w:r w:rsidR="00584A4B">
        <w:t>hiện</w:t>
      </w:r>
      <w:proofErr w:type="spellEnd"/>
      <w:r w:rsidR="00584A4B">
        <w:t xml:space="preserve"> </w:t>
      </w:r>
      <w:proofErr w:type="spellStart"/>
      <w:r w:rsidR="00584A4B">
        <w:t>tại</w:t>
      </w:r>
      <w:proofErr w:type="spellEnd"/>
      <w:r w:rsidR="00584A4B">
        <w:t xml:space="preserve"> </w:t>
      </w:r>
      <w:proofErr w:type="spellStart"/>
      <w:r w:rsidR="00584A4B">
        <w:t>lại</w:t>
      </w:r>
      <w:proofErr w:type="spellEnd"/>
      <w:r w:rsidR="00584A4B">
        <w:t xml:space="preserve"> </w:t>
      </w:r>
      <w:proofErr w:type="spellStart"/>
      <w:r w:rsidR="00584A4B">
        <w:t>và</w:t>
      </w:r>
      <w:proofErr w:type="spellEnd"/>
      <w:r w:rsidR="00584A4B">
        <w:t xml:space="preserve"> </w:t>
      </w:r>
      <w:proofErr w:type="spellStart"/>
      <w:r w:rsidR="00584A4B">
        <w:t>chờ</w:t>
      </w:r>
      <w:proofErr w:type="spellEnd"/>
      <w:r w:rsidR="00584A4B">
        <w:t xml:space="preserve"> </w:t>
      </w:r>
      <w:proofErr w:type="spellStart"/>
      <w:r w:rsidR="00584A4B">
        <w:t>cho</w:t>
      </w:r>
      <w:proofErr w:type="spellEnd"/>
      <w:r w:rsidR="00584A4B">
        <w:t xml:space="preserve"> </w:t>
      </w:r>
      <w:proofErr w:type="spellStart"/>
      <w:r w:rsidR="00584A4B">
        <w:t>đến</w:t>
      </w:r>
      <w:proofErr w:type="spellEnd"/>
      <w:r w:rsidR="00584A4B">
        <w:t xml:space="preserve"> </w:t>
      </w:r>
      <w:proofErr w:type="spellStart"/>
      <w:r w:rsidR="00584A4B">
        <w:t>khi</w:t>
      </w:r>
      <w:proofErr w:type="spellEnd"/>
      <w:r w:rsidR="00584A4B">
        <w:t xml:space="preserve"> mutex </w:t>
      </w:r>
      <w:proofErr w:type="spellStart"/>
      <w:r w:rsidR="00584A4B">
        <w:t>được</w:t>
      </w:r>
      <w:proofErr w:type="spellEnd"/>
      <w:r w:rsidR="00584A4B">
        <w:t xml:space="preserve"> </w:t>
      </w:r>
      <w:proofErr w:type="spellStart"/>
      <w:r w:rsidR="00584A4B">
        <w:t>nhả</w:t>
      </w:r>
      <w:proofErr w:type="spellEnd"/>
      <w:r w:rsidR="00584A4B">
        <w:t xml:space="preserve"> </w:t>
      </w:r>
      <w:proofErr w:type="spellStart"/>
      <w:r w:rsidR="00584A4B">
        <w:t>ra.</w:t>
      </w:r>
      <w:proofErr w:type="spellEnd"/>
    </w:p>
    <w:p w14:paraId="209B0394" w14:textId="77777777" w:rsidR="00584A4B" w:rsidRPr="00584A4B" w:rsidRDefault="00584A4B" w:rsidP="0095334B">
      <w:pPr>
        <w:pStyle w:val="Bullet1"/>
        <w:ind w:left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mutex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75E50ABF" w14:textId="77777777" w:rsidR="00584A4B" w:rsidRPr="00F515C2" w:rsidRDefault="00584A4B" w:rsidP="00584A4B">
      <w:pPr>
        <w:pStyle w:val="Bullet1"/>
        <w:numPr>
          <w:ilvl w:val="0"/>
          <w:numId w:val="0"/>
        </w:numPr>
        <w:ind w:left="792"/>
        <w:rPr>
          <w:b/>
        </w:rPr>
      </w:pPr>
      <w:proofErr w:type="spellStart"/>
      <w:r w:rsidRPr="00F515C2">
        <w:rPr>
          <w:b/>
        </w:rPr>
        <w:t>pthread_mutex_unlock</w:t>
      </w:r>
      <w:proofErr w:type="spellEnd"/>
      <w:r w:rsidRPr="00F515C2">
        <w:rPr>
          <w:b/>
        </w:rPr>
        <w:t> (</w:t>
      </w:r>
      <w:proofErr w:type="spellStart"/>
      <w:r w:rsidRPr="00F515C2">
        <w:rPr>
          <w:b/>
        </w:rPr>
        <w:t>pthread_mutex_t</w:t>
      </w:r>
      <w:proofErr w:type="spellEnd"/>
      <w:r w:rsidRPr="00F515C2">
        <w:rPr>
          <w:b/>
        </w:rPr>
        <w:t xml:space="preserve"> *mutex);</w:t>
      </w:r>
    </w:p>
    <w:p w14:paraId="6EDA3440" w14:textId="77777777" w:rsidR="00DE4930" w:rsidRDefault="00F515C2" w:rsidP="00DE4930">
      <w:pPr>
        <w:pStyle w:val="BodyText"/>
      </w:pPr>
      <w:r>
        <w:t>S</w:t>
      </w:r>
      <w:r w:rsidR="00DE4930">
        <w:t xml:space="preserve">au </w:t>
      </w:r>
      <w:proofErr w:type="spellStart"/>
      <w:r w:rsidR="00DE4930">
        <w:t>khi</w:t>
      </w:r>
      <w:proofErr w:type="spellEnd"/>
      <w:r w:rsidR="00DE4930">
        <w:t xml:space="preserve"> </w:t>
      </w:r>
      <w:proofErr w:type="spellStart"/>
      <w:r w:rsidR="00DE4930">
        <w:t>mở</w:t>
      </w:r>
      <w:proofErr w:type="spellEnd"/>
      <w:r w:rsidR="00DE4930">
        <w:t xml:space="preserve"> </w:t>
      </w:r>
      <w:proofErr w:type="spellStart"/>
      <w:r w:rsidR="00DE4930">
        <w:t>khóa</w:t>
      </w:r>
      <w:proofErr w:type="spellEnd"/>
      <w:r w:rsidR="00DE4930">
        <w:t xml:space="preserve">, </w:t>
      </w:r>
      <w:proofErr w:type="spellStart"/>
      <w:r w:rsidR="00DE4930">
        <w:t>các</w:t>
      </w:r>
      <w:proofErr w:type="spellEnd"/>
      <w:r w:rsidR="00DE4930">
        <w:t xml:space="preserve"> thread </w:t>
      </w:r>
      <w:proofErr w:type="spellStart"/>
      <w:r w:rsidR="00DE4930">
        <w:t>khác</w:t>
      </w:r>
      <w:proofErr w:type="spellEnd"/>
      <w:r w:rsidR="00DE4930">
        <w:t xml:space="preserve"> </w:t>
      </w:r>
      <w:proofErr w:type="spellStart"/>
      <w:r w:rsidR="00DE4930">
        <w:t>được</w:t>
      </w:r>
      <w:proofErr w:type="spellEnd"/>
      <w:r w:rsidR="00DE4930">
        <w:t xml:space="preserve"> </w:t>
      </w:r>
      <w:proofErr w:type="spellStart"/>
      <w:r w:rsidR="00DE4930">
        <w:t>quyền</w:t>
      </w:r>
      <w:proofErr w:type="spellEnd"/>
      <w:r w:rsidR="00DE4930">
        <w:t xml:space="preserve"> </w:t>
      </w:r>
      <w:proofErr w:type="spellStart"/>
      <w:r w:rsidR="00DE4930">
        <w:t>tranh</w:t>
      </w:r>
      <w:proofErr w:type="spellEnd"/>
      <w:r w:rsidR="00DE4930">
        <w:t xml:space="preserve"> </w:t>
      </w:r>
      <w:proofErr w:type="spellStart"/>
      <w:r w:rsidR="00DE4930">
        <w:t>chấp</w:t>
      </w:r>
      <w:proofErr w:type="spellEnd"/>
      <w:r w:rsidR="00DE4930">
        <w:t xml:space="preserve"> </w:t>
      </w:r>
      <w:proofErr w:type="spellStart"/>
      <w:r w:rsidR="00DE4930">
        <w:t>giành</w:t>
      </w:r>
      <w:proofErr w:type="spellEnd"/>
      <w:r w:rsidR="00DE4930">
        <w:t xml:space="preserve"> </w:t>
      </w:r>
      <w:proofErr w:type="spellStart"/>
      <w:r w:rsidR="00DE4930">
        <w:t>quyền</w:t>
      </w:r>
      <w:proofErr w:type="spellEnd"/>
      <w:r w:rsidR="00DE4930">
        <w:t xml:space="preserve"> </w:t>
      </w:r>
      <w:proofErr w:type="spellStart"/>
      <w:r w:rsidR="00DE4930">
        <w:t>khóa</w:t>
      </w:r>
      <w:proofErr w:type="spellEnd"/>
      <w:r w:rsidR="00DE4930">
        <w:t xml:space="preserve"> mutex </w:t>
      </w:r>
      <w:proofErr w:type="spellStart"/>
      <w:r w:rsidR="00DE4930">
        <w:t>lại</w:t>
      </w:r>
      <w:proofErr w:type="spellEnd"/>
      <w:r w:rsidR="00DE4930">
        <w:t>.</w:t>
      </w:r>
    </w:p>
    <w:p w14:paraId="4413669F" w14:textId="77777777" w:rsidR="006E64F1" w:rsidRPr="006E64F1" w:rsidRDefault="006E64F1" w:rsidP="006E64F1">
      <w:pPr>
        <w:pStyle w:val="BodyTextFirstIndent"/>
      </w:pPr>
    </w:p>
    <w:p w14:paraId="3754C6D7" w14:textId="77777777" w:rsidR="006E64F1" w:rsidRDefault="006E64F1" w:rsidP="006E64F1">
      <w:pPr>
        <w:pStyle w:val="Heading3"/>
      </w:pPr>
      <w:bookmarkStart w:id="29" w:name="_Toc410557200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bookmarkEnd w:id="29"/>
      <w:proofErr w:type="spellEnd"/>
    </w:p>
    <w:p w14:paraId="4A5D0138" w14:textId="77777777" w:rsidR="00584A4B" w:rsidRDefault="00A026B2" w:rsidP="009D6FB6">
      <w:pPr>
        <w:pStyle w:val="BodyText"/>
        <w:numPr>
          <w:ilvl w:val="0"/>
          <w:numId w:val="26"/>
        </w:numPr>
        <w:ind w:left="360"/>
      </w:pP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2 process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D049663" w14:textId="77777777" w:rsidR="00A026B2" w:rsidRDefault="002C7C98" w:rsidP="002171C9">
      <w:pPr>
        <w:pStyle w:val="BodyTextFirstIndent"/>
        <w:spacing w:line="240" w:lineRule="auto"/>
      </w:pPr>
      <w:r>
        <w:t>int x=</w:t>
      </w:r>
      <w:proofErr w:type="gramStart"/>
      <w:r>
        <w:t>0;</w:t>
      </w:r>
      <w:proofErr w:type="gramEnd"/>
    </w:p>
    <w:p w14:paraId="640A3405" w14:textId="77777777" w:rsidR="002C7C98" w:rsidRDefault="002171C9" w:rsidP="002171C9">
      <w:pPr>
        <w:pStyle w:val="BodyTextFirstIndent"/>
        <w:spacing w:line="240" w:lineRule="auto"/>
      </w:pPr>
      <w:proofErr w:type="spellStart"/>
      <w:proofErr w:type="gramStart"/>
      <w:r>
        <w:t>process</w:t>
      </w:r>
      <w:r w:rsidR="002C7C98">
        <w:t>A</w:t>
      </w:r>
      <w:proofErr w:type="spellEnd"/>
      <w:r w:rsidR="002C7C98">
        <w:t>(</w:t>
      </w:r>
      <w:proofErr w:type="gramEnd"/>
      <w:r w:rsidR="002C7C98">
        <w:t>)</w:t>
      </w:r>
    </w:p>
    <w:p w14:paraId="767A9EEC" w14:textId="77777777" w:rsidR="002C7C98" w:rsidRDefault="002C7C98" w:rsidP="002171C9">
      <w:pPr>
        <w:pStyle w:val="BodyTextFirstIndent"/>
        <w:spacing w:line="240" w:lineRule="auto"/>
      </w:pPr>
      <w:r>
        <w:t>{</w:t>
      </w:r>
    </w:p>
    <w:p w14:paraId="592FAE48" w14:textId="77777777" w:rsidR="002C7C98" w:rsidRDefault="002C7C98" w:rsidP="002171C9">
      <w:pPr>
        <w:pStyle w:val="BodyTextFirstIndent"/>
        <w:spacing w:line="240" w:lineRule="auto"/>
        <w:ind w:firstLine="720"/>
      </w:pPr>
      <w:r>
        <w:t>while (</w:t>
      </w:r>
      <w:proofErr w:type="gramStart"/>
      <w:r>
        <w:t>1){</w:t>
      </w:r>
      <w:proofErr w:type="gramEnd"/>
    </w:p>
    <w:p w14:paraId="153DE563" w14:textId="77777777" w:rsidR="002C7C98" w:rsidRDefault="002C7C98" w:rsidP="002171C9">
      <w:pPr>
        <w:pStyle w:val="BodyTextFirstIndent"/>
        <w:spacing w:line="240" w:lineRule="auto"/>
      </w:pPr>
      <w:r>
        <w:tab/>
      </w:r>
      <w:r w:rsidR="002171C9">
        <w:tab/>
      </w:r>
      <w:r>
        <w:t>x=x+1;</w:t>
      </w:r>
    </w:p>
    <w:p w14:paraId="0295C9A8" w14:textId="77777777" w:rsidR="002C7C98" w:rsidRDefault="002C7C98" w:rsidP="002171C9">
      <w:pPr>
        <w:pStyle w:val="BodyTextFirstIndent"/>
        <w:spacing w:line="240" w:lineRule="auto"/>
        <w:ind w:left="720" w:firstLine="720"/>
      </w:pPr>
      <w:r>
        <w:t xml:space="preserve">if (x==20) </w:t>
      </w:r>
      <w:proofErr w:type="gramStart"/>
      <w:r>
        <w:t>{ x</w:t>
      </w:r>
      <w:proofErr w:type="gramEnd"/>
      <w:r>
        <w:t xml:space="preserve"> = 0;}</w:t>
      </w:r>
    </w:p>
    <w:p w14:paraId="4765D878" w14:textId="77777777" w:rsidR="002C7C98" w:rsidRDefault="00CD12D4" w:rsidP="002171C9">
      <w:pPr>
        <w:pStyle w:val="BodyTextFirstIndent"/>
        <w:spacing w:line="240" w:lineRule="auto"/>
        <w:ind w:firstLine="720"/>
      </w:pPr>
      <w:r>
        <w:lastRenderedPageBreak/>
        <w:t xml:space="preserve">    </w:t>
      </w:r>
      <w:r w:rsidR="002171C9">
        <w:tab/>
      </w:r>
      <w:proofErr w:type="spellStart"/>
      <w:proofErr w:type="gramStart"/>
      <w:r w:rsidR="00966E13">
        <w:t>printf</w:t>
      </w:r>
      <w:proofErr w:type="spellEnd"/>
      <w:r w:rsidR="00966E13">
        <w:t>(</w:t>
      </w:r>
      <w:proofErr w:type="gramEnd"/>
      <w:r w:rsidR="00966E13">
        <w:t>"</w:t>
      </w:r>
      <w:r w:rsidR="002171C9">
        <w:t>x</w:t>
      </w:r>
      <w:r w:rsidR="00966E13">
        <w:t xml:space="preserve"> </w:t>
      </w:r>
      <w:proofErr w:type="spellStart"/>
      <w:r w:rsidR="00966E13">
        <w:t>trong</w:t>
      </w:r>
      <w:proofErr w:type="spellEnd"/>
      <w:r w:rsidR="00966E13">
        <w:t xml:space="preserve"> process A</w:t>
      </w:r>
      <w:r w:rsidR="002171C9">
        <w:t>:%d\n", x)</w:t>
      </w:r>
      <w:r w:rsidR="00966E13">
        <w:t>;</w:t>
      </w:r>
    </w:p>
    <w:p w14:paraId="292E5468" w14:textId="77777777" w:rsidR="002171C9" w:rsidRDefault="002171C9" w:rsidP="002171C9">
      <w:pPr>
        <w:pStyle w:val="BodyTextFirstIndent"/>
        <w:spacing w:line="240" w:lineRule="auto"/>
        <w:ind w:firstLine="720"/>
      </w:pPr>
      <w:r>
        <w:t>}</w:t>
      </w:r>
    </w:p>
    <w:p w14:paraId="7168D7F8" w14:textId="77777777" w:rsidR="002C7C98" w:rsidRPr="00A026B2" w:rsidRDefault="002C7C98" w:rsidP="002171C9">
      <w:pPr>
        <w:pStyle w:val="BodyTextFirstIndent"/>
        <w:spacing w:line="240" w:lineRule="auto"/>
      </w:pPr>
      <w:r>
        <w:t>}</w:t>
      </w:r>
    </w:p>
    <w:p w14:paraId="5E323C27" w14:textId="77777777" w:rsidR="002C7C98" w:rsidRDefault="006A3C03" w:rsidP="002171C9">
      <w:pPr>
        <w:pStyle w:val="BodyTextFirstIndent"/>
        <w:spacing w:line="240" w:lineRule="auto"/>
      </w:pPr>
      <w:proofErr w:type="spellStart"/>
      <w:proofErr w:type="gramStart"/>
      <w:r>
        <w:t>process</w:t>
      </w:r>
      <w:r w:rsidR="002C7C98">
        <w:t>B</w:t>
      </w:r>
      <w:proofErr w:type="spellEnd"/>
      <w:r w:rsidR="002C7C98">
        <w:t>(</w:t>
      </w:r>
      <w:proofErr w:type="gramEnd"/>
      <w:r w:rsidR="002C7C98">
        <w:t>)</w:t>
      </w:r>
    </w:p>
    <w:p w14:paraId="483A9622" w14:textId="77777777" w:rsidR="002C7C98" w:rsidRDefault="002C7C98" w:rsidP="002171C9">
      <w:pPr>
        <w:pStyle w:val="BodyTextFirstIndent"/>
        <w:spacing w:line="240" w:lineRule="auto"/>
      </w:pPr>
      <w:r>
        <w:t>{</w:t>
      </w:r>
    </w:p>
    <w:p w14:paraId="0A9E7AC2" w14:textId="77777777" w:rsidR="002C7C98" w:rsidRDefault="002C7C98" w:rsidP="002171C9">
      <w:pPr>
        <w:pStyle w:val="BodyTextFirstIndent"/>
        <w:spacing w:line="240" w:lineRule="auto"/>
        <w:ind w:firstLine="720"/>
      </w:pPr>
      <w:r>
        <w:t>while (</w:t>
      </w:r>
      <w:proofErr w:type="gramStart"/>
      <w:r>
        <w:t>1){</w:t>
      </w:r>
      <w:proofErr w:type="gramEnd"/>
    </w:p>
    <w:p w14:paraId="7CD8273C" w14:textId="77777777" w:rsidR="002C7C98" w:rsidRDefault="002C7C98" w:rsidP="002171C9">
      <w:pPr>
        <w:pStyle w:val="BodyTextFirstIndent"/>
        <w:spacing w:line="240" w:lineRule="auto"/>
      </w:pPr>
      <w:r>
        <w:tab/>
      </w:r>
      <w:r w:rsidR="002171C9">
        <w:tab/>
      </w:r>
      <w:r>
        <w:t>x=x+1;</w:t>
      </w:r>
    </w:p>
    <w:p w14:paraId="0B6622EF" w14:textId="77777777" w:rsidR="002C7C98" w:rsidRDefault="002C7C98" w:rsidP="002171C9">
      <w:pPr>
        <w:pStyle w:val="BodyTextFirstIndent"/>
        <w:spacing w:line="240" w:lineRule="auto"/>
        <w:ind w:firstLine="720"/>
      </w:pPr>
      <w:r>
        <w:t xml:space="preserve">    </w:t>
      </w:r>
      <w:r w:rsidR="002171C9">
        <w:tab/>
      </w:r>
      <w:r>
        <w:t xml:space="preserve">if (x==20) </w:t>
      </w:r>
      <w:proofErr w:type="gramStart"/>
      <w:r>
        <w:t>{ x</w:t>
      </w:r>
      <w:proofErr w:type="gramEnd"/>
      <w:r>
        <w:t xml:space="preserve"> = 0;}</w:t>
      </w:r>
    </w:p>
    <w:p w14:paraId="6856E14C" w14:textId="77777777" w:rsidR="00CD12D4" w:rsidRDefault="00CD12D4" w:rsidP="002171C9">
      <w:pPr>
        <w:pStyle w:val="BodyTextFirstIndent"/>
        <w:spacing w:line="240" w:lineRule="auto"/>
      </w:pPr>
      <w:r>
        <w:t xml:space="preserve">    </w:t>
      </w:r>
      <w:r w:rsidR="002171C9">
        <w:tab/>
      </w:r>
      <w:r w:rsidR="002171C9">
        <w:tab/>
      </w:r>
      <w:proofErr w:type="spellStart"/>
      <w:proofErr w:type="gramStart"/>
      <w:r w:rsidR="00A71D31">
        <w:t>printf</w:t>
      </w:r>
      <w:proofErr w:type="spellEnd"/>
      <w:r w:rsidR="00A71D31">
        <w:t>(</w:t>
      </w:r>
      <w:proofErr w:type="gramEnd"/>
      <w:r w:rsidR="00A71D31">
        <w:t xml:space="preserve">"x </w:t>
      </w:r>
      <w:proofErr w:type="spellStart"/>
      <w:r w:rsidR="00A71D31">
        <w:t>trong</w:t>
      </w:r>
      <w:proofErr w:type="spellEnd"/>
      <w:r w:rsidR="00A71D31">
        <w:t xml:space="preserve"> process B</w:t>
      </w:r>
      <w:r w:rsidR="00E9527E" w:rsidRPr="00E9527E">
        <w:t>:%d\n", x)</w:t>
      </w:r>
      <w:r w:rsidR="00A71D31">
        <w:t>;</w:t>
      </w:r>
    </w:p>
    <w:p w14:paraId="680DFC78" w14:textId="77777777" w:rsidR="002C7C98" w:rsidRDefault="002C7C98" w:rsidP="002171C9">
      <w:pPr>
        <w:pStyle w:val="BodyTextFirstIndent"/>
        <w:spacing w:line="240" w:lineRule="auto"/>
        <w:ind w:firstLine="720"/>
      </w:pPr>
      <w:r>
        <w:t>}</w:t>
      </w:r>
    </w:p>
    <w:p w14:paraId="7B9B7BF4" w14:textId="77777777" w:rsidR="002C7C98" w:rsidRDefault="002C7C98" w:rsidP="00B76476">
      <w:pPr>
        <w:pStyle w:val="BodyTextFirstIndent"/>
        <w:spacing w:after="200" w:line="240" w:lineRule="auto"/>
      </w:pPr>
      <w:r>
        <w:t>}</w:t>
      </w:r>
    </w:p>
    <w:p w14:paraId="16EF4338" w14:textId="77777777" w:rsidR="00B76476" w:rsidRDefault="00ED0BC7" w:rsidP="00B76476">
      <w:pPr>
        <w:pStyle w:val="BodyTextFirstIndent"/>
        <w:spacing w:line="240" w:lineRule="auto"/>
        <w:ind w:firstLine="0"/>
        <w:rPr>
          <w:b/>
        </w:rPr>
      </w:pPr>
      <w:proofErr w:type="spellStart"/>
      <w:r w:rsidRPr="00B76476">
        <w:rPr>
          <w:b/>
        </w:rPr>
        <w:t>Mục</w:t>
      </w:r>
      <w:proofErr w:type="spellEnd"/>
      <w:r w:rsidRPr="00B76476">
        <w:rPr>
          <w:b/>
        </w:rPr>
        <w:t xml:space="preserve"> </w:t>
      </w:r>
      <w:proofErr w:type="spellStart"/>
      <w:r w:rsidRPr="00B76476">
        <w:rPr>
          <w:b/>
        </w:rPr>
        <w:t>tiêu</w:t>
      </w:r>
      <w:proofErr w:type="spellEnd"/>
      <w:r w:rsidRPr="00B76476">
        <w:rPr>
          <w:b/>
        </w:rPr>
        <w:t xml:space="preserve"> </w:t>
      </w:r>
      <w:proofErr w:type="spellStart"/>
      <w:r w:rsidRPr="00B76476">
        <w:rPr>
          <w:b/>
        </w:rPr>
        <w:t>mong</w:t>
      </w:r>
      <w:proofErr w:type="spellEnd"/>
      <w:r w:rsidRPr="00B76476">
        <w:rPr>
          <w:b/>
        </w:rPr>
        <w:t xml:space="preserve"> </w:t>
      </w:r>
      <w:proofErr w:type="spellStart"/>
      <w:r w:rsidRPr="00B76476">
        <w:rPr>
          <w:b/>
        </w:rPr>
        <w:t>muốn</w:t>
      </w:r>
      <w:proofErr w:type="spellEnd"/>
      <w:r w:rsidRPr="00B76476">
        <w:rPr>
          <w:b/>
        </w:rPr>
        <w:t xml:space="preserve"> </w:t>
      </w:r>
      <w:proofErr w:type="spellStart"/>
      <w:r w:rsidRPr="00B76476">
        <w:rPr>
          <w:b/>
        </w:rPr>
        <w:t>là</w:t>
      </w:r>
      <w:proofErr w:type="spellEnd"/>
      <w:r w:rsidRPr="00B76476">
        <w:rPr>
          <w:b/>
        </w:rPr>
        <w:t xml:space="preserve"> </w:t>
      </w:r>
      <w:proofErr w:type="spellStart"/>
      <w:r w:rsidRPr="00B76476">
        <w:rPr>
          <w:b/>
        </w:rPr>
        <w:t>mỗi</w:t>
      </w:r>
      <w:proofErr w:type="spellEnd"/>
      <w:r w:rsidRPr="00B76476">
        <w:rPr>
          <w:b/>
        </w:rPr>
        <w:t xml:space="preserve"> process </w:t>
      </w:r>
      <w:proofErr w:type="spellStart"/>
      <w:r w:rsidRPr="00B76476">
        <w:rPr>
          <w:b/>
        </w:rPr>
        <w:t>sẽ</w:t>
      </w:r>
      <w:proofErr w:type="spellEnd"/>
      <w:r w:rsidRPr="00B76476">
        <w:rPr>
          <w:b/>
        </w:rPr>
        <w:t xml:space="preserve"> in </w:t>
      </w:r>
      <w:proofErr w:type="spellStart"/>
      <w:r w:rsidRPr="00B76476">
        <w:rPr>
          <w:b/>
        </w:rPr>
        <w:t>ra</w:t>
      </w:r>
      <w:proofErr w:type="spellEnd"/>
      <w:r w:rsidRPr="00B76476">
        <w:rPr>
          <w:b/>
        </w:rPr>
        <w:t xml:space="preserve"> </w:t>
      </w:r>
      <w:proofErr w:type="spellStart"/>
      <w:r w:rsidRPr="00B76476">
        <w:rPr>
          <w:b/>
        </w:rPr>
        <w:t>màn</w:t>
      </w:r>
      <w:proofErr w:type="spellEnd"/>
      <w:r w:rsidRPr="00B76476">
        <w:rPr>
          <w:b/>
        </w:rPr>
        <w:t xml:space="preserve"> </w:t>
      </w:r>
      <w:proofErr w:type="spellStart"/>
      <w:r w:rsidRPr="00B76476">
        <w:rPr>
          <w:b/>
        </w:rPr>
        <w:t>hình</w:t>
      </w:r>
      <w:proofErr w:type="spellEnd"/>
      <w:r w:rsidRPr="00B76476">
        <w:rPr>
          <w:b/>
        </w:rPr>
        <w:t xml:space="preserve"> </w:t>
      </w:r>
      <w:proofErr w:type="spellStart"/>
      <w:r w:rsidRPr="00B76476">
        <w:rPr>
          <w:b/>
        </w:rPr>
        <w:t>từ</w:t>
      </w:r>
      <w:proofErr w:type="spellEnd"/>
      <w:r w:rsidRPr="00B76476">
        <w:rPr>
          <w:b/>
        </w:rPr>
        <w:t xml:space="preserve"> 1 </w:t>
      </w:r>
      <w:proofErr w:type="spellStart"/>
      <w:r w:rsidRPr="00B76476">
        <w:rPr>
          <w:b/>
        </w:rPr>
        <w:t>đến</w:t>
      </w:r>
      <w:proofErr w:type="spellEnd"/>
      <w:r w:rsidRPr="00B76476">
        <w:rPr>
          <w:b/>
        </w:rPr>
        <w:t xml:space="preserve"> 19 </w:t>
      </w:r>
      <w:proofErr w:type="spellStart"/>
      <w:r w:rsidRPr="00B76476">
        <w:rPr>
          <w:b/>
        </w:rPr>
        <w:t>rồi</w:t>
      </w:r>
      <w:proofErr w:type="spellEnd"/>
      <w:r w:rsidRPr="00B76476">
        <w:rPr>
          <w:b/>
        </w:rPr>
        <w:t xml:space="preserve"> quay </w:t>
      </w:r>
      <w:proofErr w:type="spellStart"/>
      <w:r w:rsidRPr="00B76476">
        <w:rPr>
          <w:b/>
        </w:rPr>
        <w:t>về</w:t>
      </w:r>
      <w:proofErr w:type="spellEnd"/>
      <w:r w:rsidRPr="00B76476">
        <w:rPr>
          <w:b/>
        </w:rPr>
        <w:t xml:space="preserve"> 0.</w:t>
      </w:r>
    </w:p>
    <w:p w14:paraId="73F26D51" w14:textId="77777777" w:rsidR="00601FC5" w:rsidRDefault="00601FC5" w:rsidP="00B76476">
      <w:pPr>
        <w:pStyle w:val="BodyTextFirstIndent"/>
        <w:spacing w:line="240" w:lineRule="auto"/>
        <w:ind w:firstLine="0"/>
        <w:rPr>
          <w:b/>
        </w:rPr>
      </w:pPr>
    </w:p>
    <w:p w14:paraId="3658C28C" w14:textId="77777777" w:rsidR="00601FC5" w:rsidRPr="00B76476" w:rsidRDefault="00601FC5" w:rsidP="00B76476">
      <w:pPr>
        <w:pStyle w:val="BodyTextFirstIndent"/>
        <w:spacing w:line="240" w:lineRule="auto"/>
        <w:ind w:firstLine="0"/>
        <w:rPr>
          <w:b/>
        </w:rPr>
      </w:pPr>
    </w:p>
    <w:p w14:paraId="062C5419" w14:textId="77777777" w:rsidR="006D1802" w:rsidRDefault="006D1802" w:rsidP="00ED5F3B">
      <w:pPr>
        <w:pStyle w:val="BodyTextFirstIndent"/>
        <w:ind w:firstLine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6DA2F163" w14:textId="77777777" w:rsidR="006D1802" w:rsidRDefault="0008184F" w:rsidP="006D1802">
      <w:pPr>
        <w:pStyle w:val="BodyTextFirstIndent"/>
        <w:numPr>
          <w:ilvl w:val="0"/>
          <w:numId w:val="36"/>
        </w:numPr>
      </w:pPr>
      <w:r>
        <w:t>C</w:t>
      </w:r>
      <w:r w:rsidR="002F21A8">
        <w:t xml:space="preserve">ode C </w:t>
      </w:r>
      <w:proofErr w:type="spellStart"/>
      <w:r w:rsidR="002F21A8">
        <w:t>tạo</w:t>
      </w:r>
      <w:proofErr w:type="spellEnd"/>
      <w:r w:rsidR="002F21A8">
        <w:t xml:space="preserve"> </w:t>
      </w:r>
      <w:proofErr w:type="spellStart"/>
      <w:r w:rsidR="002F21A8">
        <w:t>một</w:t>
      </w:r>
      <w:proofErr w:type="spellEnd"/>
      <w:r w:rsidR="002F21A8">
        <w:t xml:space="preserve"> </w:t>
      </w:r>
      <w:proofErr w:type="spellStart"/>
      <w:r w:rsidR="002F21A8">
        <w:t>chương</w:t>
      </w:r>
      <w:proofErr w:type="spellEnd"/>
      <w:r w:rsidR="002F21A8">
        <w:t xml:space="preserve"> </w:t>
      </w:r>
      <w:proofErr w:type="spellStart"/>
      <w:r w:rsidR="002F21A8">
        <w:t>trình</w:t>
      </w:r>
      <w:proofErr w:type="spellEnd"/>
      <w:r w:rsidR="002C35E1">
        <w:t xml:space="preserve">, </w:t>
      </w:r>
      <w:proofErr w:type="spellStart"/>
      <w:r w:rsidR="002C35E1">
        <w:t>trong</w:t>
      </w:r>
      <w:proofErr w:type="spellEnd"/>
      <w:r w:rsidR="002C35E1">
        <w:t xml:space="preserve"> </w:t>
      </w:r>
      <w:proofErr w:type="spellStart"/>
      <w:r w:rsidR="002C35E1">
        <w:t>đó</w:t>
      </w:r>
      <w:proofErr w:type="spellEnd"/>
      <w:r w:rsidR="002C35E1">
        <w:t>:</w:t>
      </w:r>
      <w:r>
        <w:t xml:space="preserve"> code </w:t>
      </w:r>
      <w:proofErr w:type="spellStart"/>
      <w:r>
        <w:t>của</w:t>
      </w:r>
      <w:proofErr w:type="spellEnd"/>
      <w:r>
        <w:t xml:space="preserve"> process 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process B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1F13468C" w14:textId="77777777" w:rsidR="00F53728" w:rsidRDefault="008862A5" w:rsidP="00F53728">
      <w:pPr>
        <w:pStyle w:val="BodyTextFirstIndent"/>
        <w:numPr>
          <w:ilvl w:val="0"/>
          <w:numId w:val="37"/>
        </w:numPr>
      </w:pP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s</w:t>
      </w:r>
      <w:r w:rsidR="0008184F">
        <w:t>inh</w:t>
      </w:r>
      <w:proofErr w:type="spellEnd"/>
      <w:r w:rsidR="0008184F">
        <w:t xml:space="preserve"> </w:t>
      </w:r>
      <w:proofErr w:type="spellStart"/>
      <w:r w:rsidR="0008184F">
        <w:t>viên</w:t>
      </w:r>
      <w:proofErr w:type="spellEnd"/>
      <w:r w:rsidR="0008184F">
        <w:t xml:space="preserve"> </w:t>
      </w:r>
      <w:proofErr w:type="spellStart"/>
      <w:r w:rsidR="0008184F">
        <w:t>quan</w:t>
      </w:r>
      <w:proofErr w:type="spellEnd"/>
      <w:r w:rsidR="0008184F">
        <w:t xml:space="preserve"> </w:t>
      </w:r>
      <w:proofErr w:type="spellStart"/>
      <w:r w:rsidR="0008184F">
        <w:t>sát</w:t>
      </w:r>
      <w:proofErr w:type="spellEnd"/>
      <w:r w:rsidR="0008184F">
        <w:t xml:space="preserve"> </w:t>
      </w:r>
      <w:proofErr w:type="spellStart"/>
      <w:r w:rsidR="0008184F">
        <w:t>kết</w:t>
      </w:r>
      <w:proofErr w:type="spellEnd"/>
      <w:r w:rsidR="0008184F">
        <w:t xml:space="preserve"> </w:t>
      </w:r>
      <w:proofErr w:type="spellStart"/>
      <w:r w:rsidR="0008184F">
        <w:t>quả</w:t>
      </w:r>
      <w:proofErr w:type="spellEnd"/>
      <w:r w:rsidR="0008184F">
        <w:t xml:space="preserve"> in </w:t>
      </w:r>
      <w:proofErr w:type="spellStart"/>
      <w:r w:rsidR="0008184F">
        <w:t>ra</w:t>
      </w:r>
      <w:proofErr w:type="spellEnd"/>
      <w:r w:rsidR="0008184F">
        <w:t xml:space="preserve"> </w:t>
      </w:r>
      <w:proofErr w:type="spellStart"/>
      <w:r w:rsidR="0008184F">
        <w:t>trên</w:t>
      </w:r>
      <w:proofErr w:type="spellEnd"/>
      <w:r w:rsidR="0008184F">
        <w:t xml:space="preserve"> </w:t>
      </w:r>
      <w:proofErr w:type="spellStart"/>
      <w:r w:rsidR="0008184F">
        <w:t>màn</w:t>
      </w:r>
      <w:proofErr w:type="spellEnd"/>
      <w:r w:rsidR="0008184F">
        <w:t xml:space="preserve"> </w:t>
      </w:r>
      <w:proofErr w:type="spellStart"/>
      <w:r w:rsidR="0008184F">
        <w:t>hình</w:t>
      </w:r>
      <w:proofErr w:type="spellEnd"/>
    </w:p>
    <w:p w14:paraId="41862BC5" w14:textId="77777777" w:rsidR="008862A5" w:rsidRDefault="00ED0BC7" w:rsidP="00F53728">
      <w:pPr>
        <w:pStyle w:val="BodyTextFirstIndent"/>
        <w:numPr>
          <w:ilvl w:val="0"/>
          <w:numId w:val="3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 w:rsidR="008862A5">
        <w:t xml:space="preserve"> ban </w:t>
      </w:r>
      <w:proofErr w:type="spellStart"/>
      <w:r w:rsidR="008862A5"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8862A5">
        <w:t>của</w:t>
      </w:r>
      <w:proofErr w:type="spellEnd"/>
      <w:r w:rsidR="008862A5">
        <w:t xml:space="preserve"> </w:t>
      </w:r>
      <w:proofErr w:type="spellStart"/>
      <w:r w:rsidR="008862A5">
        <w:t>biến</w:t>
      </w:r>
      <w:proofErr w:type="spellEnd"/>
      <w:r w:rsidR="008862A5">
        <w:t xml:space="preserve"> x,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tới</w:t>
      </w:r>
      <w:proofErr w:type="spellEnd"/>
      <w:r>
        <w:t xml:space="preserve"> 19 </w:t>
      </w:r>
      <w:proofErr w:type="spellStart"/>
      <w:r>
        <w:t>rồi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0</w:t>
      </w:r>
      <w:r w:rsidR="008862A5">
        <w:t>,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8862A5">
        <w:t>tiểu</w:t>
      </w:r>
      <w:proofErr w:type="spellEnd"/>
      <w:r w:rsidR="008862A5">
        <w:t xml:space="preserve"> </w:t>
      </w:r>
      <w:proofErr w:type="spellStart"/>
      <w:r w:rsidR="008862A5">
        <w:t>trình</w:t>
      </w:r>
      <w:proofErr w:type="spellEnd"/>
      <w:r w:rsidR="008862A5">
        <w:t xml:space="preserve"> </w:t>
      </w:r>
      <w:proofErr w:type="spellStart"/>
      <w:r w:rsidR="008862A5">
        <w:t>khác</w:t>
      </w:r>
      <w:proofErr w:type="spellEnd"/>
      <w:r w:rsidR="008862A5">
        <w:t xml:space="preserve"> </w:t>
      </w:r>
      <w:proofErr w:type="spellStart"/>
      <w:r w:rsidR="008862A5">
        <w:t>thực</w:t>
      </w:r>
      <w:proofErr w:type="spellEnd"/>
      <w:r w:rsidR="008862A5">
        <w:t xml:space="preserve"> </w:t>
      </w:r>
      <w:proofErr w:type="spellStart"/>
      <w:r w:rsidR="008862A5">
        <w:t>hiện</w:t>
      </w:r>
      <w:proofErr w:type="spellEnd"/>
      <w:r w:rsidR="008862A5">
        <w:t xml:space="preserve"> in</w:t>
      </w:r>
      <w:r>
        <w:t xml:space="preserve">. </w:t>
      </w:r>
    </w:p>
    <w:p w14:paraId="534A0646" w14:textId="77777777" w:rsidR="00ED0BC7" w:rsidRDefault="00ED0BC7" w:rsidP="009D7D8F">
      <w:pPr>
        <w:pStyle w:val="BodyTextFirstIndent"/>
        <w:spacing w:after="200"/>
        <w:ind w:left="1440" w:firstLine="0"/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 w:rsidR="008862A5">
        <w:t xml:space="preserve">, </w:t>
      </w:r>
      <w:proofErr w:type="spellStart"/>
      <w:r w:rsidR="008862A5">
        <w:t>các</w:t>
      </w:r>
      <w:proofErr w:type="spellEnd"/>
      <w:r w:rsidR="008862A5">
        <w:t xml:space="preserve"> </w:t>
      </w:r>
      <w:proofErr w:type="spellStart"/>
      <w:r w:rsidR="008862A5">
        <w:t>giá</w:t>
      </w:r>
      <w:proofErr w:type="spellEnd"/>
      <w:r w:rsidR="008862A5">
        <w:t xml:space="preserve"> </w:t>
      </w:r>
      <w:proofErr w:type="spellStart"/>
      <w:r w:rsidR="008862A5">
        <w:t>trị</w:t>
      </w:r>
      <w:proofErr w:type="spellEnd"/>
      <w:r w:rsidR="008862A5">
        <w:t xml:space="preserve"> </w:t>
      </w:r>
      <w:proofErr w:type="spellStart"/>
      <w:r w:rsidR="008862A5">
        <w:t>của</w:t>
      </w:r>
      <w:proofErr w:type="spellEnd"/>
      <w:r w:rsidR="008862A5">
        <w:t xml:space="preserve"> x </w:t>
      </w:r>
      <w:proofErr w:type="spellStart"/>
      <w:r w:rsidR="008862A5">
        <w:t>có</w:t>
      </w:r>
      <w:proofErr w:type="spellEnd"/>
      <w:r w:rsidR="008862A5">
        <w:t xml:space="preserve"> </w:t>
      </w:r>
      <w:proofErr w:type="spellStart"/>
      <w:r w:rsidR="008862A5">
        <w:t>liên</w:t>
      </w:r>
      <w:proofErr w:type="spellEnd"/>
      <w:r w:rsidR="008862A5">
        <w:t xml:space="preserve"> </w:t>
      </w:r>
      <w:proofErr w:type="spellStart"/>
      <w:r w:rsidR="008862A5">
        <w:t>tục</w:t>
      </w:r>
      <w:proofErr w:type="spellEnd"/>
      <w:r w:rsidR="008862A5">
        <w:t xml:space="preserve"> </w:t>
      </w:r>
      <w:proofErr w:type="spellStart"/>
      <w:r w:rsidR="008862A5">
        <w:t>từ</w:t>
      </w:r>
      <w:proofErr w:type="spellEnd"/>
      <w:r w:rsidR="008862A5">
        <w:t xml:space="preserve"> 1 </w:t>
      </w:r>
      <w:proofErr w:type="spellStart"/>
      <w:r w:rsidR="008862A5">
        <w:t>đến</w:t>
      </w:r>
      <w:proofErr w:type="spellEnd"/>
      <w:r w:rsidR="008862A5">
        <w:t xml:space="preserve"> 19 </w:t>
      </w:r>
      <w:proofErr w:type="spellStart"/>
      <w:r w:rsidR="008862A5">
        <w:t>rồi</w:t>
      </w:r>
      <w:proofErr w:type="spellEnd"/>
      <w:r w:rsidR="008862A5">
        <w:t xml:space="preserve"> quay </w:t>
      </w:r>
      <w:proofErr w:type="spellStart"/>
      <w:r w:rsidR="008862A5">
        <w:t>về</w:t>
      </w:r>
      <w:proofErr w:type="spellEnd"/>
      <w:r w:rsidR="008862A5">
        <w:t xml:space="preserve"> 0 </w:t>
      </w:r>
      <w:proofErr w:type="spellStart"/>
      <w:r w:rsidR="008862A5">
        <w:t>không</w:t>
      </w:r>
      <w:proofErr w:type="spellEnd"/>
      <w:r w:rsidR="008862A5">
        <w:t>?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59DF7FDF" w14:textId="77777777" w:rsidR="00A026B2" w:rsidRDefault="005E3C8E" w:rsidP="005E3C8E">
      <w:pPr>
        <w:pStyle w:val="BodyTextFirstIndent"/>
        <w:numPr>
          <w:ilvl w:val="0"/>
          <w:numId w:val="36"/>
        </w:numPr>
      </w:pPr>
      <w:proofErr w:type="spellStart"/>
      <w:r>
        <w:t>Dùng</w:t>
      </w:r>
      <w:proofErr w:type="spellEnd"/>
      <w:r w:rsidR="00CD12D4">
        <w:t xml:space="preserve"> mutex </w:t>
      </w:r>
      <w:proofErr w:type="spellStart"/>
      <w:r w:rsidR="00CD12D4">
        <w:t>để</w:t>
      </w:r>
      <w:proofErr w:type="spellEnd"/>
      <w:r w:rsidR="00CD12D4"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chạ</w:t>
      </w:r>
      <w:r w:rsidR="009D7D8F">
        <w:t>y</w:t>
      </w:r>
      <w:proofErr w:type="spellEnd"/>
      <w:r w:rsidR="009D7D8F">
        <w:t xml:space="preserve"> </w:t>
      </w:r>
      <w:proofErr w:type="spellStart"/>
      <w:r w:rsidR="009D7D8F">
        <w:t>đúng</w:t>
      </w:r>
      <w:proofErr w:type="spellEnd"/>
      <w:r w:rsidR="009D7D8F">
        <w:t xml:space="preserve"> </w:t>
      </w:r>
      <w:proofErr w:type="spellStart"/>
      <w:r w:rsidR="009D7D8F">
        <w:t>với</w:t>
      </w:r>
      <w:proofErr w:type="spellEnd"/>
      <w:r w:rsidR="009D7D8F">
        <w:t xml:space="preserve"> </w:t>
      </w:r>
      <w:proofErr w:type="spellStart"/>
      <w:r w:rsidR="009D7D8F">
        <w:t>mục</w:t>
      </w:r>
      <w:proofErr w:type="spellEnd"/>
      <w:r w:rsidR="009D7D8F">
        <w:t xml:space="preserve"> </w:t>
      </w:r>
      <w:proofErr w:type="spellStart"/>
      <w:r w:rsidR="009D7D8F">
        <w:t>đích</w:t>
      </w:r>
      <w:proofErr w:type="spellEnd"/>
      <w:r w:rsidR="009D7D8F">
        <w:t xml:space="preserve"> </w:t>
      </w:r>
      <w:proofErr w:type="spellStart"/>
      <w:r w:rsidR="009D7D8F">
        <w:t>mong</w:t>
      </w:r>
      <w:proofErr w:type="spellEnd"/>
      <w:r w:rsidR="009D7D8F">
        <w:t xml:space="preserve"> </w:t>
      </w:r>
      <w:proofErr w:type="spellStart"/>
      <w:r w:rsidR="009D7D8F">
        <w:t>muốn</w:t>
      </w:r>
      <w:proofErr w:type="spellEnd"/>
      <w:r>
        <w:t>:</w:t>
      </w:r>
    </w:p>
    <w:p w14:paraId="6E39830C" w14:textId="77777777" w:rsidR="005E3C8E" w:rsidRDefault="005E3C8E" w:rsidP="005E3C8E">
      <w:pPr>
        <w:pStyle w:val="BodyTextFirstIndent"/>
        <w:ind w:left="720" w:firstLine="0"/>
      </w:pP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19 </w:t>
      </w:r>
      <w:proofErr w:type="spellStart"/>
      <w:r>
        <w:t>rồi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in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19 </w:t>
      </w:r>
      <w:proofErr w:type="spellStart"/>
      <w:r>
        <w:t>rồi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F6558EC" w14:textId="77777777" w:rsidR="005E3C8E" w:rsidRDefault="005E3C8E" w:rsidP="00601FC5">
      <w:pPr>
        <w:pStyle w:val="BodyTextFirstIndent"/>
        <w:spacing w:after="200"/>
        <w:ind w:left="720" w:firstLine="0"/>
      </w:pPr>
      <w:r>
        <w:t>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in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</w:t>
      </w:r>
      <w:r w:rsidR="0077182C">
        <w:t>iểu</w:t>
      </w:r>
      <w:proofErr w:type="spellEnd"/>
      <w:r w:rsidR="0077182C">
        <w:t xml:space="preserve"> </w:t>
      </w:r>
      <w:proofErr w:type="spellStart"/>
      <w:r w:rsidR="0077182C">
        <w:t>trình</w:t>
      </w:r>
      <w:proofErr w:type="spellEnd"/>
      <w:r w:rsidR="0077182C">
        <w:t xml:space="preserve"> A</w:t>
      </w:r>
      <w:r>
        <w:t>)</w:t>
      </w:r>
    </w:p>
    <w:p w14:paraId="5E112F6C" w14:textId="77777777" w:rsidR="001826C7" w:rsidRDefault="000247E9" w:rsidP="00601FC5">
      <w:pPr>
        <w:pStyle w:val="ListParagraph"/>
        <w:numPr>
          <w:ilvl w:val="0"/>
          <w:numId w:val="26"/>
        </w:numPr>
        <w:ind w:left="360"/>
      </w:pPr>
      <w:proofErr w:type="spellStart"/>
      <w:r>
        <w:lastRenderedPageBreak/>
        <w:t>Biến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</w:t>
      </w:r>
      <w:r w:rsidR="001826C7">
        <w:t>n</w:t>
      </w:r>
      <w:proofErr w:type="spellEnd"/>
      <w:r w:rsidR="001826C7">
        <w:t xml:space="preserve"> x1,</w:t>
      </w:r>
      <w:r w:rsidR="008B613B">
        <w:t xml:space="preserve"> </w:t>
      </w:r>
      <w:r w:rsidR="001826C7">
        <w:t>x2,</w:t>
      </w:r>
      <w:r w:rsidR="008B613B">
        <w:t xml:space="preserve"> </w:t>
      </w:r>
      <w:r w:rsidR="001826C7">
        <w:t>x3,</w:t>
      </w:r>
      <w:r w:rsidR="008B613B">
        <w:t xml:space="preserve"> </w:t>
      </w:r>
      <w:r w:rsidR="001826C7">
        <w:t>x4,</w:t>
      </w:r>
      <w:r w:rsidR="008B613B">
        <w:t xml:space="preserve"> </w:t>
      </w:r>
      <w:r w:rsidR="001826C7">
        <w:t>x5,</w:t>
      </w:r>
      <w:r w:rsidR="00FC7456">
        <w:t xml:space="preserve"> </w:t>
      </w:r>
      <w:r w:rsidR="001826C7">
        <w:t xml:space="preserve">x6 </w:t>
      </w:r>
      <w:proofErr w:type="spellStart"/>
      <w:r w:rsidR="001826C7">
        <w:t>như</w:t>
      </w:r>
      <w:proofErr w:type="spellEnd"/>
      <w:r w:rsidR="001826C7">
        <w:t xml:space="preserve"> </w:t>
      </w:r>
      <w:proofErr w:type="spellStart"/>
      <w:r w:rsidR="001826C7">
        <w:t>sau</w:t>
      </w:r>
      <w:proofErr w:type="spellEnd"/>
      <w:r w:rsidR="001826C7">
        <w:t>:</w:t>
      </w:r>
    </w:p>
    <w:p w14:paraId="54552C55" w14:textId="77777777" w:rsidR="001826C7" w:rsidRDefault="001826C7" w:rsidP="00692F2E">
      <w:pPr>
        <w:pStyle w:val="ListParagraph"/>
        <w:spacing w:line="360" w:lineRule="auto"/>
        <w:ind w:left="792"/>
        <w:contextualSpacing w:val="0"/>
      </w:pPr>
      <w:r>
        <w:t>w=x1*x2; (a</w:t>
      </w:r>
      <w:r w:rsidR="00CC5E87">
        <w:t>1</w:t>
      </w:r>
      <w:r>
        <w:t>)</w:t>
      </w:r>
    </w:p>
    <w:p w14:paraId="62929A82" w14:textId="77777777" w:rsidR="001826C7" w:rsidRDefault="001826C7" w:rsidP="00692F2E">
      <w:pPr>
        <w:pStyle w:val="ListParagraph"/>
        <w:spacing w:line="360" w:lineRule="auto"/>
        <w:ind w:left="792"/>
        <w:contextualSpacing w:val="0"/>
      </w:pPr>
      <w:r>
        <w:t>v=x3*</w:t>
      </w:r>
      <w:r w:rsidR="00CC5E87">
        <w:t>x4; (a2</w:t>
      </w:r>
      <w:r>
        <w:t>)</w:t>
      </w:r>
    </w:p>
    <w:p w14:paraId="2D3E6111" w14:textId="77777777" w:rsidR="001826C7" w:rsidRDefault="001826C7" w:rsidP="00692F2E">
      <w:pPr>
        <w:pStyle w:val="ListParagraph"/>
        <w:spacing w:line="360" w:lineRule="auto"/>
        <w:ind w:left="792"/>
        <w:contextualSpacing w:val="0"/>
      </w:pPr>
      <w:r>
        <w:t>y=v*x5;</w:t>
      </w:r>
      <w:r w:rsidR="00730C09">
        <w:t xml:space="preserve"> </w:t>
      </w:r>
      <w:r>
        <w:t>(b)</w:t>
      </w:r>
    </w:p>
    <w:p w14:paraId="4D1E9BF9" w14:textId="77777777" w:rsidR="001826C7" w:rsidRDefault="001826C7" w:rsidP="00692F2E">
      <w:pPr>
        <w:pStyle w:val="ListParagraph"/>
        <w:spacing w:line="360" w:lineRule="auto"/>
        <w:ind w:left="792"/>
        <w:contextualSpacing w:val="0"/>
      </w:pPr>
      <w:r>
        <w:t>z=v*x6;</w:t>
      </w:r>
      <w:r w:rsidR="00730C09">
        <w:t xml:space="preserve"> </w:t>
      </w:r>
      <w:r>
        <w:t>(c)</w:t>
      </w:r>
    </w:p>
    <w:p w14:paraId="2A526E49" w14:textId="77777777" w:rsidR="001826C7" w:rsidRDefault="001826C7" w:rsidP="00692F2E">
      <w:pPr>
        <w:pStyle w:val="ListParagraph"/>
        <w:spacing w:line="360" w:lineRule="auto"/>
        <w:ind w:left="792"/>
        <w:contextualSpacing w:val="0"/>
      </w:pPr>
      <w:r>
        <w:t>y=w*y;</w:t>
      </w:r>
      <w:r w:rsidR="00730C09">
        <w:t xml:space="preserve"> </w:t>
      </w:r>
      <w:r>
        <w:t>(d)</w:t>
      </w:r>
    </w:p>
    <w:p w14:paraId="375D9D4B" w14:textId="77777777" w:rsidR="001826C7" w:rsidRDefault="001826C7" w:rsidP="00692F2E">
      <w:pPr>
        <w:pStyle w:val="ListParagraph"/>
        <w:spacing w:line="360" w:lineRule="auto"/>
        <w:ind w:left="792"/>
        <w:contextualSpacing w:val="0"/>
      </w:pPr>
      <w:r>
        <w:t>z=w*z;</w:t>
      </w:r>
      <w:r w:rsidR="00730C09">
        <w:t xml:space="preserve"> </w:t>
      </w:r>
      <w:r>
        <w:t>(e)</w:t>
      </w:r>
    </w:p>
    <w:p w14:paraId="1D68179F" w14:textId="77777777" w:rsidR="001826C7" w:rsidRDefault="001826C7" w:rsidP="00692F2E">
      <w:pPr>
        <w:pStyle w:val="ListParagraph"/>
        <w:spacing w:after="200" w:line="360" w:lineRule="auto"/>
        <w:ind w:left="792"/>
        <w:contextualSpacing w:val="0"/>
      </w:pPr>
      <w:proofErr w:type="spellStart"/>
      <w:r>
        <w:t>ans</w:t>
      </w:r>
      <w:proofErr w:type="spellEnd"/>
      <w:r>
        <w:t>=</w:t>
      </w:r>
      <w:proofErr w:type="spellStart"/>
      <w:r>
        <w:t>y+z</w:t>
      </w:r>
      <w:proofErr w:type="spellEnd"/>
      <w:r>
        <w:t>;</w:t>
      </w:r>
      <w:r w:rsidR="00730C09">
        <w:t xml:space="preserve"> </w:t>
      </w:r>
      <w:r>
        <w:t>(f)</w:t>
      </w:r>
    </w:p>
    <w:p w14:paraId="3D5EEC47" w14:textId="77777777" w:rsidR="00601FC5" w:rsidRDefault="001826C7" w:rsidP="00601FC5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(a</w:t>
      </w:r>
      <w:r w:rsidR="00CA45F6">
        <w:t>1</w:t>
      </w:r>
      <w:r>
        <w:t>)</w:t>
      </w:r>
      <w:r>
        <w:sym w:font="Wingdings" w:char="F0E0"/>
      </w:r>
      <w:r>
        <w:t xml:space="preserve">(f)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thread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D9B3E80" w14:textId="77777777" w:rsidR="001826C7" w:rsidRDefault="00005342" w:rsidP="00601FC5"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 w:rsidR="0017232F">
        <w:t xml:space="preserve"> </w:t>
      </w:r>
      <w:proofErr w:type="spellStart"/>
      <w:r w:rsidR="0017232F">
        <w:t>mô</w:t>
      </w:r>
      <w:proofErr w:type="spellEnd"/>
      <w:r w:rsidR="0017232F">
        <w:t xml:space="preserve"> </w:t>
      </w:r>
      <w:proofErr w:type="spellStart"/>
      <w:r w:rsidR="0017232F">
        <w:t>phỏng</w:t>
      </w:r>
      <w:proofErr w:type="spellEnd"/>
      <w:r w:rsidR="0017232F">
        <w:t xml:space="preserve"> </w:t>
      </w:r>
      <w:proofErr w:type="spellStart"/>
      <w:r w:rsidR="0017232F">
        <w:t>và</w:t>
      </w:r>
      <w:proofErr w:type="spellEnd"/>
      <w:r w:rsidR="001826C7">
        <w:t xml:space="preserve"> </w:t>
      </w:r>
      <w:proofErr w:type="spellStart"/>
      <w:r w:rsidR="001826C7">
        <w:t>đồng</w:t>
      </w:r>
      <w:proofErr w:type="spellEnd"/>
      <w:r w:rsidR="001826C7">
        <w:t xml:space="preserve"> </w:t>
      </w:r>
      <w:proofErr w:type="spellStart"/>
      <w:r w:rsidR="001826C7">
        <w:t>bộ</w:t>
      </w:r>
      <w:proofErr w:type="spellEnd"/>
      <w:r w:rsidR="001826C7">
        <w:t xml:space="preserve"> </w:t>
      </w:r>
      <w:proofErr w:type="spellStart"/>
      <w:r w:rsidR="001826C7">
        <w:t>chúng</w:t>
      </w:r>
      <w:proofErr w:type="spellEnd"/>
      <w:r w:rsidR="001826C7">
        <w:t xml:space="preserve"> </w:t>
      </w:r>
      <w:proofErr w:type="spellStart"/>
      <w:r w:rsidR="001826C7">
        <w:t>trên</w:t>
      </w:r>
      <w:proofErr w:type="spellEnd"/>
      <w:r w:rsidR="001826C7">
        <w:t xml:space="preserve"> C </w:t>
      </w:r>
      <w:proofErr w:type="spellStart"/>
      <w:r w:rsidR="001826C7">
        <w:t>để</w:t>
      </w:r>
      <w:proofErr w:type="spellEnd"/>
      <w:r w:rsidR="001826C7">
        <w:t xml:space="preserve"> </w:t>
      </w:r>
      <w:proofErr w:type="spellStart"/>
      <w:r w:rsidR="001826C7">
        <w:t>đảm</w:t>
      </w:r>
      <w:proofErr w:type="spellEnd"/>
      <w:r w:rsidR="001826C7">
        <w:t xml:space="preserve"> </w:t>
      </w:r>
      <w:proofErr w:type="spellStart"/>
      <w:r w:rsidR="001826C7">
        <w:t>bảo</w:t>
      </w:r>
      <w:proofErr w:type="spellEnd"/>
      <w:r w:rsidR="001826C7">
        <w:t xml:space="preserve"> </w:t>
      </w:r>
      <w:proofErr w:type="spellStart"/>
      <w:r w:rsidR="001826C7">
        <w:t>rằng</w:t>
      </w:r>
      <w:proofErr w:type="spellEnd"/>
      <w:r w:rsidR="007E7897">
        <w:t xml:space="preserve">: (a1) </w:t>
      </w:r>
      <w:proofErr w:type="spellStart"/>
      <w:r w:rsidR="007E7897">
        <w:t>và</w:t>
      </w:r>
      <w:proofErr w:type="spellEnd"/>
      <w:r w:rsidR="007E7897">
        <w:t xml:space="preserve"> (a2) </w:t>
      </w:r>
      <w:proofErr w:type="spellStart"/>
      <w:r w:rsidR="007E7897">
        <w:t>có</w:t>
      </w:r>
      <w:proofErr w:type="spellEnd"/>
      <w:r w:rsidR="007E7897">
        <w:t xml:space="preserve"> </w:t>
      </w:r>
      <w:proofErr w:type="spellStart"/>
      <w:r w:rsidR="007E7897">
        <w:t>thể</w:t>
      </w:r>
      <w:proofErr w:type="spellEnd"/>
      <w:r w:rsidR="007E7897">
        <w:t xml:space="preserve"> </w:t>
      </w:r>
      <w:proofErr w:type="spellStart"/>
      <w:r w:rsidR="007E7897">
        <w:t>thực</w:t>
      </w:r>
      <w:proofErr w:type="spellEnd"/>
      <w:r w:rsidR="007E7897">
        <w:t xml:space="preserve"> </w:t>
      </w:r>
      <w:proofErr w:type="spellStart"/>
      <w:r w:rsidR="007E7897">
        <w:t>hiện</w:t>
      </w:r>
      <w:proofErr w:type="spellEnd"/>
      <w:r w:rsidR="007E7897">
        <w:t xml:space="preserve"> song </w:t>
      </w:r>
      <w:proofErr w:type="spellStart"/>
      <w:r w:rsidR="007E7897">
        <w:t>song</w:t>
      </w:r>
      <w:proofErr w:type="spellEnd"/>
      <w:r w:rsidR="007E7897">
        <w:t>;</w:t>
      </w:r>
      <w:r w:rsidR="001826C7">
        <w:t xml:space="preserve"> </w:t>
      </w:r>
      <w:proofErr w:type="spellStart"/>
      <w:r w:rsidR="001826C7">
        <w:t>lệnh</w:t>
      </w:r>
      <w:proofErr w:type="spellEnd"/>
      <w:r w:rsidR="001826C7">
        <w:t xml:space="preserve"> (b),</w:t>
      </w:r>
      <w:r w:rsidR="00D213E4">
        <w:t xml:space="preserve"> </w:t>
      </w:r>
      <w:r w:rsidR="001826C7">
        <w:t xml:space="preserve">(c) </w:t>
      </w:r>
      <w:proofErr w:type="spellStart"/>
      <w:r w:rsidR="001826C7">
        <w:t>được</w:t>
      </w:r>
      <w:proofErr w:type="spellEnd"/>
      <w:r w:rsidR="001826C7">
        <w:t xml:space="preserve"> </w:t>
      </w:r>
      <w:proofErr w:type="spellStart"/>
      <w:r w:rsidR="001826C7">
        <w:t>thực</w:t>
      </w:r>
      <w:proofErr w:type="spellEnd"/>
      <w:r w:rsidR="001826C7">
        <w:t xml:space="preserve"> </w:t>
      </w:r>
      <w:proofErr w:type="spellStart"/>
      <w:r w:rsidR="001826C7">
        <w:t>hiện</w:t>
      </w:r>
      <w:proofErr w:type="spellEnd"/>
      <w:r w:rsidR="001826C7">
        <w:t xml:space="preserve"> </w:t>
      </w:r>
      <w:proofErr w:type="spellStart"/>
      <w:r w:rsidR="001826C7">
        <w:t>chỉ</w:t>
      </w:r>
      <w:proofErr w:type="spellEnd"/>
      <w:r w:rsidR="001826C7">
        <w:t xml:space="preserve"> </w:t>
      </w:r>
      <w:proofErr w:type="spellStart"/>
      <w:r w:rsidR="001826C7">
        <w:t>sau</w:t>
      </w:r>
      <w:proofErr w:type="spellEnd"/>
      <w:r w:rsidR="001826C7">
        <w:t xml:space="preserve"> </w:t>
      </w:r>
      <w:proofErr w:type="spellStart"/>
      <w:r w:rsidR="001826C7">
        <w:t>khi</w:t>
      </w:r>
      <w:proofErr w:type="spellEnd"/>
      <w:r w:rsidR="001826C7">
        <w:t xml:space="preserve"> </w:t>
      </w:r>
      <w:r w:rsidR="00D213E4">
        <w:t xml:space="preserve">v </w:t>
      </w:r>
      <w:proofErr w:type="spellStart"/>
      <w:r w:rsidR="00D213E4">
        <w:t>đã</w:t>
      </w:r>
      <w:proofErr w:type="spellEnd"/>
      <w:r w:rsidR="00D213E4">
        <w:t xml:space="preserve"> </w:t>
      </w:r>
      <w:proofErr w:type="spellStart"/>
      <w:r w:rsidR="00D213E4">
        <w:t>được</w:t>
      </w:r>
      <w:proofErr w:type="spellEnd"/>
      <w:r w:rsidR="00D213E4">
        <w:t xml:space="preserve"> </w:t>
      </w:r>
      <w:proofErr w:type="spellStart"/>
      <w:r w:rsidR="00D213E4">
        <w:t>tính</w:t>
      </w:r>
      <w:proofErr w:type="spellEnd"/>
      <w:r w:rsidR="00D213E4">
        <w:t>;</w:t>
      </w:r>
      <w:r w:rsidR="001826C7">
        <w:t xml:space="preserve"> </w:t>
      </w:r>
      <w:proofErr w:type="spellStart"/>
      <w:r w:rsidR="001826C7">
        <w:t>lệnh</w:t>
      </w:r>
      <w:proofErr w:type="spellEnd"/>
      <w:r w:rsidR="001826C7">
        <w:t xml:space="preserve"> (d) </w:t>
      </w:r>
      <w:proofErr w:type="spellStart"/>
      <w:r w:rsidR="001826C7">
        <w:t>được</w:t>
      </w:r>
      <w:proofErr w:type="spellEnd"/>
      <w:r w:rsidR="001826C7">
        <w:t xml:space="preserve"> </w:t>
      </w:r>
      <w:proofErr w:type="spellStart"/>
      <w:r w:rsidR="001826C7">
        <w:t>thực</w:t>
      </w:r>
      <w:proofErr w:type="spellEnd"/>
      <w:r w:rsidR="001826C7">
        <w:t xml:space="preserve"> </w:t>
      </w:r>
      <w:proofErr w:type="spellStart"/>
      <w:r w:rsidR="001826C7">
        <w:t>hiện</w:t>
      </w:r>
      <w:proofErr w:type="spellEnd"/>
      <w:r w:rsidR="001826C7">
        <w:t xml:space="preserve"> </w:t>
      </w:r>
      <w:proofErr w:type="spellStart"/>
      <w:r w:rsidR="00330233">
        <w:t>chỉ</w:t>
      </w:r>
      <w:proofErr w:type="spellEnd"/>
      <w:r w:rsidR="00330233">
        <w:t xml:space="preserve"> </w:t>
      </w:r>
      <w:proofErr w:type="spellStart"/>
      <w:r w:rsidR="00330233">
        <w:t>sau</w:t>
      </w:r>
      <w:proofErr w:type="spellEnd"/>
      <w:r w:rsidR="00330233">
        <w:t xml:space="preserve"> </w:t>
      </w:r>
      <w:proofErr w:type="spellStart"/>
      <w:r w:rsidR="00330233">
        <w:t>khi</w:t>
      </w:r>
      <w:proofErr w:type="spellEnd"/>
      <w:r w:rsidR="00330233">
        <w:t xml:space="preserve"> w </w:t>
      </w:r>
      <w:proofErr w:type="spellStart"/>
      <w:r w:rsidR="00330233">
        <w:t>và</w:t>
      </w:r>
      <w:proofErr w:type="spellEnd"/>
      <w:r w:rsidR="00330233">
        <w:t xml:space="preserve"> y </w:t>
      </w:r>
      <w:proofErr w:type="spellStart"/>
      <w:r w:rsidR="00330233">
        <w:t>đã</w:t>
      </w:r>
      <w:proofErr w:type="spellEnd"/>
      <w:r w:rsidR="00330233">
        <w:t xml:space="preserve"> </w:t>
      </w:r>
      <w:proofErr w:type="spellStart"/>
      <w:r w:rsidR="00330233">
        <w:t>được</w:t>
      </w:r>
      <w:proofErr w:type="spellEnd"/>
      <w:r w:rsidR="00330233">
        <w:t xml:space="preserve"> </w:t>
      </w:r>
      <w:proofErr w:type="spellStart"/>
      <w:r w:rsidR="00330233">
        <w:t>tính</w:t>
      </w:r>
      <w:proofErr w:type="spellEnd"/>
      <w:r w:rsidR="00330233">
        <w:t>;</w:t>
      </w:r>
      <w:r w:rsidR="001826C7">
        <w:t xml:space="preserve"> </w:t>
      </w:r>
      <w:proofErr w:type="spellStart"/>
      <w:r w:rsidR="001826C7">
        <w:t>lệnh</w:t>
      </w:r>
      <w:proofErr w:type="spellEnd"/>
      <w:r w:rsidR="001826C7">
        <w:t xml:space="preserve"> (f) </w:t>
      </w:r>
      <w:proofErr w:type="spellStart"/>
      <w:r w:rsidR="001826C7">
        <w:t>được</w:t>
      </w:r>
      <w:proofErr w:type="spellEnd"/>
      <w:r w:rsidR="001826C7">
        <w:t xml:space="preserve"> </w:t>
      </w:r>
      <w:proofErr w:type="spellStart"/>
      <w:r w:rsidR="001826C7">
        <w:t>thực</w:t>
      </w:r>
      <w:proofErr w:type="spellEnd"/>
      <w:r w:rsidR="001826C7">
        <w:t xml:space="preserve"> </w:t>
      </w:r>
      <w:proofErr w:type="spellStart"/>
      <w:r w:rsidR="001826C7">
        <w:t>hiện</w:t>
      </w:r>
      <w:proofErr w:type="spellEnd"/>
      <w:r w:rsidR="001826C7">
        <w:t xml:space="preserve"> </w:t>
      </w:r>
      <w:proofErr w:type="spellStart"/>
      <w:r w:rsidR="001826C7">
        <w:t>chỉ</w:t>
      </w:r>
      <w:proofErr w:type="spellEnd"/>
      <w:r w:rsidR="001826C7">
        <w:t xml:space="preserve"> </w:t>
      </w:r>
      <w:proofErr w:type="spellStart"/>
      <w:r w:rsidR="001826C7">
        <w:t>sau</w:t>
      </w:r>
      <w:proofErr w:type="spellEnd"/>
      <w:r w:rsidR="001826C7">
        <w:t xml:space="preserve"> </w:t>
      </w:r>
      <w:proofErr w:type="spellStart"/>
      <w:r w:rsidR="001826C7">
        <w:t>khi</w:t>
      </w:r>
      <w:proofErr w:type="spellEnd"/>
      <w:r w:rsidR="001826C7">
        <w:t xml:space="preserve"> y </w:t>
      </w:r>
      <w:proofErr w:type="spellStart"/>
      <w:r w:rsidR="001826C7">
        <w:t>và</w:t>
      </w:r>
      <w:proofErr w:type="spellEnd"/>
      <w:r w:rsidR="001826C7">
        <w:t xml:space="preserve"> z </w:t>
      </w:r>
      <w:proofErr w:type="spellStart"/>
      <w:r w:rsidR="001826C7">
        <w:t>được</w:t>
      </w:r>
      <w:proofErr w:type="spellEnd"/>
      <w:r w:rsidR="001826C7">
        <w:t xml:space="preserve"> </w:t>
      </w:r>
      <w:proofErr w:type="spellStart"/>
      <w:r w:rsidR="001826C7">
        <w:t>được</w:t>
      </w:r>
      <w:proofErr w:type="spellEnd"/>
      <w:r w:rsidR="001826C7">
        <w:t xml:space="preserve"> </w:t>
      </w:r>
      <w:proofErr w:type="spellStart"/>
      <w:r w:rsidR="001826C7">
        <w:t>tính</w:t>
      </w:r>
      <w:proofErr w:type="spellEnd"/>
      <w:r w:rsidR="001826C7">
        <w:t>.</w:t>
      </w:r>
    </w:p>
    <w:p w14:paraId="47B9A51E" w14:textId="77777777" w:rsidR="001826C7" w:rsidRDefault="001826C7" w:rsidP="00692F2E">
      <w:pPr>
        <w:pStyle w:val="BodyTextFirstIndent"/>
        <w:ind w:firstLine="0"/>
      </w:pPr>
    </w:p>
    <w:p w14:paraId="38004A0A" w14:textId="77777777" w:rsidR="005F04F6" w:rsidRDefault="005F04F6" w:rsidP="005F04F6">
      <w:pPr>
        <w:pStyle w:val="BodyTextFirstIndent"/>
        <w:ind w:firstLine="0"/>
        <w:jc w:val="center"/>
      </w:pPr>
      <w:r>
        <w:t>----------------</w:t>
      </w:r>
    </w:p>
    <w:p w14:paraId="7E2528D0" w14:textId="77777777" w:rsidR="00692F2E" w:rsidRPr="005F04F6" w:rsidRDefault="00213E9C" w:rsidP="00692F2E">
      <w:pPr>
        <w:pStyle w:val="BodyTextFirstIndent"/>
        <w:ind w:firstLine="0"/>
        <w:rPr>
          <w:b/>
          <w:sz w:val="40"/>
          <w:szCs w:val="40"/>
        </w:rPr>
      </w:pPr>
      <w:proofErr w:type="spellStart"/>
      <w:r w:rsidRPr="005F04F6">
        <w:rPr>
          <w:b/>
          <w:sz w:val="40"/>
          <w:szCs w:val="40"/>
        </w:rPr>
        <w:t>Bài</w:t>
      </w:r>
      <w:proofErr w:type="spellEnd"/>
      <w:r w:rsidRPr="005F04F6">
        <w:rPr>
          <w:b/>
          <w:sz w:val="40"/>
          <w:szCs w:val="40"/>
        </w:rPr>
        <w:t xml:space="preserve"> </w:t>
      </w:r>
      <w:proofErr w:type="spellStart"/>
      <w:r w:rsidRPr="005F04F6">
        <w:rPr>
          <w:b/>
          <w:sz w:val="40"/>
          <w:szCs w:val="40"/>
        </w:rPr>
        <w:t>hoàn</w:t>
      </w:r>
      <w:proofErr w:type="spellEnd"/>
      <w:r w:rsidRPr="005F04F6">
        <w:rPr>
          <w:b/>
          <w:sz w:val="40"/>
          <w:szCs w:val="40"/>
        </w:rPr>
        <w:t xml:space="preserve"> </w:t>
      </w:r>
      <w:proofErr w:type="spellStart"/>
      <w:r w:rsidRPr="005F04F6">
        <w:rPr>
          <w:b/>
          <w:sz w:val="40"/>
          <w:szCs w:val="40"/>
        </w:rPr>
        <w:t>thành</w:t>
      </w:r>
      <w:proofErr w:type="spellEnd"/>
      <w:r w:rsidRPr="005F04F6">
        <w:rPr>
          <w:b/>
          <w:sz w:val="40"/>
          <w:szCs w:val="40"/>
        </w:rPr>
        <w:t xml:space="preserve"> </w:t>
      </w:r>
      <w:proofErr w:type="spellStart"/>
      <w:r w:rsidRPr="005F04F6">
        <w:rPr>
          <w:b/>
          <w:sz w:val="40"/>
          <w:szCs w:val="40"/>
        </w:rPr>
        <w:t>trên</w:t>
      </w:r>
      <w:proofErr w:type="spellEnd"/>
      <w:r w:rsidRPr="005F04F6">
        <w:rPr>
          <w:b/>
          <w:sz w:val="40"/>
          <w:szCs w:val="40"/>
        </w:rPr>
        <w:t xml:space="preserve"> </w:t>
      </w:r>
      <w:proofErr w:type="spellStart"/>
      <w:r w:rsidRPr="005F04F6">
        <w:rPr>
          <w:b/>
          <w:sz w:val="40"/>
          <w:szCs w:val="40"/>
        </w:rPr>
        <w:t>lớp</w:t>
      </w:r>
      <w:proofErr w:type="spellEnd"/>
      <w:r w:rsidRPr="005F04F6">
        <w:rPr>
          <w:b/>
          <w:sz w:val="40"/>
          <w:szCs w:val="40"/>
        </w:rPr>
        <w:t>:</w:t>
      </w:r>
      <w:r w:rsidR="005F04F6" w:rsidRPr="005F04F6">
        <w:rPr>
          <w:b/>
          <w:sz w:val="40"/>
          <w:szCs w:val="40"/>
        </w:rPr>
        <w:t xml:space="preserve"> </w:t>
      </w:r>
    </w:p>
    <w:p w14:paraId="729BA2D4" w14:textId="77777777" w:rsidR="005F04F6" w:rsidRPr="00D41FF0" w:rsidRDefault="005F04F6" w:rsidP="00692F2E">
      <w:pPr>
        <w:pStyle w:val="BodyTextFirstIndent"/>
        <w:ind w:firstLine="0"/>
        <w:rPr>
          <w:b/>
          <w:color w:val="FF0000"/>
        </w:rPr>
      </w:pPr>
      <w:proofErr w:type="spellStart"/>
      <w:r w:rsidRPr="00D41FF0">
        <w:rPr>
          <w:b/>
          <w:color w:val="FF0000"/>
        </w:rPr>
        <w:t>Bài</w:t>
      </w:r>
      <w:proofErr w:type="spellEnd"/>
      <w:r w:rsidRPr="00D41FF0">
        <w:rPr>
          <w:b/>
          <w:color w:val="FF0000"/>
        </w:rPr>
        <w:t xml:space="preserve"> </w:t>
      </w:r>
      <w:proofErr w:type="spellStart"/>
      <w:r w:rsidRPr="00D41FF0">
        <w:rPr>
          <w:b/>
          <w:color w:val="FF0000"/>
        </w:rPr>
        <w:t>tập</w:t>
      </w:r>
      <w:proofErr w:type="spellEnd"/>
      <w:r w:rsidRPr="00D41FF0">
        <w:rPr>
          <w:b/>
          <w:color w:val="FF0000"/>
        </w:rPr>
        <w:t xml:space="preserve"> </w:t>
      </w:r>
      <w:proofErr w:type="spellStart"/>
      <w:r w:rsidRPr="00D41FF0">
        <w:rPr>
          <w:b/>
          <w:color w:val="FF0000"/>
        </w:rPr>
        <w:t>phần</w:t>
      </w:r>
      <w:proofErr w:type="spellEnd"/>
      <w:r w:rsidRPr="00D41FF0">
        <w:rPr>
          <w:b/>
          <w:color w:val="FF0000"/>
        </w:rPr>
        <w:t xml:space="preserve"> 1.2.3, </w:t>
      </w:r>
      <w:proofErr w:type="spellStart"/>
      <w:r w:rsidRPr="00D41FF0">
        <w:rPr>
          <w:b/>
          <w:color w:val="FF0000"/>
        </w:rPr>
        <w:t>câu</w:t>
      </w:r>
      <w:proofErr w:type="spellEnd"/>
      <w:r w:rsidRPr="00D41FF0">
        <w:rPr>
          <w:b/>
          <w:color w:val="FF0000"/>
        </w:rPr>
        <w:t xml:space="preserve"> 1 </w:t>
      </w:r>
      <w:proofErr w:type="spellStart"/>
      <w:r w:rsidRPr="00D41FF0">
        <w:rPr>
          <w:b/>
          <w:color w:val="FF0000"/>
        </w:rPr>
        <w:t>phần</w:t>
      </w:r>
      <w:proofErr w:type="spellEnd"/>
      <w:r w:rsidRPr="00D41FF0">
        <w:rPr>
          <w:b/>
          <w:color w:val="FF0000"/>
        </w:rPr>
        <w:t xml:space="preserve"> a) </w:t>
      </w:r>
      <w:proofErr w:type="spellStart"/>
      <w:r w:rsidRPr="00D41FF0">
        <w:rPr>
          <w:b/>
          <w:color w:val="FF0000"/>
        </w:rPr>
        <w:t>và</w:t>
      </w:r>
      <w:proofErr w:type="spellEnd"/>
      <w:r w:rsidRPr="00D41FF0">
        <w:rPr>
          <w:b/>
          <w:color w:val="FF0000"/>
        </w:rPr>
        <w:t xml:space="preserve"> b)</w:t>
      </w:r>
    </w:p>
    <w:p w14:paraId="57C2952D" w14:textId="77777777" w:rsidR="005F04F6" w:rsidRDefault="005F04F6" w:rsidP="00692F2E">
      <w:pPr>
        <w:pStyle w:val="BodyTextFirstIndent"/>
        <w:ind w:firstLine="0"/>
      </w:pPr>
    </w:p>
    <w:p w14:paraId="5EE1CA6B" w14:textId="77777777" w:rsidR="005F04F6" w:rsidRPr="00D41FF0" w:rsidRDefault="005F04F6" w:rsidP="00D41FF0">
      <w:pPr>
        <w:pStyle w:val="BodyTextFirstIndent"/>
        <w:numPr>
          <w:ilvl w:val="0"/>
          <w:numId w:val="46"/>
        </w:numPr>
        <w:ind w:left="360"/>
        <w:rPr>
          <w:i/>
          <w:sz w:val="30"/>
          <w:szCs w:val="30"/>
        </w:rPr>
      </w:pPr>
      <w:proofErr w:type="spellStart"/>
      <w:r w:rsidRPr="00D41FF0">
        <w:rPr>
          <w:i/>
          <w:sz w:val="30"/>
          <w:szCs w:val="30"/>
        </w:rPr>
        <w:t>Sinh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viên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trình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bày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trong</w:t>
      </w:r>
      <w:proofErr w:type="spellEnd"/>
      <w:r w:rsidRPr="00D41FF0">
        <w:rPr>
          <w:i/>
          <w:sz w:val="30"/>
          <w:szCs w:val="30"/>
        </w:rPr>
        <w:t xml:space="preserve"> file word </w:t>
      </w:r>
      <w:proofErr w:type="spellStart"/>
      <w:r w:rsidRPr="00D41FF0">
        <w:rPr>
          <w:i/>
          <w:sz w:val="30"/>
          <w:szCs w:val="30"/>
        </w:rPr>
        <w:t>đoạn</w:t>
      </w:r>
      <w:proofErr w:type="spellEnd"/>
      <w:r w:rsidRPr="00D41FF0">
        <w:rPr>
          <w:i/>
          <w:sz w:val="30"/>
          <w:szCs w:val="30"/>
        </w:rPr>
        <w:t xml:space="preserve"> code </w:t>
      </w:r>
      <w:proofErr w:type="spellStart"/>
      <w:r w:rsidRPr="00D41FF0">
        <w:rPr>
          <w:i/>
          <w:sz w:val="30"/>
          <w:szCs w:val="30"/>
        </w:rPr>
        <w:t>mình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lập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trình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và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chụp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lại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màn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hình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kết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quả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chạy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thành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công</w:t>
      </w:r>
      <w:proofErr w:type="spellEnd"/>
    </w:p>
    <w:p w14:paraId="171F5A5E" w14:textId="77777777" w:rsidR="005F04F6" w:rsidRPr="00D41FF0" w:rsidRDefault="005F04F6" w:rsidP="00D41FF0">
      <w:pPr>
        <w:pStyle w:val="BodyTextFirstIndent"/>
        <w:numPr>
          <w:ilvl w:val="0"/>
          <w:numId w:val="46"/>
        </w:numPr>
        <w:ind w:left="360"/>
        <w:rPr>
          <w:i/>
          <w:sz w:val="30"/>
          <w:szCs w:val="30"/>
        </w:rPr>
      </w:pPr>
      <w:r w:rsidRPr="00D41FF0">
        <w:rPr>
          <w:i/>
          <w:sz w:val="30"/>
          <w:szCs w:val="30"/>
        </w:rPr>
        <w:t>Upload</w:t>
      </w:r>
      <w:r w:rsidR="00D41FF0">
        <w:rPr>
          <w:i/>
          <w:sz w:val="30"/>
          <w:szCs w:val="30"/>
        </w:rPr>
        <w:t xml:space="preserve"> file word </w:t>
      </w:r>
      <w:proofErr w:type="spellStart"/>
      <w:r w:rsidR="00D41FF0">
        <w:rPr>
          <w:i/>
          <w:sz w:val="30"/>
          <w:szCs w:val="30"/>
        </w:rPr>
        <w:t>của</w:t>
      </w:r>
      <w:proofErr w:type="spellEnd"/>
      <w:r w:rsidR="00D41FF0">
        <w:rPr>
          <w:i/>
          <w:sz w:val="30"/>
          <w:szCs w:val="30"/>
        </w:rPr>
        <w:t xml:space="preserve"> </w:t>
      </w:r>
      <w:proofErr w:type="spellStart"/>
      <w:r w:rsidR="00D41FF0">
        <w:rPr>
          <w:i/>
          <w:sz w:val="30"/>
          <w:szCs w:val="30"/>
        </w:rPr>
        <w:t>bài</w:t>
      </w:r>
      <w:proofErr w:type="spellEnd"/>
      <w:r w:rsidR="00D41FF0">
        <w:rPr>
          <w:i/>
          <w:sz w:val="30"/>
          <w:szCs w:val="30"/>
        </w:rPr>
        <w:t xml:space="preserve"> </w:t>
      </w:r>
      <w:proofErr w:type="spellStart"/>
      <w:r w:rsidR="00D41FF0">
        <w:rPr>
          <w:i/>
          <w:sz w:val="30"/>
          <w:szCs w:val="30"/>
        </w:rPr>
        <w:t>hoàn</w:t>
      </w:r>
      <w:proofErr w:type="spellEnd"/>
      <w:r w:rsidR="00D41FF0">
        <w:rPr>
          <w:i/>
          <w:sz w:val="30"/>
          <w:szCs w:val="30"/>
        </w:rPr>
        <w:t xml:space="preserve"> </w:t>
      </w:r>
      <w:proofErr w:type="spellStart"/>
      <w:r w:rsidR="00D41FF0">
        <w:rPr>
          <w:i/>
          <w:sz w:val="30"/>
          <w:szCs w:val="30"/>
        </w:rPr>
        <w:t>thành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lên</w:t>
      </w:r>
      <w:proofErr w:type="spellEnd"/>
      <w:r w:rsidRPr="00D41FF0">
        <w:rPr>
          <w:i/>
          <w:sz w:val="30"/>
          <w:szCs w:val="30"/>
        </w:rPr>
        <w:t xml:space="preserve"> website </w:t>
      </w:r>
      <w:proofErr w:type="spellStart"/>
      <w:r w:rsidRPr="00D41FF0">
        <w:rPr>
          <w:i/>
          <w:sz w:val="30"/>
          <w:szCs w:val="30"/>
        </w:rPr>
        <w:t>môn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học</w:t>
      </w:r>
      <w:proofErr w:type="spellEnd"/>
      <w:r w:rsidRPr="00D41FF0">
        <w:rPr>
          <w:i/>
          <w:sz w:val="30"/>
          <w:szCs w:val="30"/>
        </w:rPr>
        <w:t xml:space="preserve">: deadline </w:t>
      </w:r>
      <w:proofErr w:type="spellStart"/>
      <w:r w:rsidRPr="00D41FF0">
        <w:rPr>
          <w:i/>
          <w:sz w:val="30"/>
          <w:szCs w:val="30"/>
        </w:rPr>
        <w:t>là</w:t>
      </w:r>
      <w:proofErr w:type="spellEnd"/>
      <w:r w:rsidRPr="00D41FF0">
        <w:rPr>
          <w:i/>
          <w:sz w:val="30"/>
          <w:szCs w:val="30"/>
        </w:rPr>
        <w:t xml:space="preserve"> 11h30 </w:t>
      </w:r>
      <w:proofErr w:type="spellStart"/>
      <w:r w:rsidRPr="00D41FF0">
        <w:rPr>
          <w:i/>
          <w:sz w:val="30"/>
          <w:szCs w:val="30"/>
        </w:rPr>
        <w:t>của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ngày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thực</w:t>
      </w:r>
      <w:proofErr w:type="spellEnd"/>
      <w:r w:rsidRPr="00D41FF0">
        <w:rPr>
          <w:i/>
          <w:sz w:val="30"/>
          <w:szCs w:val="30"/>
        </w:rPr>
        <w:t xml:space="preserve"> </w:t>
      </w:r>
      <w:proofErr w:type="spellStart"/>
      <w:r w:rsidRPr="00D41FF0">
        <w:rPr>
          <w:i/>
          <w:sz w:val="30"/>
          <w:szCs w:val="30"/>
        </w:rPr>
        <w:t>hành</w:t>
      </w:r>
      <w:proofErr w:type="spellEnd"/>
    </w:p>
    <w:p w14:paraId="28DA866A" w14:textId="77777777" w:rsidR="00213E9C" w:rsidRDefault="00213E9C" w:rsidP="00692F2E">
      <w:pPr>
        <w:pStyle w:val="BodyTextFirstIndent"/>
        <w:ind w:firstLine="0"/>
      </w:pPr>
    </w:p>
    <w:sdt>
      <w:sdtPr>
        <w:rPr>
          <w:rFonts w:ascii="Times New Roman" w:hAnsi="Times New Roman"/>
          <w:b w:val="0"/>
          <w:color w:val="auto"/>
          <w:kern w:val="0"/>
          <w:szCs w:val="24"/>
        </w:rPr>
        <w:id w:val="22096870"/>
        <w:docPartObj>
          <w:docPartGallery w:val="Table of Contents"/>
          <w:docPartUnique/>
        </w:docPartObj>
      </w:sdtPr>
      <w:sdtContent>
        <w:p w14:paraId="6263682C" w14:textId="77777777" w:rsidR="00D25E36" w:rsidRDefault="00D25E36" w:rsidP="0014215E">
          <w:pPr>
            <w:pStyle w:val="TOCHeading"/>
            <w:jc w:val="both"/>
            <w:rPr>
              <w:rFonts w:ascii="Times New Roman" w:hAnsi="Times New Roman"/>
              <w:sz w:val="48"/>
              <w:szCs w:val="48"/>
            </w:rPr>
          </w:pPr>
          <w:r w:rsidRPr="00D25E36">
            <w:rPr>
              <w:rFonts w:ascii="Times New Roman" w:hAnsi="Times New Roman"/>
              <w:sz w:val="48"/>
              <w:szCs w:val="48"/>
            </w:rPr>
            <w:t>PHỤ LỤC</w:t>
          </w:r>
        </w:p>
        <w:p w14:paraId="1AA04DC2" w14:textId="77777777" w:rsidR="00D25E36" w:rsidRPr="00D25E36" w:rsidRDefault="00D25E36" w:rsidP="00D25E36"/>
        <w:p w14:paraId="12D3C2ED" w14:textId="77777777" w:rsidR="000A11B1" w:rsidRDefault="0011753D">
          <w:pPr>
            <w:pStyle w:val="TOC1"/>
            <w:tabs>
              <w:tab w:val="left" w:pos="25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25E36">
            <w:instrText xml:space="preserve"> TOC \o "1-3" \h \z \u </w:instrText>
          </w:r>
          <w:r>
            <w:fldChar w:fldCharType="separate"/>
          </w:r>
          <w:hyperlink w:anchor="_Toc410557192" w:history="1">
            <w:r w:rsidR="000A11B1" w:rsidRPr="00401A91">
              <w:rPr>
                <w:rStyle w:val="Hyperlink"/>
                <w:noProof/>
                <w:lang w:val="en-AU"/>
              </w:rPr>
              <w:t>Chương 1.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  <w:lang w:val="en-AU"/>
              </w:rPr>
              <w:t>Đồng bộ hóa tiến trình và tiểu trình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_Toc410557192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3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60E9C175" w14:textId="77777777" w:rsidR="000A11B1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57193" w:history="1">
            <w:r w:rsidR="000A11B1" w:rsidRPr="00401A91">
              <w:rPr>
                <w:rStyle w:val="Hyperlink"/>
                <w:noProof/>
                <w:lang w:val="en-AU"/>
              </w:rPr>
              <w:t>1.1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  <w:lang w:val="en-AU"/>
              </w:rPr>
              <w:t>Mục Đích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_Toc410557193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3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02AF8AA9" w14:textId="77777777" w:rsidR="000A11B1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57194" w:history="1">
            <w:r w:rsidR="000A11B1" w:rsidRPr="00401A91">
              <w:rPr>
                <w:rStyle w:val="Hyperlink"/>
                <w:noProof/>
                <w:lang w:val="en-AU"/>
              </w:rPr>
              <w:t>1.2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  <w:lang w:val="en-AU"/>
              </w:rPr>
              <w:t>Semaphore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_Toc410557194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3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2367311D" w14:textId="77777777" w:rsidR="000A11B1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57195" w:history="1">
            <w:r w:rsidR="000A11B1" w:rsidRPr="00401A91">
              <w:rPr>
                <w:rStyle w:val="Hyperlink"/>
                <w:noProof/>
                <w:lang w:val="en-AU"/>
              </w:rPr>
              <w:t>1.2.1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  <w:lang w:val="en-AU"/>
              </w:rPr>
              <w:t>Các function cơ bản cho Semaphore trên C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_Toc410557195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3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48D3F676" w14:textId="77777777" w:rsidR="000A11B1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57196" w:history="1">
            <w:r w:rsidR="000A11B1" w:rsidRPr="00401A91">
              <w:rPr>
                <w:rStyle w:val="Hyperlink"/>
                <w:noProof/>
              </w:rPr>
              <w:t>1.2.2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</w:rPr>
              <w:t>Ví dụ về sử dụng semaphore: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_Toc410557196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5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06A2DDF2" w14:textId="77777777" w:rsidR="000A11B1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57197" w:history="1">
            <w:r w:rsidR="000A11B1" w:rsidRPr="00401A91">
              <w:rPr>
                <w:rStyle w:val="Hyperlink"/>
                <w:noProof/>
              </w:rPr>
              <w:t>1.2.3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</w:rPr>
              <w:t>Bài tập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_Toc410557197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6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31292E8F" w14:textId="77777777" w:rsidR="000A11B1" w:rsidRDefault="00000000">
          <w:pPr>
            <w:pStyle w:val="TOC2"/>
            <w:tabs>
              <w:tab w:val="left" w:pos="48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57198" w:history="1">
            <w:r w:rsidR="000A11B1" w:rsidRPr="00401A91">
              <w:rPr>
                <w:rStyle w:val="Hyperlink"/>
                <w:noProof/>
              </w:rPr>
              <w:t>1.3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</w:rPr>
              <w:t>Mutex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_Toc410557198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7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13EBECC8" w14:textId="77777777" w:rsidR="000A11B1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57199" w:history="1">
            <w:r w:rsidR="000A11B1" w:rsidRPr="00401A91">
              <w:rPr>
                <w:rStyle w:val="Hyperlink"/>
                <w:noProof/>
                <w:lang w:val="en-AU"/>
              </w:rPr>
              <w:t>1.3.1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  <w:lang w:val="en-AU"/>
              </w:rPr>
              <w:t>Các function cơ bản cho Mutex trên C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_Toc410557199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8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5CE77D69" w14:textId="77777777" w:rsidR="000A11B1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557200" w:history="1">
            <w:r w:rsidR="000A11B1" w:rsidRPr="00401A91">
              <w:rPr>
                <w:rStyle w:val="Hyperlink"/>
                <w:noProof/>
              </w:rPr>
              <w:t>1.3.2</w:t>
            </w:r>
            <w:r w:rsidR="000A11B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A11B1" w:rsidRPr="00401A91">
              <w:rPr>
                <w:rStyle w:val="Hyperlink"/>
                <w:noProof/>
              </w:rPr>
              <w:t>Bài tập</w:t>
            </w:r>
            <w:r w:rsidR="000A11B1">
              <w:rPr>
                <w:noProof/>
                <w:webHidden/>
              </w:rPr>
              <w:tab/>
            </w:r>
            <w:r w:rsidR="000A11B1">
              <w:rPr>
                <w:noProof/>
                <w:webHidden/>
              </w:rPr>
              <w:fldChar w:fldCharType="begin"/>
            </w:r>
            <w:r w:rsidR="000A11B1">
              <w:rPr>
                <w:noProof/>
                <w:webHidden/>
              </w:rPr>
              <w:instrText xml:space="preserve"> PAGEREF _Toc410557200 \h </w:instrText>
            </w:r>
            <w:r w:rsidR="000A11B1">
              <w:rPr>
                <w:noProof/>
                <w:webHidden/>
              </w:rPr>
            </w:r>
            <w:r w:rsidR="000A11B1">
              <w:rPr>
                <w:noProof/>
                <w:webHidden/>
              </w:rPr>
              <w:fldChar w:fldCharType="separate"/>
            </w:r>
            <w:r w:rsidR="00736AA6">
              <w:rPr>
                <w:noProof/>
                <w:webHidden/>
              </w:rPr>
              <w:t>9</w:t>
            </w:r>
            <w:r w:rsidR="000A11B1">
              <w:rPr>
                <w:noProof/>
                <w:webHidden/>
              </w:rPr>
              <w:fldChar w:fldCharType="end"/>
            </w:r>
          </w:hyperlink>
        </w:p>
        <w:p w14:paraId="37C30D4C" w14:textId="77777777" w:rsidR="00D25E36" w:rsidRDefault="0011753D">
          <w:r>
            <w:fldChar w:fldCharType="end"/>
          </w:r>
        </w:p>
      </w:sdtContent>
    </w:sdt>
    <w:p w14:paraId="50E1E284" w14:textId="77777777" w:rsidR="00915178" w:rsidRDefault="00915178" w:rsidP="00915178">
      <w:pPr>
        <w:pStyle w:val="BodyTextFirstIndent"/>
        <w:jc w:val="center"/>
        <w:rPr>
          <w:b/>
          <w:sz w:val="48"/>
          <w:szCs w:val="48"/>
        </w:rPr>
      </w:pPr>
      <w:r w:rsidRPr="00915178">
        <w:rPr>
          <w:b/>
          <w:sz w:val="48"/>
          <w:szCs w:val="48"/>
        </w:rPr>
        <w:t>TÀI LIỆU THAM KHẢO</w:t>
      </w:r>
    </w:p>
    <w:p w14:paraId="04BBCDDB" w14:textId="77777777" w:rsidR="004014D1" w:rsidRDefault="004014D1" w:rsidP="00915178">
      <w:pPr>
        <w:pStyle w:val="BodyTextFirstIndent"/>
        <w:jc w:val="center"/>
        <w:rPr>
          <w:b/>
          <w:sz w:val="48"/>
          <w:szCs w:val="48"/>
        </w:rPr>
      </w:pPr>
    </w:p>
    <w:p w14:paraId="33D4ED40" w14:textId="77777777" w:rsidR="006B4F48" w:rsidRDefault="00000000" w:rsidP="00385E60">
      <w:pPr>
        <w:pStyle w:val="BodyTextFirstIndent"/>
        <w:numPr>
          <w:ilvl w:val="0"/>
          <w:numId w:val="24"/>
        </w:numPr>
      </w:pPr>
      <w:hyperlink r:id="rId10" w:history="1">
        <w:r w:rsidR="006F4D11" w:rsidRPr="0099319A">
          <w:rPr>
            <w:rStyle w:val="Hyperlink"/>
          </w:rPr>
          <w:t>https://www.google.com.vn/url?sa=t&amp;rct=j&amp;q=&amp;esrc=s&amp;source=web&amp;cd=3&amp;cad=rja&amp;uact=8&amp;ved=0CDEQFjAC&amp;url=https%3A%2F%2Fnguyenvanquangcse.files.wordpress.com%2F2014%2F09%2Fexcercise1.pdf&amp;ei=CVHEVLrBHeOxmwXQh4GIDg&amp;usg=AFQjCNFX6il7uy1TbHmcC4E8jzB1hXCCiw&amp;bvm=bv.84349003,d.dGY</w:t>
        </w:r>
      </w:hyperlink>
    </w:p>
    <w:p w14:paraId="0A9E8DEA" w14:textId="77777777" w:rsidR="006F4D11" w:rsidRDefault="00000000" w:rsidP="00385E60">
      <w:pPr>
        <w:pStyle w:val="BodyTextFirstIndent"/>
        <w:numPr>
          <w:ilvl w:val="0"/>
          <w:numId w:val="24"/>
        </w:numPr>
      </w:pPr>
      <w:hyperlink r:id="rId11" w:history="1">
        <w:r w:rsidR="006F4D11" w:rsidRPr="0099319A">
          <w:rPr>
            <w:rStyle w:val="Hyperlink"/>
          </w:rPr>
          <w:t>http://kb.datapool.vn/how-to-huong-dan-lam-quen-voi-cac-lenh-co-ban-tren-linux-unix/4/</w:t>
        </w:r>
      </w:hyperlink>
    </w:p>
    <w:p w14:paraId="7FB6FF6E" w14:textId="77777777" w:rsidR="006F4D11" w:rsidRDefault="00000000" w:rsidP="00385E60">
      <w:pPr>
        <w:pStyle w:val="BodyTextFirstIndent"/>
        <w:numPr>
          <w:ilvl w:val="0"/>
          <w:numId w:val="24"/>
        </w:numPr>
      </w:pPr>
      <w:hyperlink r:id="rId12" w:anchor="Mutexes" w:history="1">
        <w:r w:rsidR="006E64F1" w:rsidRPr="00E6496D">
          <w:rPr>
            <w:rStyle w:val="Hyperlink"/>
          </w:rPr>
          <w:t>https://computing.llnl.gov/tutorials/pthreads/#Mutexes</w:t>
        </w:r>
      </w:hyperlink>
    </w:p>
    <w:p w14:paraId="2A720C5C" w14:textId="77777777" w:rsidR="006E64F1" w:rsidRPr="00E51438" w:rsidRDefault="006E64F1" w:rsidP="00385E60">
      <w:pPr>
        <w:pStyle w:val="BodyTextFirstIndent"/>
        <w:numPr>
          <w:ilvl w:val="0"/>
          <w:numId w:val="24"/>
        </w:numPr>
      </w:pPr>
    </w:p>
    <w:sectPr w:rsidR="006E64F1" w:rsidRPr="00E51438" w:rsidSect="00CB5067">
      <w:headerReference w:type="default" r:id="rId13"/>
      <w:pgSz w:w="11907" w:h="16840" w:code="9"/>
      <w:pgMar w:top="1701" w:right="1134" w:bottom="1418" w:left="226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8F19" w14:textId="77777777" w:rsidR="006968CB" w:rsidRDefault="006968CB">
      <w:r>
        <w:separator/>
      </w:r>
    </w:p>
  </w:endnote>
  <w:endnote w:type="continuationSeparator" w:id="0">
    <w:p w14:paraId="6E2BCFAE" w14:textId="77777777" w:rsidR="006968CB" w:rsidRDefault="0069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812B" w14:textId="77777777" w:rsidR="00C50D1F" w:rsidRDefault="00C50D1F">
    <w:pPr>
      <w:pStyle w:val="Footer"/>
      <w:jc w:val="center"/>
    </w:pPr>
  </w:p>
  <w:p w14:paraId="46BE065E" w14:textId="77777777" w:rsidR="00C50D1F" w:rsidRDefault="00C50D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FFD5" w14:textId="77777777" w:rsidR="006968CB" w:rsidRDefault="006968CB">
      <w:r>
        <w:separator/>
      </w:r>
    </w:p>
  </w:footnote>
  <w:footnote w:type="continuationSeparator" w:id="0">
    <w:p w14:paraId="55444088" w14:textId="77777777" w:rsidR="006968CB" w:rsidRDefault="00696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3B45" w14:textId="77777777" w:rsidR="00C50D1F" w:rsidRDefault="00C50D1F" w:rsidP="00CA77CF">
    <w:pPr>
      <w:pStyle w:val="Header"/>
      <w:rPr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584"/>
      </v:shape>
    </w:pict>
  </w:numPicBullet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F56CF"/>
    <w:multiLevelType w:val="hybridMultilevel"/>
    <w:tmpl w:val="2E7258B2"/>
    <w:lvl w:ilvl="0" w:tplc="9AA88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CCFD8E" w:tentative="1">
      <w:start w:val="1"/>
      <w:numFmt w:val="lowerLetter"/>
      <w:lvlText w:val="%2."/>
      <w:lvlJc w:val="left"/>
      <w:pPr>
        <w:ind w:left="1440" w:hanging="360"/>
      </w:pPr>
    </w:lvl>
    <w:lvl w:ilvl="2" w:tplc="D92E4D6C" w:tentative="1">
      <w:start w:val="1"/>
      <w:numFmt w:val="lowerRoman"/>
      <w:lvlText w:val="%3."/>
      <w:lvlJc w:val="right"/>
      <w:pPr>
        <w:ind w:left="2160" w:hanging="180"/>
      </w:pPr>
    </w:lvl>
    <w:lvl w:ilvl="3" w:tplc="88383F70" w:tentative="1">
      <w:start w:val="1"/>
      <w:numFmt w:val="decimal"/>
      <w:lvlText w:val="%4."/>
      <w:lvlJc w:val="left"/>
      <w:pPr>
        <w:ind w:left="2880" w:hanging="360"/>
      </w:pPr>
    </w:lvl>
    <w:lvl w:ilvl="4" w:tplc="15F2522E" w:tentative="1">
      <w:start w:val="1"/>
      <w:numFmt w:val="lowerLetter"/>
      <w:lvlText w:val="%5."/>
      <w:lvlJc w:val="left"/>
      <w:pPr>
        <w:ind w:left="3600" w:hanging="360"/>
      </w:pPr>
    </w:lvl>
    <w:lvl w:ilvl="5" w:tplc="281ADADE" w:tentative="1">
      <w:start w:val="1"/>
      <w:numFmt w:val="lowerRoman"/>
      <w:lvlText w:val="%6."/>
      <w:lvlJc w:val="right"/>
      <w:pPr>
        <w:ind w:left="4320" w:hanging="180"/>
      </w:pPr>
    </w:lvl>
    <w:lvl w:ilvl="6" w:tplc="15E8A302" w:tentative="1">
      <w:start w:val="1"/>
      <w:numFmt w:val="decimal"/>
      <w:lvlText w:val="%7."/>
      <w:lvlJc w:val="left"/>
      <w:pPr>
        <w:ind w:left="5040" w:hanging="360"/>
      </w:pPr>
    </w:lvl>
    <w:lvl w:ilvl="7" w:tplc="1D24754A" w:tentative="1">
      <w:start w:val="1"/>
      <w:numFmt w:val="lowerLetter"/>
      <w:lvlText w:val="%8."/>
      <w:lvlJc w:val="left"/>
      <w:pPr>
        <w:ind w:left="5760" w:hanging="360"/>
      </w:pPr>
    </w:lvl>
    <w:lvl w:ilvl="8" w:tplc="0C2EBE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0CBA001F"/>
    <w:multiLevelType w:val="hybridMultilevel"/>
    <w:tmpl w:val="BF0CE452"/>
    <w:lvl w:ilvl="0" w:tplc="AACCD2C4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416E36"/>
    <w:multiLevelType w:val="hybridMultilevel"/>
    <w:tmpl w:val="B5DC5C78"/>
    <w:lvl w:ilvl="0" w:tplc="1CC2C2FA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05155"/>
    <w:multiLevelType w:val="hybridMultilevel"/>
    <w:tmpl w:val="FD985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F4259"/>
    <w:multiLevelType w:val="hybridMultilevel"/>
    <w:tmpl w:val="471C4B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44B0069"/>
    <w:multiLevelType w:val="hybridMultilevel"/>
    <w:tmpl w:val="B4A8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A46C7"/>
    <w:multiLevelType w:val="hybridMultilevel"/>
    <w:tmpl w:val="6F30EFA2"/>
    <w:name w:val="chapter3"/>
    <w:lvl w:ilvl="0" w:tplc="A18AD1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18C39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E7E92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4E15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7E5AA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7040E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EA43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5627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2425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7C6D20"/>
    <w:multiLevelType w:val="hybridMultilevel"/>
    <w:tmpl w:val="EE6A1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006D2"/>
    <w:multiLevelType w:val="hybridMultilevel"/>
    <w:tmpl w:val="AD7623EC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0" w15:restartNumberingAfterBreak="0">
    <w:nsid w:val="43BB2355"/>
    <w:multiLevelType w:val="hybridMultilevel"/>
    <w:tmpl w:val="2F88BC9C"/>
    <w:lvl w:ilvl="0" w:tplc="0409000F">
      <w:start w:val="1"/>
      <w:numFmt w:val="bullet"/>
      <w:pStyle w:val="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728B4"/>
    <w:multiLevelType w:val="hybridMultilevel"/>
    <w:tmpl w:val="44C80EB4"/>
    <w:lvl w:ilvl="0" w:tplc="033A3680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C346FA"/>
    <w:multiLevelType w:val="hybridMultilevel"/>
    <w:tmpl w:val="A2F0740C"/>
    <w:lvl w:ilvl="0" w:tplc="5A3064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6" w15:restartNumberingAfterBreak="0">
    <w:nsid w:val="515612DB"/>
    <w:multiLevelType w:val="hybridMultilevel"/>
    <w:tmpl w:val="E0D28FE6"/>
    <w:lvl w:ilvl="0" w:tplc="0E1CC9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42560"/>
    <w:multiLevelType w:val="hybridMultilevel"/>
    <w:tmpl w:val="392A4F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7E5403"/>
    <w:multiLevelType w:val="hybridMultilevel"/>
    <w:tmpl w:val="68003E40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9" w15:restartNumberingAfterBreak="0">
    <w:nsid w:val="55987030"/>
    <w:multiLevelType w:val="hybridMultilevel"/>
    <w:tmpl w:val="9F18DB32"/>
    <w:name w:val="chapter4"/>
    <w:lvl w:ilvl="0" w:tplc="C714CD6A">
      <w:start w:val="1"/>
      <w:numFmt w:val="decimal"/>
      <w:pStyle w:val="Number1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81318A5"/>
    <w:multiLevelType w:val="hybridMultilevel"/>
    <w:tmpl w:val="54860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3" w15:restartNumberingAfterBreak="0">
    <w:nsid w:val="637F52C9"/>
    <w:multiLevelType w:val="hybridMultilevel"/>
    <w:tmpl w:val="731449EE"/>
    <w:lvl w:ilvl="0" w:tplc="0C22C550">
      <w:start w:val="1"/>
      <w:numFmt w:val="bullet"/>
      <w:pStyle w:val="Bullet20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4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9FC15CF"/>
    <w:multiLevelType w:val="hybridMultilevel"/>
    <w:tmpl w:val="900CCA52"/>
    <w:name w:val="chapter2"/>
    <w:lvl w:ilvl="0" w:tplc="902C5B6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58ED98A" w:tentative="1">
      <w:start w:val="1"/>
      <w:numFmt w:val="lowerLetter"/>
      <w:lvlText w:val="%2."/>
      <w:lvlJc w:val="left"/>
      <w:pPr>
        <w:ind w:left="1440" w:hanging="360"/>
      </w:pPr>
    </w:lvl>
    <w:lvl w:ilvl="2" w:tplc="4422204C" w:tentative="1">
      <w:start w:val="1"/>
      <w:numFmt w:val="lowerRoman"/>
      <w:lvlText w:val="%3."/>
      <w:lvlJc w:val="right"/>
      <w:pPr>
        <w:ind w:left="2160" w:hanging="180"/>
      </w:pPr>
    </w:lvl>
    <w:lvl w:ilvl="3" w:tplc="5DD8AA1E" w:tentative="1">
      <w:start w:val="1"/>
      <w:numFmt w:val="decimal"/>
      <w:lvlText w:val="%4."/>
      <w:lvlJc w:val="left"/>
      <w:pPr>
        <w:ind w:left="2880" w:hanging="360"/>
      </w:pPr>
    </w:lvl>
    <w:lvl w:ilvl="4" w:tplc="D9C4D104" w:tentative="1">
      <w:start w:val="1"/>
      <w:numFmt w:val="lowerLetter"/>
      <w:lvlText w:val="%5."/>
      <w:lvlJc w:val="left"/>
      <w:pPr>
        <w:ind w:left="3600" w:hanging="360"/>
      </w:pPr>
    </w:lvl>
    <w:lvl w:ilvl="5" w:tplc="145A41CC" w:tentative="1">
      <w:start w:val="1"/>
      <w:numFmt w:val="lowerRoman"/>
      <w:lvlText w:val="%6."/>
      <w:lvlJc w:val="right"/>
      <w:pPr>
        <w:ind w:left="4320" w:hanging="180"/>
      </w:pPr>
    </w:lvl>
    <w:lvl w:ilvl="6" w:tplc="9A2ABF6C" w:tentative="1">
      <w:start w:val="1"/>
      <w:numFmt w:val="decimal"/>
      <w:lvlText w:val="%7."/>
      <w:lvlJc w:val="left"/>
      <w:pPr>
        <w:ind w:left="5040" w:hanging="360"/>
      </w:pPr>
    </w:lvl>
    <w:lvl w:ilvl="7" w:tplc="305231BA" w:tentative="1">
      <w:start w:val="1"/>
      <w:numFmt w:val="lowerLetter"/>
      <w:lvlText w:val="%8."/>
      <w:lvlJc w:val="left"/>
      <w:pPr>
        <w:ind w:left="5760" w:hanging="360"/>
      </w:pPr>
    </w:lvl>
    <w:lvl w:ilvl="8" w:tplc="39AE1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35145795">
    <w:abstractNumId w:val="2"/>
  </w:num>
  <w:num w:numId="2" w16cid:durableId="1522470192">
    <w:abstractNumId w:val="8"/>
  </w:num>
  <w:num w:numId="3" w16cid:durableId="1299606918">
    <w:abstractNumId w:val="6"/>
  </w:num>
  <w:num w:numId="4" w16cid:durableId="1483883375">
    <w:abstractNumId w:val="5"/>
  </w:num>
  <w:num w:numId="5" w16cid:durableId="361169857">
    <w:abstractNumId w:val="4"/>
  </w:num>
  <w:num w:numId="6" w16cid:durableId="1673726873">
    <w:abstractNumId w:val="7"/>
  </w:num>
  <w:num w:numId="7" w16cid:durableId="1241401905">
    <w:abstractNumId w:val="3"/>
  </w:num>
  <w:num w:numId="8" w16cid:durableId="1095252888">
    <w:abstractNumId w:val="1"/>
  </w:num>
  <w:num w:numId="9" w16cid:durableId="696350335">
    <w:abstractNumId w:val="0"/>
  </w:num>
  <w:num w:numId="10" w16cid:durableId="702366739">
    <w:abstractNumId w:val="30"/>
  </w:num>
  <w:num w:numId="11" w16cid:durableId="1008824877">
    <w:abstractNumId w:val="20"/>
  </w:num>
  <w:num w:numId="12" w16cid:durableId="2079203069">
    <w:abstractNumId w:val="12"/>
  </w:num>
  <w:num w:numId="13" w16cid:durableId="137189243">
    <w:abstractNumId w:val="23"/>
  </w:num>
  <w:num w:numId="14" w16cid:durableId="1086540821">
    <w:abstractNumId w:val="36"/>
  </w:num>
  <w:num w:numId="15" w16cid:durableId="147524341">
    <w:abstractNumId w:val="34"/>
  </w:num>
  <w:num w:numId="16" w16cid:durableId="1906793725">
    <w:abstractNumId w:val="11"/>
  </w:num>
  <w:num w:numId="17" w16cid:durableId="598834022">
    <w:abstractNumId w:val="33"/>
  </w:num>
  <w:num w:numId="18" w16cid:durableId="2131168445">
    <w:abstractNumId w:val="32"/>
  </w:num>
  <w:num w:numId="19" w16cid:durableId="19624529">
    <w:abstractNumId w:val="25"/>
  </w:num>
  <w:num w:numId="20" w16cid:durableId="2139182149">
    <w:abstractNumId w:val="22"/>
  </w:num>
  <w:num w:numId="21" w16cid:durableId="2000964161">
    <w:abstractNumId w:val="29"/>
    <w:lvlOverride w:ilvl="0">
      <w:startOverride w:val="1"/>
    </w:lvlOverride>
  </w:num>
  <w:num w:numId="22" w16cid:durableId="460347955">
    <w:abstractNumId w:val="10"/>
    <w:lvlOverride w:ilvl="0">
      <w:startOverride w:val="1"/>
    </w:lvlOverride>
  </w:num>
  <w:num w:numId="23" w16cid:durableId="1282109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76932753">
    <w:abstractNumId w:val="9"/>
  </w:num>
  <w:num w:numId="25" w16cid:durableId="1094546991">
    <w:abstractNumId w:val="21"/>
  </w:num>
  <w:num w:numId="26" w16cid:durableId="1351026688">
    <w:abstractNumId w:val="24"/>
  </w:num>
  <w:num w:numId="27" w16cid:durableId="1826779631">
    <w:abstractNumId w:val="19"/>
  </w:num>
  <w:num w:numId="28" w16cid:durableId="465853144">
    <w:abstractNumId w:val="28"/>
  </w:num>
  <w:num w:numId="29" w16cid:durableId="902178948">
    <w:abstractNumId w:val="26"/>
  </w:num>
  <w:num w:numId="30" w16cid:durableId="207569692">
    <w:abstractNumId w:val="18"/>
  </w:num>
  <w:num w:numId="31" w16cid:durableId="232282280">
    <w:abstractNumId w:val="14"/>
  </w:num>
  <w:num w:numId="32" w16cid:durableId="1401948391">
    <w:abstractNumId w:val="11"/>
  </w:num>
  <w:num w:numId="33" w16cid:durableId="1670281568">
    <w:abstractNumId w:val="11"/>
  </w:num>
  <w:num w:numId="34" w16cid:durableId="2032031819">
    <w:abstractNumId w:val="11"/>
  </w:num>
  <w:num w:numId="35" w16cid:durableId="956571525">
    <w:abstractNumId w:val="11"/>
  </w:num>
  <w:num w:numId="36" w16cid:durableId="2085450690">
    <w:abstractNumId w:val="13"/>
  </w:num>
  <w:num w:numId="37" w16cid:durableId="987127116">
    <w:abstractNumId w:val="27"/>
  </w:num>
  <w:num w:numId="38" w16cid:durableId="1395809476">
    <w:abstractNumId w:val="34"/>
  </w:num>
  <w:num w:numId="39" w16cid:durableId="1738287515">
    <w:abstractNumId w:val="34"/>
  </w:num>
  <w:num w:numId="40" w16cid:durableId="802424926">
    <w:abstractNumId w:val="11"/>
  </w:num>
  <w:num w:numId="41" w16cid:durableId="1650482034">
    <w:abstractNumId w:val="11"/>
  </w:num>
  <w:num w:numId="42" w16cid:durableId="1443576900">
    <w:abstractNumId w:val="11"/>
  </w:num>
  <w:num w:numId="43" w16cid:durableId="1807770593">
    <w:abstractNumId w:val="11"/>
  </w:num>
  <w:num w:numId="44" w16cid:durableId="1020818889">
    <w:abstractNumId w:val="33"/>
  </w:num>
  <w:num w:numId="45" w16cid:durableId="974141549">
    <w:abstractNumId w:val="31"/>
  </w:num>
  <w:num w:numId="46" w16cid:durableId="497580999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AU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_Doc_Font_List_Name" w:val="Times New RomanArial"/>
    <w:docVar w:name="EN_Lib_Name_List_Name" w:val="16PhDThesisRef.ENL"/>
    <w:docVar w:name="EN_Main_Body_Style_Name" w:val="Coastal Engineering"/>
  </w:docVars>
  <w:rsids>
    <w:rsidRoot w:val="00D51E78"/>
    <w:rsid w:val="0000047A"/>
    <w:rsid w:val="00000947"/>
    <w:rsid w:val="00000A6F"/>
    <w:rsid w:val="000015B3"/>
    <w:rsid w:val="00002513"/>
    <w:rsid w:val="000028E4"/>
    <w:rsid w:val="000029F8"/>
    <w:rsid w:val="0000369E"/>
    <w:rsid w:val="00003A4C"/>
    <w:rsid w:val="00004201"/>
    <w:rsid w:val="0000468E"/>
    <w:rsid w:val="00005342"/>
    <w:rsid w:val="000070E2"/>
    <w:rsid w:val="0000751C"/>
    <w:rsid w:val="00010149"/>
    <w:rsid w:val="000103DA"/>
    <w:rsid w:val="0001045B"/>
    <w:rsid w:val="000105EB"/>
    <w:rsid w:val="00010879"/>
    <w:rsid w:val="00010981"/>
    <w:rsid w:val="00010F2B"/>
    <w:rsid w:val="0001112B"/>
    <w:rsid w:val="000117C4"/>
    <w:rsid w:val="00011A45"/>
    <w:rsid w:val="0001253C"/>
    <w:rsid w:val="00012619"/>
    <w:rsid w:val="00012625"/>
    <w:rsid w:val="00012AF3"/>
    <w:rsid w:val="000131B5"/>
    <w:rsid w:val="0001363F"/>
    <w:rsid w:val="00013F40"/>
    <w:rsid w:val="00013FE0"/>
    <w:rsid w:val="000156E6"/>
    <w:rsid w:val="00016447"/>
    <w:rsid w:val="00016EA2"/>
    <w:rsid w:val="000173BE"/>
    <w:rsid w:val="00017509"/>
    <w:rsid w:val="00020B97"/>
    <w:rsid w:val="0002242C"/>
    <w:rsid w:val="000237EB"/>
    <w:rsid w:val="00023A95"/>
    <w:rsid w:val="00023CD5"/>
    <w:rsid w:val="00024488"/>
    <w:rsid w:val="00024504"/>
    <w:rsid w:val="000247E9"/>
    <w:rsid w:val="00024C17"/>
    <w:rsid w:val="00024FB4"/>
    <w:rsid w:val="00025347"/>
    <w:rsid w:val="000254BC"/>
    <w:rsid w:val="000256AA"/>
    <w:rsid w:val="00025C1C"/>
    <w:rsid w:val="00025F60"/>
    <w:rsid w:val="0002606C"/>
    <w:rsid w:val="00026146"/>
    <w:rsid w:val="00026414"/>
    <w:rsid w:val="0002707A"/>
    <w:rsid w:val="00027CC5"/>
    <w:rsid w:val="00027CD1"/>
    <w:rsid w:val="00027DDD"/>
    <w:rsid w:val="0003072B"/>
    <w:rsid w:val="0003191B"/>
    <w:rsid w:val="00032BC3"/>
    <w:rsid w:val="00033096"/>
    <w:rsid w:val="00033652"/>
    <w:rsid w:val="00033858"/>
    <w:rsid w:val="000343F7"/>
    <w:rsid w:val="0003460F"/>
    <w:rsid w:val="000357F0"/>
    <w:rsid w:val="000366AD"/>
    <w:rsid w:val="00037196"/>
    <w:rsid w:val="00040314"/>
    <w:rsid w:val="00041804"/>
    <w:rsid w:val="00041B97"/>
    <w:rsid w:val="0004270C"/>
    <w:rsid w:val="00042C1B"/>
    <w:rsid w:val="00042ECB"/>
    <w:rsid w:val="00043536"/>
    <w:rsid w:val="00043ED9"/>
    <w:rsid w:val="00043F2A"/>
    <w:rsid w:val="00044F08"/>
    <w:rsid w:val="00044FCE"/>
    <w:rsid w:val="0004524E"/>
    <w:rsid w:val="00045781"/>
    <w:rsid w:val="000470F9"/>
    <w:rsid w:val="00047AF3"/>
    <w:rsid w:val="00050644"/>
    <w:rsid w:val="000507B2"/>
    <w:rsid w:val="00050950"/>
    <w:rsid w:val="00050BC9"/>
    <w:rsid w:val="0005175B"/>
    <w:rsid w:val="000521C5"/>
    <w:rsid w:val="00052A69"/>
    <w:rsid w:val="0005371B"/>
    <w:rsid w:val="0005425A"/>
    <w:rsid w:val="00054525"/>
    <w:rsid w:val="000547F9"/>
    <w:rsid w:val="00054DC6"/>
    <w:rsid w:val="000555E5"/>
    <w:rsid w:val="000556FA"/>
    <w:rsid w:val="00055A41"/>
    <w:rsid w:val="00055A8C"/>
    <w:rsid w:val="00056278"/>
    <w:rsid w:val="00056470"/>
    <w:rsid w:val="00061C79"/>
    <w:rsid w:val="00061E7E"/>
    <w:rsid w:val="000637F5"/>
    <w:rsid w:val="00064CE7"/>
    <w:rsid w:val="0006592C"/>
    <w:rsid w:val="00065E62"/>
    <w:rsid w:val="00066676"/>
    <w:rsid w:val="0006722A"/>
    <w:rsid w:val="00067482"/>
    <w:rsid w:val="0006768B"/>
    <w:rsid w:val="000677F4"/>
    <w:rsid w:val="00067B1F"/>
    <w:rsid w:val="00067C6B"/>
    <w:rsid w:val="000700CF"/>
    <w:rsid w:val="00070735"/>
    <w:rsid w:val="00070A95"/>
    <w:rsid w:val="000714EB"/>
    <w:rsid w:val="000715EE"/>
    <w:rsid w:val="00071E14"/>
    <w:rsid w:val="00072C48"/>
    <w:rsid w:val="00072DE7"/>
    <w:rsid w:val="00073E27"/>
    <w:rsid w:val="0007424A"/>
    <w:rsid w:val="000745F3"/>
    <w:rsid w:val="00074B19"/>
    <w:rsid w:val="00075BA2"/>
    <w:rsid w:val="00076D11"/>
    <w:rsid w:val="00076FF5"/>
    <w:rsid w:val="000776C8"/>
    <w:rsid w:val="00077AE2"/>
    <w:rsid w:val="00077EEA"/>
    <w:rsid w:val="0008029F"/>
    <w:rsid w:val="00080602"/>
    <w:rsid w:val="000812E3"/>
    <w:rsid w:val="000815D0"/>
    <w:rsid w:val="00081671"/>
    <w:rsid w:val="000817D3"/>
    <w:rsid w:val="0008184F"/>
    <w:rsid w:val="000818D5"/>
    <w:rsid w:val="000819E5"/>
    <w:rsid w:val="00082080"/>
    <w:rsid w:val="00082A67"/>
    <w:rsid w:val="000830FD"/>
    <w:rsid w:val="00084AA0"/>
    <w:rsid w:val="00084FC7"/>
    <w:rsid w:val="00085139"/>
    <w:rsid w:val="0008526A"/>
    <w:rsid w:val="00085954"/>
    <w:rsid w:val="00085A37"/>
    <w:rsid w:val="00086296"/>
    <w:rsid w:val="000866D3"/>
    <w:rsid w:val="0008779D"/>
    <w:rsid w:val="00087E19"/>
    <w:rsid w:val="00090137"/>
    <w:rsid w:val="000901B4"/>
    <w:rsid w:val="00091235"/>
    <w:rsid w:val="000921B9"/>
    <w:rsid w:val="000924FD"/>
    <w:rsid w:val="000929D5"/>
    <w:rsid w:val="0009364E"/>
    <w:rsid w:val="00093A16"/>
    <w:rsid w:val="00093B55"/>
    <w:rsid w:val="00093B79"/>
    <w:rsid w:val="00093C62"/>
    <w:rsid w:val="00093ECB"/>
    <w:rsid w:val="00093F2A"/>
    <w:rsid w:val="00094AB6"/>
    <w:rsid w:val="00095352"/>
    <w:rsid w:val="00095B87"/>
    <w:rsid w:val="000961B0"/>
    <w:rsid w:val="00096725"/>
    <w:rsid w:val="00096CB0"/>
    <w:rsid w:val="0009785B"/>
    <w:rsid w:val="0009788D"/>
    <w:rsid w:val="000A0446"/>
    <w:rsid w:val="000A0819"/>
    <w:rsid w:val="000A0C8E"/>
    <w:rsid w:val="000A11B1"/>
    <w:rsid w:val="000A131E"/>
    <w:rsid w:val="000A1590"/>
    <w:rsid w:val="000A1FAE"/>
    <w:rsid w:val="000A2154"/>
    <w:rsid w:val="000A2487"/>
    <w:rsid w:val="000A3323"/>
    <w:rsid w:val="000A3972"/>
    <w:rsid w:val="000A42CC"/>
    <w:rsid w:val="000A4555"/>
    <w:rsid w:val="000A4BB5"/>
    <w:rsid w:val="000A4D9D"/>
    <w:rsid w:val="000A5F24"/>
    <w:rsid w:val="000A672A"/>
    <w:rsid w:val="000A70ED"/>
    <w:rsid w:val="000A795E"/>
    <w:rsid w:val="000B01D1"/>
    <w:rsid w:val="000B1E64"/>
    <w:rsid w:val="000B2741"/>
    <w:rsid w:val="000B3453"/>
    <w:rsid w:val="000B3A79"/>
    <w:rsid w:val="000B3F2C"/>
    <w:rsid w:val="000B4436"/>
    <w:rsid w:val="000B44A8"/>
    <w:rsid w:val="000B4649"/>
    <w:rsid w:val="000B4DE6"/>
    <w:rsid w:val="000B5061"/>
    <w:rsid w:val="000B5558"/>
    <w:rsid w:val="000B5560"/>
    <w:rsid w:val="000B5899"/>
    <w:rsid w:val="000B5961"/>
    <w:rsid w:val="000B59B4"/>
    <w:rsid w:val="000B5EA1"/>
    <w:rsid w:val="000B60E7"/>
    <w:rsid w:val="000B6727"/>
    <w:rsid w:val="000B7A22"/>
    <w:rsid w:val="000C0A3C"/>
    <w:rsid w:val="000C0D56"/>
    <w:rsid w:val="000C174C"/>
    <w:rsid w:val="000C1808"/>
    <w:rsid w:val="000C23F9"/>
    <w:rsid w:val="000C28CE"/>
    <w:rsid w:val="000C2DE3"/>
    <w:rsid w:val="000C30EA"/>
    <w:rsid w:val="000C4248"/>
    <w:rsid w:val="000C46F4"/>
    <w:rsid w:val="000C4E91"/>
    <w:rsid w:val="000C4FCD"/>
    <w:rsid w:val="000C5D3C"/>
    <w:rsid w:val="000C5F81"/>
    <w:rsid w:val="000C62F4"/>
    <w:rsid w:val="000C6774"/>
    <w:rsid w:val="000C6D2A"/>
    <w:rsid w:val="000D1108"/>
    <w:rsid w:val="000D1526"/>
    <w:rsid w:val="000D154C"/>
    <w:rsid w:val="000D22F8"/>
    <w:rsid w:val="000D2D90"/>
    <w:rsid w:val="000D2E5C"/>
    <w:rsid w:val="000D3EF6"/>
    <w:rsid w:val="000D4852"/>
    <w:rsid w:val="000D5A8E"/>
    <w:rsid w:val="000D5A92"/>
    <w:rsid w:val="000D5C96"/>
    <w:rsid w:val="000D63FD"/>
    <w:rsid w:val="000D6404"/>
    <w:rsid w:val="000D66BC"/>
    <w:rsid w:val="000D6C98"/>
    <w:rsid w:val="000D73DC"/>
    <w:rsid w:val="000D7C0F"/>
    <w:rsid w:val="000E05A1"/>
    <w:rsid w:val="000E0B95"/>
    <w:rsid w:val="000E22F1"/>
    <w:rsid w:val="000E25C0"/>
    <w:rsid w:val="000E2A08"/>
    <w:rsid w:val="000E32C5"/>
    <w:rsid w:val="000E37E1"/>
    <w:rsid w:val="000E59D4"/>
    <w:rsid w:val="000E5B0F"/>
    <w:rsid w:val="000E5DBC"/>
    <w:rsid w:val="000E6491"/>
    <w:rsid w:val="000E6EC8"/>
    <w:rsid w:val="000E7D0E"/>
    <w:rsid w:val="000E7FE3"/>
    <w:rsid w:val="000F069D"/>
    <w:rsid w:val="000F07E9"/>
    <w:rsid w:val="000F171C"/>
    <w:rsid w:val="000F1AF2"/>
    <w:rsid w:val="000F1FED"/>
    <w:rsid w:val="000F2C18"/>
    <w:rsid w:val="000F2E87"/>
    <w:rsid w:val="000F3A2D"/>
    <w:rsid w:val="000F3D1F"/>
    <w:rsid w:val="000F599A"/>
    <w:rsid w:val="000F5BC3"/>
    <w:rsid w:val="000F67C2"/>
    <w:rsid w:val="000F7689"/>
    <w:rsid w:val="000F7707"/>
    <w:rsid w:val="000F7AA7"/>
    <w:rsid w:val="000F7EA8"/>
    <w:rsid w:val="00100762"/>
    <w:rsid w:val="00100813"/>
    <w:rsid w:val="00100CED"/>
    <w:rsid w:val="001010AD"/>
    <w:rsid w:val="00101A00"/>
    <w:rsid w:val="00101B89"/>
    <w:rsid w:val="00102737"/>
    <w:rsid w:val="001041A2"/>
    <w:rsid w:val="001045E4"/>
    <w:rsid w:val="00106CCE"/>
    <w:rsid w:val="00106E5D"/>
    <w:rsid w:val="0010734D"/>
    <w:rsid w:val="0010737B"/>
    <w:rsid w:val="00107554"/>
    <w:rsid w:val="001102DC"/>
    <w:rsid w:val="00110816"/>
    <w:rsid w:val="001108BE"/>
    <w:rsid w:val="001112D0"/>
    <w:rsid w:val="0011132A"/>
    <w:rsid w:val="00111F23"/>
    <w:rsid w:val="001120E1"/>
    <w:rsid w:val="00113223"/>
    <w:rsid w:val="001134AA"/>
    <w:rsid w:val="00113547"/>
    <w:rsid w:val="001139A7"/>
    <w:rsid w:val="00113C45"/>
    <w:rsid w:val="00114B97"/>
    <w:rsid w:val="00114F36"/>
    <w:rsid w:val="00115F7F"/>
    <w:rsid w:val="0011635B"/>
    <w:rsid w:val="001165FC"/>
    <w:rsid w:val="00116A2C"/>
    <w:rsid w:val="00116B56"/>
    <w:rsid w:val="00116F50"/>
    <w:rsid w:val="0011753D"/>
    <w:rsid w:val="001178CE"/>
    <w:rsid w:val="0012034A"/>
    <w:rsid w:val="00120A73"/>
    <w:rsid w:val="00120C37"/>
    <w:rsid w:val="00120ECB"/>
    <w:rsid w:val="001216B8"/>
    <w:rsid w:val="0012197B"/>
    <w:rsid w:val="00121AD3"/>
    <w:rsid w:val="00121CDC"/>
    <w:rsid w:val="00122007"/>
    <w:rsid w:val="001220C7"/>
    <w:rsid w:val="0012210C"/>
    <w:rsid w:val="0012229B"/>
    <w:rsid w:val="00122F9F"/>
    <w:rsid w:val="00123453"/>
    <w:rsid w:val="001236D2"/>
    <w:rsid w:val="001238A5"/>
    <w:rsid w:val="00123986"/>
    <w:rsid w:val="00123ECC"/>
    <w:rsid w:val="00124614"/>
    <w:rsid w:val="00124B24"/>
    <w:rsid w:val="0012610D"/>
    <w:rsid w:val="00126127"/>
    <w:rsid w:val="001271D7"/>
    <w:rsid w:val="00127486"/>
    <w:rsid w:val="0013100A"/>
    <w:rsid w:val="00131D3A"/>
    <w:rsid w:val="00131EBE"/>
    <w:rsid w:val="00132A6F"/>
    <w:rsid w:val="00133202"/>
    <w:rsid w:val="0013459C"/>
    <w:rsid w:val="00135849"/>
    <w:rsid w:val="001358EF"/>
    <w:rsid w:val="00135DE0"/>
    <w:rsid w:val="0013699B"/>
    <w:rsid w:val="00136B9D"/>
    <w:rsid w:val="00136FAF"/>
    <w:rsid w:val="00137681"/>
    <w:rsid w:val="00137705"/>
    <w:rsid w:val="0013780A"/>
    <w:rsid w:val="00137976"/>
    <w:rsid w:val="00137A86"/>
    <w:rsid w:val="001400A0"/>
    <w:rsid w:val="00140317"/>
    <w:rsid w:val="0014108C"/>
    <w:rsid w:val="0014215E"/>
    <w:rsid w:val="001424C8"/>
    <w:rsid w:val="001434ED"/>
    <w:rsid w:val="00144544"/>
    <w:rsid w:val="0014543A"/>
    <w:rsid w:val="00146AB8"/>
    <w:rsid w:val="00146B4D"/>
    <w:rsid w:val="00146C6C"/>
    <w:rsid w:val="00151CCF"/>
    <w:rsid w:val="00151E26"/>
    <w:rsid w:val="00151F20"/>
    <w:rsid w:val="001525E7"/>
    <w:rsid w:val="00153791"/>
    <w:rsid w:val="00153B32"/>
    <w:rsid w:val="00154255"/>
    <w:rsid w:val="0015436F"/>
    <w:rsid w:val="001552E1"/>
    <w:rsid w:val="00155A40"/>
    <w:rsid w:val="00155DD6"/>
    <w:rsid w:val="00155FE7"/>
    <w:rsid w:val="00156233"/>
    <w:rsid w:val="00157C72"/>
    <w:rsid w:val="001602FA"/>
    <w:rsid w:val="00160388"/>
    <w:rsid w:val="001606C6"/>
    <w:rsid w:val="001611AE"/>
    <w:rsid w:val="00161306"/>
    <w:rsid w:val="00161633"/>
    <w:rsid w:val="001618D2"/>
    <w:rsid w:val="00161C8B"/>
    <w:rsid w:val="00162713"/>
    <w:rsid w:val="00162E42"/>
    <w:rsid w:val="00163788"/>
    <w:rsid w:val="00163EE5"/>
    <w:rsid w:val="00164D73"/>
    <w:rsid w:val="00164DC2"/>
    <w:rsid w:val="0016511B"/>
    <w:rsid w:val="001655DC"/>
    <w:rsid w:val="00166A48"/>
    <w:rsid w:val="0016794A"/>
    <w:rsid w:val="00167CE9"/>
    <w:rsid w:val="00170A8D"/>
    <w:rsid w:val="00171024"/>
    <w:rsid w:val="001710DE"/>
    <w:rsid w:val="00171E38"/>
    <w:rsid w:val="0017232F"/>
    <w:rsid w:val="00173943"/>
    <w:rsid w:val="00173EC8"/>
    <w:rsid w:val="00174FF0"/>
    <w:rsid w:val="001750A9"/>
    <w:rsid w:val="0017534C"/>
    <w:rsid w:val="0017541C"/>
    <w:rsid w:val="00175888"/>
    <w:rsid w:val="00175EF6"/>
    <w:rsid w:val="00177964"/>
    <w:rsid w:val="00180087"/>
    <w:rsid w:val="0018046A"/>
    <w:rsid w:val="001804AB"/>
    <w:rsid w:val="00180A05"/>
    <w:rsid w:val="00180EF0"/>
    <w:rsid w:val="00181155"/>
    <w:rsid w:val="0018268F"/>
    <w:rsid w:val="001826C7"/>
    <w:rsid w:val="001827BA"/>
    <w:rsid w:val="00182A06"/>
    <w:rsid w:val="00182CF1"/>
    <w:rsid w:val="001835C0"/>
    <w:rsid w:val="00184517"/>
    <w:rsid w:val="00184571"/>
    <w:rsid w:val="00184C79"/>
    <w:rsid w:val="001855BB"/>
    <w:rsid w:val="00185B6E"/>
    <w:rsid w:val="0018605D"/>
    <w:rsid w:val="00186161"/>
    <w:rsid w:val="001862F3"/>
    <w:rsid w:val="00186C36"/>
    <w:rsid w:val="00187A75"/>
    <w:rsid w:val="00190274"/>
    <w:rsid w:val="001909EB"/>
    <w:rsid w:val="00191650"/>
    <w:rsid w:val="001924F2"/>
    <w:rsid w:val="00192999"/>
    <w:rsid w:val="00192CCC"/>
    <w:rsid w:val="00193384"/>
    <w:rsid w:val="001939C7"/>
    <w:rsid w:val="00194FB5"/>
    <w:rsid w:val="00195D35"/>
    <w:rsid w:val="0019676B"/>
    <w:rsid w:val="00196948"/>
    <w:rsid w:val="00197135"/>
    <w:rsid w:val="001A184F"/>
    <w:rsid w:val="001A1D6F"/>
    <w:rsid w:val="001A2243"/>
    <w:rsid w:val="001A281D"/>
    <w:rsid w:val="001A2901"/>
    <w:rsid w:val="001A3870"/>
    <w:rsid w:val="001A38DC"/>
    <w:rsid w:val="001A3DEB"/>
    <w:rsid w:val="001A4588"/>
    <w:rsid w:val="001A472F"/>
    <w:rsid w:val="001A4974"/>
    <w:rsid w:val="001A49D6"/>
    <w:rsid w:val="001A4B8B"/>
    <w:rsid w:val="001A4E03"/>
    <w:rsid w:val="001A560F"/>
    <w:rsid w:val="001A5AFC"/>
    <w:rsid w:val="001A6326"/>
    <w:rsid w:val="001A693F"/>
    <w:rsid w:val="001B072B"/>
    <w:rsid w:val="001B0A42"/>
    <w:rsid w:val="001B1431"/>
    <w:rsid w:val="001B1A54"/>
    <w:rsid w:val="001B28EA"/>
    <w:rsid w:val="001B2E6D"/>
    <w:rsid w:val="001B3936"/>
    <w:rsid w:val="001B3E5F"/>
    <w:rsid w:val="001B41B9"/>
    <w:rsid w:val="001B57F9"/>
    <w:rsid w:val="001B640C"/>
    <w:rsid w:val="001B6C47"/>
    <w:rsid w:val="001B7014"/>
    <w:rsid w:val="001B710C"/>
    <w:rsid w:val="001B7F31"/>
    <w:rsid w:val="001C0732"/>
    <w:rsid w:val="001C0879"/>
    <w:rsid w:val="001C09AB"/>
    <w:rsid w:val="001C0C03"/>
    <w:rsid w:val="001C155A"/>
    <w:rsid w:val="001C1794"/>
    <w:rsid w:val="001C1AC6"/>
    <w:rsid w:val="001C1C3B"/>
    <w:rsid w:val="001C1FA5"/>
    <w:rsid w:val="001C3473"/>
    <w:rsid w:val="001C354D"/>
    <w:rsid w:val="001C3B90"/>
    <w:rsid w:val="001C3F1F"/>
    <w:rsid w:val="001C42D1"/>
    <w:rsid w:val="001C4615"/>
    <w:rsid w:val="001C4821"/>
    <w:rsid w:val="001C4B33"/>
    <w:rsid w:val="001C6016"/>
    <w:rsid w:val="001C60B5"/>
    <w:rsid w:val="001C641C"/>
    <w:rsid w:val="001C68DD"/>
    <w:rsid w:val="001C6A50"/>
    <w:rsid w:val="001C6A81"/>
    <w:rsid w:val="001C6FB0"/>
    <w:rsid w:val="001C7129"/>
    <w:rsid w:val="001C7E2B"/>
    <w:rsid w:val="001D01F3"/>
    <w:rsid w:val="001D05AC"/>
    <w:rsid w:val="001D0619"/>
    <w:rsid w:val="001D096D"/>
    <w:rsid w:val="001D1064"/>
    <w:rsid w:val="001D16A3"/>
    <w:rsid w:val="001D1FA6"/>
    <w:rsid w:val="001D26C3"/>
    <w:rsid w:val="001D2859"/>
    <w:rsid w:val="001D2A1A"/>
    <w:rsid w:val="001D3329"/>
    <w:rsid w:val="001D45F9"/>
    <w:rsid w:val="001D52F7"/>
    <w:rsid w:val="001D57EC"/>
    <w:rsid w:val="001D5871"/>
    <w:rsid w:val="001D63DD"/>
    <w:rsid w:val="001D7CC8"/>
    <w:rsid w:val="001E123C"/>
    <w:rsid w:val="001E162F"/>
    <w:rsid w:val="001E218A"/>
    <w:rsid w:val="001E2481"/>
    <w:rsid w:val="001E316B"/>
    <w:rsid w:val="001E3DBF"/>
    <w:rsid w:val="001E52EA"/>
    <w:rsid w:val="001E53A8"/>
    <w:rsid w:val="001E54F3"/>
    <w:rsid w:val="001E5FA9"/>
    <w:rsid w:val="001E69BA"/>
    <w:rsid w:val="001F0810"/>
    <w:rsid w:val="001F0D64"/>
    <w:rsid w:val="001F1826"/>
    <w:rsid w:val="001F1EE3"/>
    <w:rsid w:val="001F2339"/>
    <w:rsid w:val="001F27A2"/>
    <w:rsid w:val="001F3138"/>
    <w:rsid w:val="001F3359"/>
    <w:rsid w:val="001F37BA"/>
    <w:rsid w:val="001F3AC5"/>
    <w:rsid w:val="001F3AE3"/>
    <w:rsid w:val="001F4C45"/>
    <w:rsid w:val="001F53F9"/>
    <w:rsid w:val="001F618F"/>
    <w:rsid w:val="001F64DB"/>
    <w:rsid w:val="001F655E"/>
    <w:rsid w:val="001F6838"/>
    <w:rsid w:val="001F72FF"/>
    <w:rsid w:val="001F7F40"/>
    <w:rsid w:val="002000E1"/>
    <w:rsid w:val="00200516"/>
    <w:rsid w:val="00201524"/>
    <w:rsid w:val="0020182D"/>
    <w:rsid w:val="00201ED3"/>
    <w:rsid w:val="00202D94"/>
    <w:rsid w:val="00203084"/>
    <w:rsid w:val="0020486E"/>
    <w:rsid w:val="002048DA"/>
    <w:rsid w:val="0020544A"/>
    <w:rsid w:val="00205871"/>
    <w:rsid w:val="00205CEF"/>
    <w:rsid w:val="002063EA"/>
    <w:rsid w:val="00206F7E"/>
    <w:rsid w:val="002070BC"/>
    <w:rsid w:val="00207606"/>
    <w:rsid w:val="00207A30"/>
    <w:rsid w:val="00207F35"/>
    <w:rsid w:val="00210258"/>
    <w:rsid w:val="0021126D"/>
    <w:rsid w:val="002112EE"/>
    <w:rsid w:val="002114B2"/>
    <w:rsid w:val="00211D50"/>
    <w:rsid w:val="00211FAF"/>
    <w:rsid w:val="0021232D"/>
    <w:rsid w:val="0021244F"/>
    <w:rsid w:val="0021253A"/>
    <w:rsid w:val="00213093"/>
    <w:rsid w:val="00213A49"/>
    <w:rsid w:val="00213C25"/>
    <w:rsid w:val="00213E9C"/>
    <w:rsid w:val="002141A3"/>
    <w:rsid w:val="002141CF"/>
    <w:rsid w:val="0021423B"/>
    <w:rsid w:val="002144FD"/>
    <w:rsid w:val="002146C5"/>
    <w:rsid w:val="0021503E"/>
    <w:rsid w:val="00215F4A"/>
    <w:rsid w:val="00215F74"/>
    <w:rsid w:val="002167A2"/>
    <w:rsid w:val="002167F6"/>
    <w:rsid w:val="00216CCA"/>
    <w:rsid w:val="002171C9"/>
    <w:rsid w:val="00217768"/>
    <w:rsid w:val="00220D69"/>
    <w:rsid w:val="002220B3"/>
    <w:rsid w:val="00222741"/>
    <w:rsid w:val="002237A9"/>
    <w:rsid w:val="00223DAF"/>
    <w:rsid w:val="00224A83"/>
    <w:rsid w:val="00224E16"/>
    <w:rsid w:val="00224FE2"/>
    <w:rsid w:val="00225726"/>
    <w:rsid w:val="00225987"/>
    <w:rsid w:val="00226289"/>
    <w:rsid w:val="002269F7"/>
    <w:rsid w:val="00227226"/>
    <w:rsid w:val="002273A9"/>
    <w:rsid w:val="00227923"/>
    <w:rsid w:val="00227C6C"/>
    <w:rsid w:val="00227C7B"/>
    <w:rsid w:val="002303D7"/>
    <w:rsid w:val="002306BF"/>
    <w:rsid w:val="00230ACE"/>
    <w:rsid w:val="0023277F"/>
    <w:rsid w:val="00232994"/>
    <w:rsid w:val="00232B13"/>
    <w:rsid w:val="00232CEA"/>
    <w:rsid w:val="00232DD0"/>
    <w:rsid w:val="00233748"/>
    <w:rsid w:val="00233B82"/>
    <w:rsid w:val="00233E71"/>
    <w:rsid w:val="00234023"/>
    <w:rsid w:val="002344F8"/>
    <w:rsid w:val="0023480F"/>
    <w:rsid w:val="00236863"/>
    <w:rsid w:val="00236A64"/>
    <w:rsid w:val="00237057"/>
    <w:rsid w:val="002371E0"/>
    <w:rsid w:val="00237229"/>
    <w:rsid w:val="002400A4"/>
    <w:rsid w:val="00240A14"/>
    <w:rsid w:val="00240CD1"/>
    <w:rsid w:val="002427A2"/>
    <w:rsid w:val="002433C8"/>
    <w:rsid w:val="002437E0"/>
    <w:rsid w:val="00243E6B"/>
    <w:rsid w:val="00244654"/>
    <w:rsid w:val="0024496E"/>
    <w:rsid w:val="002451DB"/>
    <w:rsid w:val="0024528B"/>
    <w:rsid w:val="00245A01"/>
    <w:rsid w:val="00245C07"/>
    <w:rsid w:val="00245F48"/>
    <w:rsid w:val="0024661D"/>
    <w:rsid w:val="00246CC3"/>
    <w:rsid w:val="00246CD2"/>
    <w:rsid w:val="002506F0"/>
    <w:rsid w:val="00251632"/>
    <w:rsid w:val="00251640"/>
    <w:rsid w:val="00251F24"/>
    <w:rsid w:val="002520D3"/>
    <w:rsid w:val="00252BD7"/>
    <w:rsid w:val="00252D3F"/>
    <w:rsid w:val="0025364D"/>
    <w:rsid w:val="00254473"/>
    <w:rsid w:val="00254629"/>
    <w:rsid w:val="00255A22"/>
    <w:rsid w:val="00256634"/>
    <w:rsid w:val="00256724"/>
    <w:rsid w:val="002572E5"/>
    <w:rsid w:val="0025738A"/>
    <w:rsid w:val="00257FC9"/>
    <w:rsid w:val="00260047"/>
    <w:rsid w:val="002600FC"/>
    <w:rsid w:val="002609E8"/>
    <w:rsid w:val="00260A9A"/>
    <w:rsid w:val="00260C72"/>
    <w:rsid w:val="00262165"/>
    <w:rsid w:val="002631F6"/>
    <w:rsid w:val="002636DE"/>
    <w:rsid w:val="00263807"/>
    <w:rsid w:val="00263D1A"/>
    <w:rsid w:val="002646D1"/>
    <w:rsid w:val="00265977"/>
    <w:rsid w:val="00265B5C"/>
    <w:rsid w:val="00265F34"/>
    <w:rsid w:val="002663D2"/>
    <w:rsid w:val="0026655B"/>
    <w:rsid w:val="002665D5"/>
    <w:rsid w:val="002666D2"/>
    <w:rsid w:val="00266B2A"/>
    <w:rsid w:val="00270351"/>
    <w:rsid w:val="002707D3"/>
    <w:rsid w:val="00270B13"/>
    <w:rsid w:val="00270B5A"/>
    <w:rsid w:val="00271068"/>
    <w:rsid w:val="00271BF7"/>
    <w:rsid w:val="00273161"/>
    <w:rsid w:val="00273E70"/>
    <w:rsid w:val="00274000"/>
    <w:rsid w:val="002747A6"/>
    <w:rsid w:val="00275529"/>
    <w:rsid w:val="00276123"/>
    <w:rsid w:val="0027617C"/>
    <w:rsid w:val="00276222"/>
    <w:rsid w:val="00276872"/>
    <w:rsid w:val="00276DEB"/>
    <w:rsid w:val="00277726"/>
    <w:rsid w:val="00277BD4"/>
    <w:rsid w:val="0028077A"/>
    <w:rsid w:val="002809C8"/>
    <w:rsid w:val="00281239"/>
    <w:rsid w:val="00281C62"/>
    <w:rsid w:val="00281FEF"/>
    <w:rsid w:val="00282208"/>
    <w:rsid w:val="00282550"/>
    <w:rsid w:val="00283692"/>
    <w:rsid w:val="0028371D"/>
    <w:rsid w:val="0028428C"/>
    <w:rsid w:val="002850AC"/>
    <w:rsid w:val="0028646B"/>
    <w:rsid w:val="00286565"/>
    <w:rsid w:val="0029016C"/>
    <w:rsid w:val="00290185"/>
    <w:rsid w:val="0029019D"/>
    <w:rsid w:val="00290614"/>
    <w:rsid w:val="00291155"/>
    <w:rsid w:val="0029180B"/>
    <w:rsid w:val="002919F5"/>
    <w:rsid w:val="00291ABA"/>
    <w:rsid w:val="00291D8D"/>
    <w:rsid w:val="00291DA2"/>
    <w:rsid w:val="00292CAE"/>
    <w:rsid w:val="00292CFD"/>
    <w:rsid w:val="00292E4A"/>
    <w:rsid w:val="00293055"/>
    <w:rsid w:val="002931CD"/>
    <w:rsid w:val="00293201"/>
    <w:rsid w:val="0029374A"/>
    <w:rsid w:val="0029482E"/>
    <w:rsid w:val="0029578C"/>
    <w:rsid w:val="0029603C"/>
    <w:rsid w:val="00296499"/>
    <w:rsid w:val="00296B64"/>
    <w:rsid w:val="00296D19"/>
    <w:rsid w:val="002978E6"/>
    <w:rsid w:val="002A122D"/>
    <w:rsid w:val="002A1490"/>
    <w:rsid w:val="002A1C7E"/>
    <w:rsid w:val="002A3243"/>
    <w:rsid w:val="002A3DDB"/>
    <w:rsid w:val="002A3E21"/>
    <w:rsid w:val="002A464C"/>
    <w:rsid w:val="002A46BD"/>
    <w:rsid w:val="002A50F7"/>
    <w:rsid w:val="002A5A66"/>
    <w:rsid w:val="002A5CB7"/>
    <w:rsid w:val="002A5E89"/>
    <w:rsid w:val="002A612A"/>
    <w:rsid w:val="002A67F5"/>
    <w:rsid w:val="002A7375"/>
    <w:rsid w:val="002A74D7"/>
    <w:rsid w:val="002A783B"/>
    <w:rsid w:val="002B036C"/>
    <w:rsid w:val="002B10CD"/>
    <w:rsid w:val="002B15F1"/>
    <w:rsid w:val="002B1DE7"/>
    <w:rsid w:val="002B2418"/>
    <w:rsid w:val="002B2E66"/>
    <w:rsid w:val="002B32FE"/>
    <w:rsid w:val="002B4214"/>
    <w:rsid w:val="002B44AC"/>
    <w:rsid w:val="002B4B30"/>
    <w:rsid w:val="002B5C0E"/>
    <w:rsid w:val="002B67CE"/>
    <w:rsid w:val="002C024D"/>
    <w:rsid w:val="002C07AE"/>
    <w:rsid w:val="002C11D7"/>
    <w:rsid w:val="002C14AA"/>
    <w:rsid w:val="002C16ED"/>
    <w:rsid w:val="002C18FC"/>
    <w:rsid w:val="002C27D2"/>
    <w:rsid w:val="002C35E1"/>
    <w:rsid w:val="002C3B10"/>
    <w:rsid w:val="002C41E0"/>
    <w:rsid w:val="002C4A04"/>
    <w:rsid w:val="002C60AF"/>
    <w:rsid w:val="002C61B0"/>
    <w:rsid w:val="002C676C"/>
    <w:rsid w:val="002C7519"/>
    <w:rsid w:val="002C7C98"/>
    <w:rsid w:val="002D04DD"/>
    <w:rsid w:val="002D051E"/>
    <w:rsid w:val="002D0CA0"/>
    <w:rsid w:val="002D1458"/>
    <w:rsid w:val="002D1605"/>
    <w:rsid w:val="002D1792"/>
    <w:rsid w:val="002D1B45"/>
    <w:rsid w:val="002D1C20"/>
    <w:rsid w:val="002D2621"/>
    <w:rsid w:val="002D2F3F"/>
    <w:rsid w:val="002D306A"/>
    <w:rsid w:val="002D3393"/>
    <w:rsid w:val="002D4D4B"/>
    <w:rsid w:val="002D5D0E"/>
    <w:rsid w:val="002D7125"/>
    <w:rsid w:val="002E0038"/>
    <w:rsid w:val="002E06DF"/>
    <w:rsid w:val="002E07AD"/>
    <w:rsid w:val="002E0C4A"/>
    <w:rsid w:val="002E1117"/>
    <w:rsid w:val="002E1231"/>
    <w:rsid w:val="002E1376"/>
    <w:rsid w:val="002E2129"/>
    <w:rsid w:val="002E3350"/>
    <w:rsid w:val="002E38B7"/>
    <w:rsid w:val="002E3C37"/>
    <w:rsid w:val="002E3D89"/>
    <w:rsid w:val="002E44B3"/>
    <w:rsid w:val="002E4F5A"/>
    <w:rsid w:val="002E5671"/>
    <w:rsid w:val="002E636E"/>
    <w:rsid w:val="002E65AF"/>
    <w:rsid w:val="002F0A66"/>
    <w:rsid w:val="002F18AC"/>
    <w:rsid w:val="002F1F1D"/>
    <w:rsid w:val="002F21A8"/>
    <w:rsid w:val="002F2B95"/>
    <w:rsid w:val="002F2E28"/>
    <w:rsid w:val="002F30F9"/>
    <w:rsid w:val="002F3926"/>
    <w:rsid w:val="002F3E39"/>
    <w:rsid w:val="002F4116"/>
    <w:rsid w:val="002F44E7"/>
    <w:rsid w:val="002F46EA"/>
    <w:rsid w:val="002F4E5F"/>
    <w:rsid w:val="002F5275"/>
    <w:rsid w:val="002F5637"/>
    <w:rsid w:val="002F5E50"/>
    <w:rsid w:val="002F61B3"/>
    <w:rsid w:val="002F741D"/>
    <w:rsid w:val="002F743C"/>
    <w:rsid w:val="002F77F5"/>
    <w:rsid w:val="002F7893"/>
    <w:rsid w:val="00300283"/>
    <w:rsid w:val="00300367"/>
    <w:rsid w:val="00300407"/>
    <w:rsid w:val="00300811"/>
    <w:rsid w:val="00300B73"/>
    <w:rsid w:val="00300C50"/>
    <w:rsid w:val="00301800"/>
    <w:rsid w:val="0030194D"/>
    <w:rsid w:val="00301C6A"/>
    <w:rsid w:val="0030220E"/>
    <w:rsid w:val="003028F2"/>
    <w:rsid w:val="0030291C"/>
    <w:rsid w:val="003029AA"/>
    <w:rsid w:val="00302CD8"/>
    <w:rsid w:val="003036DC"/>
    <w:rsid w:val="0030396D"/>
    <w:rsid w:val="00303ABF"/>
    <w:rsid w:val="00304115"/>
    <w:rsid w:val="00304369"/>
    <w:rsid w:val="003051D4"/>
    <w:rsid w:val="00306186"/>
    <w:rsid w:val="00306620"/>
    <w:rsid w:val="003067C7"/>
    <w:rsid w:val="003068E1"/>
    <w:rsid w:val="003070A0"/>
    <w:rsid w:val="00307200"/>
    <w:rsid w:val="003072CB"/>
    <w:rsid w:val="0030757E"/>
    <w:rsid w:val="00307831"/>
    <w:rsid w:val="00307F9E"/>
    <w:rsid w:val="00310276"/>
    <w:rsid w:val="0031027B"/>
    <w:rsid w:val="0031127A"/>
    <w:rsid w:val="00311F53"/>
    <w:rsid w:val="0031252F"/>
    <w:rsid w:val="003127CD"/>
    <w:rsid w:val="00312FB6"/>
    <w:rsid w:val="003131B2"/>
    <w:rsid w:val="0031452A"/>
    <w:rsid w:val="00315244"/>
    <w:rsid w:val="00315CDF"/>
    <w:rsid w:val="00315FBB"/>
    <w:rsid w:val="003163D7"/>
    <w:rsid w:val="00320198"/>
    <w:rsid w:val="003203A8"/>
    <w:rsid w:val="0032067D"/>
    <w:rsid w:val="00320CF2"/>
    <w:rsid w:val="003219CA"/>
    <w:rsid w:val="003221E6"/>
    <w:rsid w:val="003225DF"/>
    <w:rsid w:val="0032288B"/>
    <w:rsid w:val="003228C1"/>
    <w:rsid w:val="00322AEC"/>
    <w:rsid w:val="003235B3"/>
    <w:rsid w:val="00323829"/>
    <w:rsid w:val="00323F4D"/>
    <w:rsid w:val="0032405E"/>
    <w:rsid w:val="00324176"/>
    <w:rsid w:val="00324ADD"/>
    <w:rsid w:val="00324C93"/>
    <w:rsid w:val="00325110"/>
    <w:rsid w:val="00325674"/>
    <w:rsid w:val="003258BD"/>
    <w:rsid w:val="00325BDA"/>
    <w:rsid w:val="00326A58"/>
    <w:rsid w:val="00326A5E"/>
    <w:rsid w:val="003272AB"/>
    <w:rsid w:val="00327498"/>
    <w:rsid w:val="00327615"/>
    <w:rsid w:val="00330233"/>
    <w:rsid w:val="003305AC"/>
    <w:rsid w:val="003307B9"/>
    <w:rsid w:val="00330942"/>
    <w:rsid w:val="00331396"/>
    <w:rsid w:val="00331660"/>
    <w:rsid w:val="00331D8F"/>
    <w:rsid w:val="00331E02"/>
    <w:rsid w:val="003320D2"/>
    <w:rsid w:val="003331F2"/>
    <w:rsid w:val="00333356"/>
    <w:rsid w:val="003335A0"/>
    <w:rsid w:val="00333C4D"/>
    <w:rsid w:val="00333CE9"/>
    <w:rsid w:val="00334260"/>
    <w:rsid w:val="00334A14"/>
    <w:rsid w:val="00334AC4"/>
    <w:rsid w:val="00334BD4"/>
    <w:rsid w:val="003351A4"/>
    <w:rsid w:val="003355AD"/>
    <w:rsid w:val="003357CF"/>
    <w:rsid w:val="00335F44"/>
    <w:rsid w:val="003365F2"/>
    <w:rsid w:val="00336E1D"/>
    <w:rsid w:val="003377D9"/>
    <w:rsid w:val="00337F5F"/>
    <w:rsid w:val="00341AF7"/>
    <w:rsid w:val="00341E96"/>
    <w:rsid w:val="00342151"/>
    <w:rsid w:val="00342611"/>
    <w:rsid w:val="003427A6"/>
    <w:rsid w:val="00342BFC"/>
    <w:rsid w:val="00343CD8"/>
    <w:rsid w:val="003446E9"/>
    <w:rsid w:val="00344865"/>
    <w:rsid w:val="00344E8D"/>
    <w:rsid w:val="003450A3"/>
    <w:rsid w:val="00345549"/>
    <w:rsid w:val="003459F3"/>
    <w:rsid w:val="00345FE8"/>
    <w:rsid w:val="003464A7"/>
    <w:rsid w:val="0034691D"/>
    <w:rsid w:val="003472FA"/>
    <w:rsid w:val="00347440"/>
    <w:rsid w:val="00347466"/>
    <w:rsid w:val="00347669"/>
    <w:rsid w:val="003479D5"/>
    <w:rsid w:val="00347C43"/>
    <w:rsid w:val="0035025F"/>
    <w:rsid w:val="0035045B"/>
    <w:rsid w:val="00350C7D"/>
    <w:rsid w:val="00351AE6"/>
    <w:rsid w:val="00351DD1"/>
    <w:rsid w:val="0035207F"/>
    <w:rsid w:val="0035232B"/>
    <w:rsid w:val="003526FE"/>
    <w:rsid w:val="0035278D"/>
    <w:rsid w:val="003527F8"/>
    <w:rsid w:val="00352917"/>
    <w:rsid w:val="003535D7"/>
    <w:rsid w:val="003536A5"/>
    <w:rsid w:val="00354595"/>
    <w:rsid w:val="00354ED0"/>
    <w:rsid w:val="00354FF9"/>
    <w:rsid w:val="00355046"/>
    <w:rsid w:val="0035559C"/>
    <w:rsid w:val="003561C0"/>
    <w:rsid w:val="00356955"/>
    <w:rsid w:val="00356A8D"/>
    <w:rsid w:val="003573A8"/>
    <w:rsid w:val="00357411"/>
    <w:rsid w:val="00357994"/>
    <w:rsid w:val="00357C9B"/>
    <w:rsid w:val="0036061B"/>
    <w:rsid w:val="00360A3D"/>
    <w:rsid w:val="00360F1A"/>
    <w:rsid w:val="00361A42"/>
    <w:rsid w:val="00362484"/>
    <w:rsid w:val="00362661"/>
    <w:rsid w:val="00362BDF"/>
    <w:rsid w:val="00363DE2"/>
    <w:rsid w:val="003648AD"/>
    <w:rsid w:val="00364A91"/>
    <w:rsid w:val="00364BFC"/>
    <w:rsid w:val="00364BFF"/>
    <w:rsid w:val="00364FF2"/>
    <w:rsid w:val="00365394"/>
    <w:rsid w:val="00365AE2"/>
    <w:rsid w:val="00366435"/>
    <w:rsid w:val="003664B2"/>
    <w:rsid w:val="003668AE"/>
    <w:rsid w:val="00367DB5"/>
    <w:rsid w:val="00367E73"/>
    <w:rsid w:val="003700C4"/>
    <w:rsid w:val="003702E0"/>
    <w:rsid w:val="00370D95"/>
    <w:rsid w:val="00371E92"/>
    <w:rsid w:val="003720FB"/>
    <w:rsid w:val="00372809"/>
    <w:rsid w:val="00372E57"/>
    <w:rsid w:val="0037357B"/>
    <w:rsid w:val="00373D12"/>
    <w:rsid w:val="00373E0E"/>
    <w:rsid w:val="0037442A"/>
    <w:rsid w:val="003748E5"/>
    <w:rsid w:val="00375789"/>
    <w:rsid w:val="00375B7F"/>
    <w:rsid w:val="0037665C"/>
    <w:rsid w:val="00376894"/>
    <w:rsid w:val="0037692F"/>
    <w:rsid w:val="00376E25"/>
    <w:rsid w:val="00376F0A"/>
    <w:rsid w:val="003777B1"/>
    <w:rsid w:val="0038026F"/>
    <w:rsid w:val="0038047D"/>
    <w:rsid w:val="003811E5"/>
    <w:rsid w:val="0038249B"/>
    <w:rsid w:val="0038250A"/>
    <w:rsid w:val="00382579"/>
    <w:rsid w:val="0038261D"/>
    <w:rsid w:val="0038266B"/>
    <w:rsid w:val="00382786"/>
    <w:rsid w:val="0038287C"/>
    <w:rsid w:val="00383163"/>
    <w:rsid w:val="00383B2B"/>
    <w:rsid w:val="00384A0C"/>
    <w:rsid w:val="00384D47"/>
    <w:rsid w:val="003854DE"/>
    <w:rsid w:val="0038593B"/>
    <w:rsid w:val="00385E41"/>
    <w:rsid w:val="00385E60"/>
    <w:rsid w:val="00385F72"/>
    <w:rsid w:val="003861D1"/>
    <w:rsid w:val="003866CA"/>
    <w:rsid w:val="00387EFC"/>
    <w:rsid w:val="00390099"/>
    <w:rsid w:val="00390608"/>
    <w:rsid w:val="003909F8"/>
    <w:rsid w:val="0039139B"/>
    <w:rsid w:val="0039141C"/>
    <w:rsid w:val="003918AE"/>
    <w:rsid w:val="00392479"/>
    <w:rsid w:val="003926E5"/>
    <w:rsid w:val="00392CEB"/>
    <w:rsid w:val="00392DBE"/>
    <w:rsid w:val="00392FDA"/>
    <w:rsid w:val="003931B3"/>
    <w:rsid w:val="0039403A"/>
    <w:rsid w:val="0039483F"/>
    <w:rsid w:val="00394A76"/>
    <w:rsid w:val="00394AD4"/>
    <w:rsid w:val="00394AF3"/>
    <w:rsid w:val="00395D86"/>
    <w:rsid w:val="00396890"/>
    <w:rsid w:val="00396A24"/>
    <w:rsid w:val="00396CB7"/>
    <w:rsid w:val="00397130"/>
    <w:rsid w:val="00397717"/>
    <w:rsid w:val="00397858"/>
    <w:rsid w:val="003A0149"/>
    <w:rsid w:val="003A0304"/>
    <w:rsid w:val="003A04B3"/>
    <w:rsid w:val="003A0AFD"/>
    <w:rsid w:val="003A0C3F"/>
    <w:rsid w:val="003A166D"/>
    <w:rsid w:val="003A1D32"/>
    <w:rsid w:val="003A1D90"/>
    <w:rsid w:val="003A289C"/>
    <w:rsid w:val="003A2A6C"/>
    <w:rsid w:val="003A46D5"/>
    <w:rsid w:val="003A496E"/>
    <w:rsid w:val="003A4971"/>
    <w:rsid w:val="003A56AB"/>
    <w:rsid w:val="003A57E6"/>
    <w:rsid w:val="003A5C25"/>
    <w:rsid w:val="003A5D7B"/>
    <w:rsid w:val="003A604B"/>
    <w:rsid w:val="003A6DD8"/>
    <w:rsid w:val="003A6E37"/>
    <w:rsid w:val="003A6F4A"/>
    <w:rsid w:val="003A7043"/>
    <w:rsid w:val="003A7589"/>
    <w:rsid w:val="003A7D87"/>
    <w:rsid w:val="003B075F"/>
    <w:rsid w:val="003B1B69"/>
    <w:rsid w:val="003B2451"/>
    <w:rsid w:val="003B2E25"/>
    <w:rsid w:val="003B3B67"/>
    <w:rsid w:val="003B4133"/>
    <w:rsid w:val="003B41C0"/>
    <w:rsid w:val="003B48EC"/>
    <w:rsid w:val="003B4AEF"/>
    <w:rsid w:val="003B4BA8"/>
    <w:rsid w:val="003B4BC7"/>
    <w:rsid w:val="003B4BD0"/>
    <w:rsid w:val="003B4C6E"/>
    <w:rsid w:val="003B5554"/>
    <w:rsid w:val="003B5837"/>
    <w:rsid w:val="003B6601"/>
    <w:rsid w:val="003B672A"/>
    <w:rsid w:val="003B6EBF"/>
    <w:rsid w:val="003B6EF3"/>
    <w:rsid w:val="003B724C"/>
    <w:rsid w:val="003B7C79"/>
    <w:rsid w:val="003B7E47"/>
    <w:rsid w:val="003C0DA2"/>
    <w:rsid w:val="003C16C5"/>
    <w:rsid w:val="003C1F90"/>
    <w:rsid w:val="003C2014"/>
    <w:rsid w:val="003C26EE"/>
    <w:rsid w:val="003C27D0"/>
    <w:rsid w:val="003C29D0"/>
    <w:rsid w:val="003C37B6"/>
    <w:rsid w:val="003C38D8"/>
    <w:rsid w:val="003C3A70"/>
    <w:rsid w:val="003C3C35"/>
    <w:rsid w:val="003C3E74"/>
    <w:rsid w:val="003C3EAB"/>
    <w:rsid w:val="003C4732"/>
    <w:rsid w:val="003C4C3D"/>
    <w:rsid w:val="003C4C69"/>
    <w:rsid w:val="003C4E09"/>
    <w:rsid w:val="003C4F84"/>
    <w:rsid w:val="003C506A"/>
    <w:rsid w:val="003C6207"/>
    <w:rsid w:val="003C6DBC"/>
    <w:rsid w:val="003C72B6"/>
    <w:rsid w:val="003C72CD"/>
    <w:rsid w:val="003C7347"/>
    <w:rsid w:val="003C7579"/>
    <w:rsid w:val="003C781F"/>
    <w:rsid w:val="003C7FAC"/>
    <w:rsid w:val="003D0D31"/>
    <w:rsid w:val="003D0D3C"/>
    <w:rsid w:val="003D0DBC"/>
    <w:rsid w:val="003D0F2A"/>
    <w:rsid w:val="003D2315"/>
    <w:rsid w:val="003D2C57"/>
    <w:rsid w:val="003D2E4D"/>
    <w:rsid w:val="003D3332"/>
    <w:rsid w:val="003D3600"/>
    <w:rsid w:val="003D3878"/>
    <w:rsid w:val="003D3B7D"/>
    <w:rsid w:val="003D4624"/>
    <w:rsid w:val="003D4B43"/>
    <w:rsid w:val="003D4C67"/>
    <w:rsid w:val="003D4EBF"/>
    <w:rsid w:val="003D5446"/>
    <w:rsid w:val="003D5566"/>
    <w:rsid w:val="003D557C"/>
    <w:rsid w:val="003D56E3"/>
    <w:rsid w:val="003D66E6"/>
    <w:rsid w:val="003D681F"/>
    <w:rsid w:val="003D6F67"/>
    <w:rsid w:val="003D7781"/>
    <w:rsid w:val="003E025D"/>
    <w:rsid w:val="003E085A"/>
    <w:rsid w:val="003E0A22"/>
    <w:rsid w:val="003E0C5F"/>
    <w:rsid w:val="003E1672"/>
    <w:rsid w:val="003E19A5"/>
    <w:rsid w:val="003E1A68"/>
    <w:rsid w:val="003E1DC3"/>
    <w:rsid w:val="003E1E39"/>
    <w:rsid w:val="003E2116"/>
    <w:rsid w:val="003E2D56"/>
    <w:rsid w:val="003E2F7C"/>
    <w:rsid w:val="003E3BA2"/>
    <w:rsid w:val="003E3C27"/>
    <w:rsid w:val="003E3DEE"/>
    <w:rsid w:val="003E46EE"/>
    <w:rsid w:val="003E5355"/>
    <w:rsid w:val="003E5597"/>
    <w:rsid w:val="003E5F1D"/>
    <w:rsid w:val="003E607E"/>
    <w:rsid w:val="003E6501"/>
    <w:rsid w:val="003E6D33"/>
    <w:rsid w:val="003E7657"/>
    <w:rsid w:val="003E77C7"/>
    <w:rsid w:val="003E7977"/>
    <w:rsid w:val="003E7A0F"/>
    <w:rsid w:val="003F0B10"/>
    <w:rsid w:val="003F19FD"/>
    <w:rsid w:val="003F1A04"/>
    <w:rsid w:val="003F1ACA"/>
    <w:rsid w:val="003F296B"/>
    <w:rsid w:val="003F29C1"/>
    <w:rsid w:val="003F2BC0"/>
    <w:rsid w:val="003F2C58"/>
    <w:rsid w:val="003F3712"/>
    <w:rsid w:val="003F3806"/>
    <w:rsid w:val="003F40C8"/>
    <w:rsid w:val="003F4E7A"/>
    <w:rsid w:val="003F60CE"/>
    <w:rsid w:val="003F66FF"/>
    <w:rsid w:val="003F6E38"/>
    <w:rsid w:val="003F6EAF"/>
    <w:rsid w:val="003F7325"/>
    <w:rsid w:val="004014D1"/>
    <w:rsid w:val="00402581"/>
    <w:rsid w:val="0040284E"/>
    <w:rsid w:val="004029C0"/>
    <w:rsid w:val="00402CD2"/>
    <w:rsid w:val="00402CEA"/>
    <w:rsid w:val="00403073"/>
    <w:rsid w:val="0040336D"/>
    <w:rsid w:val="004034B3"/>
    <w:rsid w:val="004051A6"/>
    <w:rsid w:val="004054C1"/>
    <w:rsid w:val="00405627"/>
    <w:rsid w:val="00405A56"/>
    <w:rsid w:val="0040670B"/>
    <w:rsid w:val="00406778"/>
    <w:rsid w:val="0040687F"/>
    <w:rsid w:val="004069C9"/>
    <w:rsid w:val="00407D57"/>
    <w:rsid w:val="004103CF"/>
    <w:rsid w:val="00410CA4"/>
    <w:rsid w:val="00410E1B"/>
    <w:rsid w:val="0041110F"/>
    <w:rsid w:val="004112CD"/>
    <w:rsid w:val="0041144F"/>
    <w:rsid w:val="004116BC"/>
    <w:rsid w:val="00411916"/>
    <w:rsid w:val="00412E86"/>
    <w:rsid w:val="004133E8"/>
    <w:rsid w:val="0041353F"/>
    <w:rsid w:val="0041375B"/>
    <w:rsid w:val="00414678"/>
    <w:rsid w:val="00415552"/>
    <w:rsid w:val="00416248"/>
    <w:rsid w:val="0041720C"/>
    <w:rsid w:val="004177E4"/>
    <w:rsid w:val="00417869"/>
    <w:rsid w:val="00421703"/>
    <w:rsid w:val="00422D9C"/>
    <w:rsid w:val="00423828"/>
    <w:rsid w:val="00423C92"/>
    <w:rsid w:val="00424587"/>
    <w:rsid w:val="00424A84"/>
    <w:rsid w:val="004254A7"/>
    <w:rsid w:val="0042603C"/>
    <w:rsid w:val="004264A5"/>
    <w:rsid w:val="00426DEB"/>
    <w:rsid w:val="00427E4F"/>
    <w:rsid w:val="00430339"/>
    <w:rsid w:val="00430725"/>
    <w:rsid w:val="00431567"/>
    <w:rsid w:val="004316A1"/>
    <w:rsid w:val="004318F5"/>
    <w:rsid w:val="00432789"/>
    <w:rsid w:val="00432EEA"/>
    <w:rsid w:val="004337E4"/>
    <w:rsid w:val="00433966"/>
    <w:rsid w:val="00433A5F"/>
    <w:rsid w:val="0043433D"/>
    <w:rsid w:val="00434502"/>
    <w:rsid w:val="0043467D"/>
    <w:rsid w:val="0043472C"/>
    <w:rsid w:val="00434A37"/>
    <w:rsid w:val="00434B20"/>
    <w:rsid w:val="0043500D"/>
    <w:rsid w:val="00435108"/>
    <w:rsid w:val="00435B14"/>
    <w:rsid w:val="00436C5B"/>
    <w:rsid w:val="00436F2F"/>
    <w:rsid w:val="00437BD0"/>
    <w:rsid w:val="00437BF3"/>
    <w:rsid w:val="00437E89"/>
    <w:rsid w:val="00440154"/>
    <w:rsid w:val="00440D4F"/>
    <w:rsid w:val="00441044"/>
    <w:rsid w:val="004410E9"/>
    <w:rsid w:val="0044270C"/>
    <w:rsid w:val="004427CF"/>
    <w:rsid w:val="00442BD5"/>
    <w:rsid w:val="004434DB"/>
    <w:rsid w:val="004439B2"/>
    <w:rsid w:val="004439BC"/>
    <w:rsid w:val="00443F36"/>
    <w:rsid w:val="00444866"/>
    <w:rsid w:val="00444A5D"/>
    <w:rsid w:val="00445BBF"/>
    <w:rsid w:val="004466F5"/>
    <w:rsid w:val="00446A78"/>
    <w:rsid w:val="00446E75"/>
    <w:rsid w:val="0044781B"/>
    <w:rsid w:val="00447BF3"/>
    <w:rsid w:val="00450CFF"/>
    <w:rsid w:val="00451422"/>
    <w:rsid w:val="00451A2F"/>
    <w:rsid w:val="00452640"/>
    <w:rsid w:val="00452CB2"/>
    <w:rsid w:val="004530C7"/>
    <w:rsid w:val="004530EE"/>
    <w:rsid w:val="00453EF5"/>
    <w:rsid w:val="0045520F"/>
    <w:rsid w:val="0045617A"/>
    <w:rsid w:val="00456302"/>
    <w:rsid w:val="00456455"/>
    <w:rsid w:val="00457579"/>
    <w:rsid w:val="004603D9"/>
    <w:rsid w:val="0046103E"/>
    <w:rsid w:val="00461D05"/>
    <w:rsid w:val="00461D47"/>
    <w:rsid w:val="004629DB"/>
    <w:rsid w:val="00462C2C"/>
    <w:rsid w:val="004639D8"/>
    <w:rsid w:val="00463C28"/>
    <w:rsid w:val="00464187"/>
    <w:rsid w:val="00464484"/>
    <w:rsid w:val="00465430"/>
    <w:rsid w:val="00466581"/>
    <w:rsid w:val="00466AB4"/>
    <w:rsid w:val="00466BE8"/>
    <w:rsid w:val="00466D82"/>
    <w:rsid w:val="00467150"/>
    <w:rsid w:val="00467A3B"/>
    <w:rsid w:val="004702B9"/>
    <w:rsid w:val="00470520"/>
    <w:rsid w:val="004705B6"/>
    <w:rsid w:val="004712D1"/>
    <w:rsid w:val="004712EF"/>
    <w:rsid w:val="0047136F"/>
    <w:rsid w:val="00471688"/>
    <w:rsid w:val="004719C8"/>
    <w:rsid w:val="00471B67"/>
    <w:rsid w:val="004725D6"/>
    <w:rsid w:val="004727EC"/>
    <w:rsid w:val="00472B59"/>
    <w:rsid w:val="00472EFB"/>
    <w:rsid w:val="00473310"/>
    <w:rsid w:val="00473DDE"/>
    <w:rsid w:val="00474C9F"/>
    <w:rsid w:val="00474FBD"/>
    <w:rsid w:val="00475477"/>
    <w:rsid w:val="004758BC"/>
    <w:rsid w:val="00477FBD"/>
    <w:rsid w:val="0048073A"/>
    <w:rsid w:val="0048076A"/>
    <w:rsid w:val="00480792"/>
    <w:rsid w:val="00481819"/>
    <w:rsid w:val="00481D55"/>
    <w:rsid w:val="004820F1"/>
    <w:rsid w:val="004825C0"/>
    <w:rsid w:val="00482CC6"/>
    <w:rsid w:val="00482D36"/>
    <w:rsid w:val="00483074"/>
    <w:rsid w:val="00483566"/>
    <w:rsid w:val="00484946"/>
    <w:rsid w:val="00484C31"/>
    <w:rsid w:val="00484E8F"/>
    <w:rsid w:val="00485155"/>
    <w:rsid w:val="004851E2"/>
    <w:rsid w:val="00485C18"/>
    <w:rsid w:val="00485CC9"/>
    <w:rsid w:val="0048638D"/>
    <w:rsid w:val="00487DB8"/>
    <w:rsid w:val="00487FA4"/>
    <w:rsid w:val="00490111"/>
    <w:rsid w:val="004902B8"/>
    <w:rsid w:val="00491290"/>
    <w:rsid w:val="00491387"/>
    <w:rsid w:val="00491EF2"/>
    <w:rsid w:val="0049257A"/>
    <w:rsid w:val="0049280F"/>
    <w:rsid w:val="00492B4D"/>
    <w:rsid w:val="00493A08"/>
    <w:rsid w:val="0049438F"/>
    <w:rsid w:val="004943C6"/>
    <w:rsid w:val="00494A78"/>
    <w:rsid w:val="00495CB6"/>
    <w:rsid w:val="00495DFB"/>
    <w:rsid w:val="00496F11"/>
    <w:rsid w:val="00497723"/>
    <w:rsid w:val="00497986"/>
    <w:rsid w:val="00497BB4"/>
    <w:rsid w:val="004A0A7B"/>
    <w:rsid w:val="004A0AAE"/>
    <w:rsid w:val="004A0CA7"/>
    <w:rsid w:val="004A11D8"/>
    <w:rsid w:val="004A142D"/>
    <w:rsid w:val="004A1644"/>
    <w:rsid w:val="004A1BDF"/>
    <w:rsid w:val="004A3CAF"/>
    <w:rsid w:val="004A42B4"/>
    <w:rsid w:val="004A47B4"/>
    <w:rsid w:val="004A5EE0"/>
    <w:rsid w:val="004A66BF"/>
    <w:rsid w:val="004A6ECC"/>
    <w:rsid w:val="004A722F"/>
    <w:rsid w:val="004A7AD1"/>
    <w:rsid w:val="004A7DD2"/>
    <w:rsid w:val="004A7E00"/>
    <w:rsid w:val="004B08D6"/>
    <w:rsid w:val="004B0ACE"/>
    <w:rsid w:val="004B1036"/>
    <w:rsid w:val="004B1C28"/>
    <w:rsid w:val="004B2AF9"/>
    <w:rsid w:val="004B39A2"/>
    <w:rsid w:val="004B4687"/>
    <w:rsid w:val="004B4AF2"/>
    <w:rsid w:val="004B75B8"/>
    <w:rsid w:val="004B7B9B"/>
    <w:rsid w:val="004C0824"/>
    <w:rsid w:val="004C0931"/>
    <w:rsid w:val="004C1672"/>
    <w:rsid w:val="004C1677"/>
    <w:rsid w:val="004C1D0B"/>
    <w:rsid w:val="004C26A0"/>
    <w:rsid w:val="004C2AEF"/>
    <w:rsid w:val="004C314C"/>
    <w:rsid w:val="004C3397"/>
    <w:rsid w:val="004C3749"/>
    <w:rsid w:val="004C40A7"/>
    <w:rsid w:val="004C433E"/>
    <w:rsid w:val="004C4E4C"/>
    <w:rsid w:val="004C6234"/>
    <w:rsid w:val="004C6913"/>
    <w:rsid w:val="004C74AC"/>
    <w:rsid w:val="004C7A64"/>
    <w:rsid w:val="004C7C6E"/>
    <w:rsid w:val="004D0138"/>
    <w:rsid w:val="004D019F"/>
    <w:rsid w:val="004D02FD"/>
    <w:rsid w:val="004D0905"/>
    <w:rsid w:val="004D1643"/>
    <w:rsid w:val="004D1BD1"/>
    <w:rsid w:val="004D24FE"/>
    <w:rsid w:val="004D3A83"/>
    <w:rsid w:val="004D4107"/>
    <w:rsid w:val="004D57EE"/>
    <w:rsid w:val="004D5F88"/>
    <w:rsid w:val="004D64E9"/>
    <w:rsid w:val="004D672D"/>
    <w:rsid w:val="004D6C12"/>
    <w:rsid w:val="004D6C54"/>
    <w:rsid w:val="004D7B5C"/>
    <w:rsid w:val="004E0794"/>
    <w:rsid w:val="004E0AA6"/>
    <w:rsid w:val="004E1C4A"/>
    <w:rsid w:val="004E1F8B"/>
    <w:rsid w:val="004E2B47"/>
    <w:rsid w:val="004E3F22"/>
    <w:rsid w:val="004E4482"/>
    <w:rsid w:val="004E4CEF"/>
    <w:rsid w:val="004E4EB8"/>
    <w:rsid w:val="004E4EEE"/>
    <w:rsid w:val="004E548B"/>
    <w:rsid w:val="004E6420"/>
    <w:rsid w:val="004E64AB"/>
    <w:rsid w:val="004E6946"/>
    <w:rsid w:val="004E69F6"/>
    <w:rsid w:val="004E730F"/>
    <w:rsid w:val="004E79BC"/>
    <w:rsid w:val="004F02A1"/>
    <w:rsid w:val="004F09EC"/>
    <w:rsid w:val="004F12C5"/>
    <w:rsid w:val="004F142B"/>
    <w:rsid w:val="004F1DE2"/>
    <w:rsid w:val="004F2014"/>
    <w:rsid w:val="004F2757"/>
    <w:rsid w:val="004F2D14"/>
    <w:rsid w:val="004F33E7"/>
    <w:rsid w:val="004F405F"/>
    <w:rsid w:val="004F4B39"/>
    <w:rsid w:val="004F4E74"/>
    <w:rsid w:val="004F596D"/>
    <w:rsid w:val="004F617F"/>
    <w:rsid w:val="004F64F8"/>
    <w:rsid w:val="004F7288"/>
    <w:rsid w:val="004F79F5"/>
    <w:rsid w:val="00500102"/>
    <w:rsid w:val="00500BCA"/>
    <w:rsid w:val="005017E0"/>
    <w:rsid w:val="0050182F"/>
    <w:rsid w:val="005018CA"/>
    <w:rsid w:val="005019CA"/>
    <w:rsid w:val="00501EF1"/>
    <w:rsid w:val="00502836"/>
    <w:rsid w:val="00502E5F"/>
    <w:rsid w:val="00503236"/>
    <w:rsid w:val="00503BFB"/>
    <w:rsid w:val="005064B4"/>
    <w:rsid w:val="0050680A"/>
    <w:rsid w:val="00506B6A"/>
    <w:rsid w:val="0050738E"/>
    <w:rsid w:val="005106CD"/>
    <w:rsid w:val="00510781"/>
    <w:rsid w:val="00510E76"/>
    <w:rsid w:val="00511E91"/>
    <w:rsid w:val="00512067"/>
    <w:rsid w:val="005121B1"/>
    <w:rsid w:val="0051269B"/>
    <w:rsid w:val="00512A0A"/>
    <w:rsid w:val="00512B13"/>
    <w:rsid w:val="00512C4A"/>
    <w:rsid w:val="00512ED9"/>
    <w:rsid w:val="00513229"/>
    <w:rsid w:val="005139B3"/>
    <w:rsid w:val="00514113"/>
    <w:rsid w:val="0051422E"/>
    <w:rsid w:val="00514D3D"/>
    <w:rsid w:val="0051564B"/>
    <w:rsid w:val="005157AF"/>
    <w:rsid w:val="00515D74"/>
    <w:rsid w:val="005168BE"/>
    <w:rsid w:val="00516E03"/>
    <w:rsid w:val="00517330"/>
    <w:rsid w:val="00520204"/>
    <w:rsid w:val="0052029B"/>
    <w:rsid w:val="0052083A"/>
    <w:rsid w:val="00520B72"/>
    <w:rsid w:val="00520E15"/>
    <w:rsid w:val="005213EF"/>
    <w:rsid w:val="00521D70"/>
    <w:rsid w:val="0052299A"/>
    <w:rsid w:val="00522DAD"/>
    <w:rsid w:val="00522E2C"/>
    <w:rsid w:val="00523D8B"/>
    <w:rsid w:val="00524B4E"/>
    <w:rsid w:val="00526024"/>
    <w:rsid w:val="005302F0"/>
    <w:rsid w:val="00530524"/>
    <w:rsid w:val="00530D54"/>
    <w:rsid w:val="005311BC"/>
    <w:rsid w:val="005317A5"/>
    <w:rsid w:val="00532562"/>
    <w:rsid w:val="0053294B"/>
    <w:rsid w:val="00533154"/>
    <w:rsid w:val="00533490"/>
    <w:rsid w:val="0053363B"/>
    <w:rsid w:val="00534863"/>
    <w:rsid w:val="005352BF"/>
    <w:rsid w:val="005379FF"/>
    <w:rsid w:val="00537E39"/>
    <w:rsid w:val="00540591"/>
    <w:rsid w:val="00540785"/>
    <w:rsid w:val="00540B7E"/>
    <w:rsid w:val="00540B86"/>
    <w:rsid w:val="00540D0D"/>
    <w:rsid w:val="00541083"/>
    <w:rsid w:val="005418AD"/>
    <w:rsid w:val="00541ADF"/>
    <w:rsid w:val="00542772"/>
    <w:rsid w:val="0054286F"/>
    <w:rsid w:val="00542DE3"/>
    <w:rsid w:val="005432A4"/>
    <w:rsid w:val="00543E77"/>
    <w:rsid w:val="00543FFD"/>
    <w:rsid w:val="00544BC2"/>
    <w:rsid w:val="005459D7"/>
    <w:rsid w:val="00545D17"/>
    <w:rsid w:val="005462CD"/>
    <w:rsid w:val="0054701B"/>
    <w:rsid w:val="00547651"/>
    <w:rsid w:val="00547C4B"/>
    <w:rsid w:val="00547DEE"/>
    <w:rsid w:val="0055000A"/>
    <w:rsid w:val="005518F3"/>
    <w:rsid w:val="00551A0D"/>
    <w:rsid w:val="00551F3E"/>
    <w:rsid w:val="00552CD3"/>
    <w:rsid w:val="005531CC"/>
    <w:rsid w:val="005532C1"/>
    <w:rsid w:val="005534C6"/>
    <w:rsid w:val="0055388C"/>
    <w:rsid w:val="00553BD0"/>
    <w:rsid w:val="0055624C"/>
    <w:rsid w:val="00556C81"/>
    <w:rsid w:val="00557473"/>
    <w:rsid w:val="005574F7"/>
    <w:rsid w:val="00557BB1"/>
    <w:rsid w:val="00561113"/>
    <w:rsid w:val="00561EB9"/>
    <w:rsid w:val="0056272A"/>
    <w:rsid w:val="00562EAE"/>
    <w:rsid w:val="00563152"/>
    <w:rsid w:val="00563BC2"/>
    <w:rsid w:val="00563E14"/>
    <w:rsid w:val="005645DE"/>
    <w:rsid w:val="005657DC"/>
    <w:rsid w:val="00565C48"/>
    <w:rsid w:val="00565E25"/>
    <w:rsid w:val="005666F5"/>
    <w:rsid w:val="00566F19"/>
    <w:rsid w:val="00567086"/>
    <w:rsid w:val="00567B10"/>
    <w:rsid w:val="00570ABA"/>
    <w:rsid w:val="00570C8B"/>
    <w:rsid w:val="00570DCD"/>
    <w:rsid w:val="00570E0E"/>
    <w:rsid w:val="00570E35"/>
    <w:rsid w:val="00571675"/>
    <w:rsid w:val="005716DB"/>
    <w:rsid w:val="005729C5"/>
    <w:rsid w:val="00573122"/>
    <w:rsid w:val="00573C0C"/>
    <w:rsid w:val="0057412C"/>
    <w:rsid w:val="00574780"/>
    <w:rsid w:val="0057510C"/>
    <w:rsid w:val="005752DD"/>
    <w:rsid w:val="00575F16"/>
    <w:rsid w:val="00576864"/>
    <w:rsid w:val="00576E21"/>
    <w:rsid w:val="0057753E"/>
    <w:rsid w:val="0058010A"/>
    <w:rsid w:val="00580119"/>
    <w:rsid w:val="00580BB6"/>
    <w:rsid w:val="00580C83"/>
    <w:rsid w:val="00580CF2"/>
    <w:rsid w:val="00580FCA"/>
    <w:rsid w:val="0058170C"/>
    <w:rsid w:val="00581759"/>
    <w:rsid w:val="00581E76"/>
    <w:rsid w:val="00581EF5"/>
    <w:rsid w:val="005824CD"/>
    <w:rsid w:val="0058251E"/>
    <w:rsid w:val="0058342F"/>
    <w:rsid w:val="00583675"/>
    <w:rsid w:val="005846F3"/>
    <w:rsid w:val="005847FE"/>
    <w:rsid w:val="00584904"/>
    <w:rsid w:val="00584A4B"/>
    <w:rsid w:val="00584C52"/>
    <w:rsid w:val="00584CC4"/>
    <w:rsid w:val="00584EAE"/>
    <w:rsid w:val="00585C6A"/>
    <w:rsid w:val="00585D46"/>
    <w:rsid w:val="0058631C"/>
    <w:rsid w:val="00586351"/>
    <w:rsid w:val="00586AE9"/>
    <w:rsid w:val="005875DA"/>
    <w:rsid w:val="00587B37"/>
    <w:rsid w:val="00587B7B"/>
    <w:rsid w:val="00590310"/>
    <w:rsid w:val="005907C9"/>
    <w:rsid w:val="005908F1"/>
    <w:rsid w:val="005909A8"/>
    <w:rsid w:val="00590A1E"/>
    <w:rsid w:val="00590C4F"/>
    <w:rsid w:val="00591316"/>
    <w:rsid w:val="0059162B"/>
    <w:rsid w:val="00591959"/>
    <w:rsid w:val="00591BDA"/>
    <w:rsid w:val="00592A31"/>
    <w:rsid w:val="005932C6"/>
    <w:rsid w:val="00593495"/>
    <w:rsid w:val="00593EA3"/>
    <w:rsid w:val="00594059"/>
    <w:rsid w:val="0059518F"/>
    <w:rsid w:val="00595401"/>
    <w:rsid w:val="005957C8"/>
    <w:rsid w:val="005960C9"/>
    <w:rsid w:val="00596FC5"/>
    <w:rsid w:val="00597326"/>
    <w:rsid w:val="00597F90"/>
    <w:rsid w:val="005A0629"/>
    <w:rsid w:val="005A0FE5"/>
    <w:rsid w:val="005A111B"/>
    <w:rsid w:val="005A2243"/>
    <w:rsid w:val="005A2A83"/>
    <w:rsid w:val="005A2DA2"/>
    <w:rsid w:val="005A352E"/>
    <w:rsid w:val="005A3889"/>
    <w:rsid w:val="005A3A79"/>
    <w:rsid w:val="005A3BBB"/>
    <w:rsid w:val="005A3DDB"/>
    <w:rsid w:val="005A3EF7"/>
    <w:rsid w:val="005A45CB"/>
    <w:rsid w:val="005A5017"/>
    <w:rsid w:val="005A5E88"/>
    <w:rsid w:val="005A6C18"/>
    <w:rsid w:val="005A6E43"/>
    <w:rsid w:val="005A796E"/>
    <w:rsid w:val="005A7B40"/>
    <w:rsid w:val="005B0BFB"/>
    <w:rsid w:val="005B1399"/>
    <w:rsid w:val="005B20E3"/>
    <w:rsid w:val="005B22A1"/>
    <w:rsid w:val="005B2D0D"/>
    <w:rsid w:val="005B30D4"/>
    <w:rsid w:val="005B3CC8"/>
    <w:rsid w:val="005B431E"/>
    <w:rsid w:val="005B45D1"/>
    <w:rsid w:val="005B5200"/>
    <w:rsid w:val="005B5C23"/>
    <w:rsid w:val="005B69CD"/>
    <w:rsid w:val="005B70A9"/>
    <w:rsid w:val="005B72F4"/>
    <w:rsid w:val="005B74DF"/>
    <w:rsid w:val="005B753B"/>
    <w:rsid w:val="005B7553"/>
    <w:rsid w:val="005B76D5"/>
    <w:rsid w:val="005C05FF"/>
    <w:rsid w:val="005C078F"/>
    <w:rsid w:val="005C08A0"/>
    <w:rsid w:val="005C0C4E"/>
    <w:rsid w:val="005C1372"/>
    <w:rsid w:val="005C2603"/>
    <w:rsid w:val="005C29B9"/>
    <w:rsid w:val="005C3951"/>
    <w:rsid w:val="005C3CF1"/>
    <w:rsid w:val="005C45E7"/>
    <w:rsid w:val="005C4B76"/>
    <w:rsid w:val="005C5E3C"/>
    <w:rsid w:val="005C6ED0"/>
    <w:rsid w:val="005D0AF0"/>
    <w:rsid w:val="005D0EBB"/>
    <w:rsid w:val="005D1564"/>
    <w:rsid w:val="005D1C93"/>
    <w:rsid w:val="005D1CD1"/>
    <w:rsid w:val="005D2232"/>
    <w:rsid w:val="005D235C"/>
    <w:rsid w:val="005D282C"/>
    <w:rsid w:val="005D338E"/>
    <w:rsid w:val="005D3FE0"/>
    <w:rsid w:val="005D48D0"/>
    <w:rsid w:val="005D4B70"/>
    <w:rsid w:val="005D5A8B"/>
    <w:rsid w:val="005D5FF6"/>
    <w:rsid w:val="005D64A2"/>
    <w:rsid w:val="005D6ADE"/>
    <w:rsid w:val="005D7F32"/>
    <w:rsid w:val="005E13F7"/>
    <w:rsid w:val="005E209B"/>
    <w:rsid w:val="005E2A30"/>
    <w:rsid w:val="005E2B81"/>
    <w:rsid w:val="005E329C"/>
    <w:rsid w:val="005E331D"/>
    <w:rsid w:val="005E3709"/>
    <w:rsid w:val="005E3C8E"/>
    <w:rsid w:val="005E3FC5"/>
    <w:rsid w:val="005E5591"/>
    <w:rsid w:val="005E6225"/>
    <w:rsid w:val="005E6289"/>
    <w:rsid w:val="005E66C4"/>
    <w:rsid w:val="005E6705"/>
    <w:rsid w:val="005E676A"/>
    <w:rsid w:val="005E6E6A"/>
    <w:rsid w:val="005E72E5"/>
    <w:rsid w:val="005E7528"/>
    <w:rsid w:val="005E7793"/>
    <w:rsid w:val="005E7B88"/>
    <w:rsid w:val="005E7BAA"/>
    <w:rsid w:val="005F0498"/>
    <w:rsid w:val="005F04F6"/>
    <w:rsid w:val="005F1E29"/>
    <w:rsid w:val="005F1E6F"/>
    <w:rsid w:val="005F1FD3"/>
    <w:rsid w:val="005F22D7"/>
    <w:rsid w:val="005F2AA1"/>
    <w:rsid w:val="005F2D38"/>
    <w:rsid w:val="005F3739"/>
    <w:rsid w:val="005F3B3B"/>
    <w:rsid w:val="005F4EA3"/>
    <w:rsid w:val="005F51CA"/>
    <w:rsid w:val="005F52CE"/>
    <w:rsid w:val="005F5746"/>
    <w:rsid w:val="005F59EF"/>
    <w:rsid w:val="005F6585"/>
    <w:rsid w:val="005F708B"/>
    <w:rsid w:val="005F7CAA"/>
    <w:rsid w:val="005F7E39"/>
    <w:rsid w:val="0060108E"/>
    <w:rsid w:val="006019BB"/>
    <w:rsid w:val="00601A13"/>
    <w:rsid w:val="00601D8E"/>
    <w:rsid w:val="00601DFB"/>
    <w:rsid w:val="00601FC5"/>
    <w:rsid w:val="0060211F"/>
    <w:rsid w:val="0060267B"/>
    <w:rsid w:val="00602ADB"/>
    <w:rsid w:val="006030E6"/>
    <w:rsid w:val="00603479"/>
    <w:rsid w:val="00603817"/>
    <w:rsid w:val="006039C4"/>
    <w:rsid w:val="00603E68"/>
    <w:rsid w:val="00603EC8"/>
    <w:rsid w:val="006043BC"/>
    <w:rsid w:val="00605802"/>
    <w:rsid w:val="006058C1"/>
    <w:rsid w:val="00605A34"/>
    <w:rsid w:val="00605AEE"/>
    <w:rsid w:val="00605D5B"/>
    <w:rsid w:val="00605EB0"/>
    <w:rsid w:val="00606521"/>
    <w:rsid w:val="00606584"/>
    <w:rsid w:val="00606AB7"/>
    <w:rsid w:val="00606E97"/>
    <w:rsid w:val="0060705E"/>
    <w:rsid w:val="006072E5"/>
    <w:rsid w:val="00607C71"/>
    <w:rsid w:val="00610DBC"/>
    <w:rsid w:val="006110F4"/>
    <w:rsid w:val="006115DE"/>
    <w:rsid w:val="006116FD"/>
    <w:rsid w:val="00611EF6"/>
    <w:rsid w:val="00612DB2"/>
    <w:rsid w:val="00612F84"/>
    <w:rsid w:val="00613729"/>
    <w:rsid w:val="00613EBF"/>
    <w:rsid w:val="006151BB"/>
    <w:rsid w:val="0061550A"/>
    <w:rsid w:val="006156A3"/>
    <w:rsid w:val="00615EC5"/>
    <w:rsid w:val="006165A1"/>
    <w:rsid w:val="006167FC"/>
    <w:rsid w:val="00617221"/>
    <w:rsid w:val="00617D53"/>
    <w:rsid w:val="00617DE8"/>
    <w:rsid w:val="006204DC"/>
    <w:rsid w:val="0062092F"/>
    <w:rsid w:val="00620A4D"/>
    <w:rsid w:val="00620F98"/>
    <w:rsid w:val="00621354"/>
    <w:rsid w:val="0062157D"/>
    <w:rsid w:val="006218D7"/>
    <w:rsid w:val="00621F88"/>
    <w:rsid w:val="006234FF"/>
    <w:rsid w:val="00623706"/>
    <w:rsid w:val="00623CDA"/>
    <w:rsid w:val="00623CDD"/>
    <w:rsid w:val="006241B9"/>
    <w:rsid w:val="00624340"/>
    <w:rsid w:val="00624CCA"/>
    <w:rsid w:val="00625343"/>
    <w:rsid w:val="0062564A"/>
    <w:rsid w:val="006275B7"/>
    <w:rsid w:val="0062799E"/>
    <w:rsid w:val="006279BD"/>
    <w:rsid w:val="00627A15"/>
    <w:rsid w:val="00627CC4"/>
    <w:rsid w:val="00630615"/>
    <w:rsid w:val="006308FB"/>
    <w:rsid w:val="00631833"/>
    <w:rsid w:val="00631875"/>
    <w:rsid w:val="00631AC1"/>
    <w:rsid w:val="006320B8"/>
    <w:rsid w:val="006320BD"/>
    <w:rsid w:val="0063310D"/>
    <w:rsid w:val="00633B4A"/>
    <w:rsid w:val="00633E3A"/>
    <w:rsid w:val="0063418E"/>
    <w:rsid w:val="006342AC"/>
    <w:rsid w:val="006356D7"/>
    <w:rsid w:val="00635A66"/>
    <w:rsid w:val="00636449"/>
    <w:rsid w:val="006365C1"/>
    <w:rsid w:val="006367FE"/>
    <w:rsid w:val="006369AC"/>
    <w:rsid w:val="00636A0F"/>
    <w:rsid w:val="00641019"/>
    <w:rsid w:val="00641A28"/>
    <w:rsid w:val="00642D02"/>
    <w:rsid w:val="00642E7E"/>
    <w:rsid w:val="00643064"/>
    <w:rsid w:val="0064331C"/>
    <w:rsid w:val="0064478A"/>
    <w:rsid w:val="00644DBC"/>
    <w:rsid w:val="00645048"/>
    <w:rsid w:val="0064633A"/>
    <w:rsid w:val="0064655C"/>
    <w:rsid w:val="00646F2D"/>
    <w:rsid w:val="00646F36"/>
    <w:rsid w:val="00647241"/>
    <w:rsid w:val="006473AE"/>
    <w:rsid w:val="00647400"/>
    <w:rsid w:val="00647EA8"/>
    <w:rsid w:val="00650C46"/>
    <w:rsid w:val="00650D5F"/>
    <w:rsid w:val="0065151D"/>
    <w:rsid w:val="006519B2"/>
    <w:rsid w:val="00651FC3"/>
    <w:rsid w:val="006526AF"/>
    <w:rsid w:val="00652B93"/>
    <w:rsid w:val="00653208"/>
    <w:rsid w:val="00653281"/>
    <w:rsid w:val="0065385C"/>
    <w:rsid w:val="0065474A"/>
    <w:rsid w:val="00655456"/>
    <w:rsid w:val="0065562F"/>
    <w:rsid w:val="00656CC0"/>
    <w:rsid w:val="00656E68"/>
    <w:rsid w:val="006575F7"/>
    <w:rsid w:val="0065776D"/>
    <w:rsid w:val="00660A63"/>
    <w:rsid w:val="00661064"/>
    <w:rsid w:val="006615EE"/>
    <w:rsid w:val="00662433"/>
    <w:rsid w:val="0066288F"/>
    <w:rsid w:val="00662A55"/>
    <w:rsid w:val="006642E9"/>
    <w:rsid w:val="006659F2"/>
    <w:rsid w:val="00666A6E"/>
    <w:rsid w:val="00667C2A"/>
    <w:rsid w:val="00667D68"/>
    <w:rsid w:val="00670649"/>
    <w:rsid w:val="006707B9"/>
    <w:rsid w:val="00671209"/>
    <w:rsid w:val="006716E1"/>
    <w:rsid w:val="006722F4"/>
    <w:rsid w:val="00672651"/>
    <w:rsid w:val="00672EAE"/>
    <w:rsid w:val="006734C7"/>
    <w:rsid w:val="006736AF"/>
    <w:rsid w:val="006737C0"/>
    <w:rsid w:val="00673C0F"/>
    <w:rsid w:val="00674013"/>
    <w:rsid w:val="006742DF"/>
    <w:rsid w:val="00674BC9"/>
    <w:rsid w:val="006750B6"/>
    <w:rsid w:val="0067513F"/>
    <w:rsid w:val="006758EE"/>
    <w:rsid w:val="00675CBD"/>
    <w:rsid w:val="0067606F"/>
    <w:rsid w:val="00676350"/>
    <w:rsid w:val="00676461"/>
    <w:rsid w:val="0067763A"/>
    <w:rsid w:val="00677EFA"/>
    <w:rsid w:val="006804E8"/>
    <w:rsid w:val="0068055F"/>
    <w:rsid w:val="0068061B"/>
    <w:rsid w:val="006806CD"/>
    <w:rsid w:val="00680900"/>
    <w:rsid w:val="00680E78"/>
    <w:rsid w:val="00681CE7"/>
    <w:rsid w:val="00681ED9"/>
    <w:rsid w:val="00682915"/>
    <w:rsid w:val="00683431"/>
    <w:rsid w:val="00683A55"/>
    <w:rsid w:val="00683E42"/>
    <w:rsid w:val="00684A60"/>
    <w:rsid w:val="00684AA6"/>
    <w:rsid w:val="006852F8"/>
    <w:rsid w:val="006862C6"/>
    <w:rsid w:val="006868F4"/>
    <w:rsid w:val="00686D28"/>
    <w:rsid w:val="00687771"/>
    <w:rsid w:val="00687F2C"/>
    <w:rsid w:val="00687F33"/>
    <w:rsid w:val="00690AE7"/>
    <w:rsid w:val="00690D3B"/>
    <w:rsid w:val="00691BBF"/>
    <w:rsid w:val="006928D5"/>
    <w:rsid w:val="006928EE"/>
    <w:rsid w:val="00692DB2"/>
    <w:rsid w:val="00692F2E"/>
    <w:rsid w:val="00693056"/>
    <w:rsid w:val="00693154"/>
    <w:rsid w:val="006933F1"/>
    <w:rsid w:val="006942D0"/>
    <w:rsid w:val="0069446E"/>
    <w:rsid w:val="00694D6B"/>
    <w:rsid w:val="006962F4"/>
    <w:rsid w:val="006968CB"/>
    <w:rsid w:val="00696BFE"/>
    <w:rsid w:val="00696CD3"/>
    <w:rsid w:val="00697521"/>
    <w:rsid w:val="00697E91"/>
    <w:rsid w:val="00697FCD"/>
    <w:rsid w:val="006A06F5"/>
    <w:rsid w:val="006A09CD"/>
    <w:rsid w:val="006A0C7D"/>
    <w:rsid w:val="006A177D"/>
    <w:rsid w:val="006A2B82"/>
    <w:rsid w:val="006A2D3C"/>
    <w:rsid w:val="006A2E0D"/>
    <w:rsid w:val="006A306F"/>
    <w:rsid w:val="006A322D"/>
    <w:rsid w:val="006A3635"/>
    <w:rsid w:val="006A3709"/>
    <w:rsid w:val="006A3B85"/>
    <w:rsid w:val="006A3C03"/>
    <w:rsid w:val="006A4CF5"/>
    <w:rsid w:val="006A56F6"/>
    <w:rsid w:val="006A5904"/>
    <w:rsid w:val="006A5CC6"/>
    <w:rsid w:val="006A6D25"/>
    <w:rsid w:val="006A6DA4"/>
    <w:rsid w:val="006A6FE3"/>
    <w:rsid w:val="006A706F"/>
    <w:rsid w:val="006A7151"/>
    <w:rsid w:val="006B09C2"/>
    <w:rsid w:val="006B0BA6"/>
    <w:rsid w:val="006B24A5"/>
    <w:rsid w:val="006B2E02"/>
    <w:rsid w:val="006B2EAB"/>
    <w:rsid w:val="006B3801"/>
    <w:rsid w:val="006B3C2F"/>
    <w:rsid w:val="006B3CF7"/>
    <w:rsid w:val="006B4315"/>
    <w:rsid w:val="006B433B"/>
    <w:rsid w:val="006B480F"/>
    <w:rsid w:val="006B4D21"/>
    <w:rsid w:val="006B4E6F"/>
    <w:rsid w:val="006B4F32"/>
    <w:rsid w:val="006B4F48"/>
    <w:rsid w:val="006B51F4"/>
    <w:rsid w:val="006B5426"/>
    <w:rsid w:val="006B54F5"/>
    <w:rsid w:val="006B579F"/>
    <w:rsid w:val="006B5E83"/>
    <w:rsid w:val="006B7585"/>
    <w:rsid w:val="006B7757"/>
    <w:rsid w:val="006B7F3F"/>
    <w:rsid w:val="006C1359"/>
    <w:rsid w:val="006C2246"/>
    <w:rsid w:val="006C242C"/>
    <w:rsid w:val="006C2793"/>
    <w:rsid w:val="006C27CB"/>
    <w:rsid w:val="006C2A5E"/>
    <w:rsid w:val="006C33AE"/>
    <w:rsid w:val="006C3B41"/>
    <w:rsid w:val="006C47CA"/>
    <w:rsid w:val="006C48BA"/>
    <w:rsid w:val="006C6729"/>
    <w:rsid w:val="006C7404"/>
    <w:rsid w:val="006D0A7A"/>
    <w:rsid w:val="006D102A"/>
    <w:rsid w:val="006D1429"/>
    <w:rsid w:val="006D1802"/>
    <w:rsid w:val="006D2036"/>
    <w:rsid w:val="006D2519"/>
    <w:rsid w:val="006D2C17"/>
    <w:rsid w:val="006D2F03"/>
    <w:rsid w:val="006D3200"/>
    <w:rsid w:val="006D3D31"/>
    <w:rsid w:val="006D41C0"/>
    <w:rsid w:val="006D4D06"/>
    <w:rsid w:val="006D4DAD"/>
    <w:rsid w:val="006D52AD"/>
    <w:rsid w:val="006D551E"/>
    <w:rsid w:val="006D57EE"/>
    <w:rsid w:val="006D5DF3"/>
    <w:rsid w:val="006D646E"/>
    <w:rsid w:val="006D6685"/>
    <w:rsid w:val="006D6858"/>
    <w:rsid w:val="006D700B"/>
    <w:rsid w:val="006D7467"/>
    <w:rsid w:val="006D7975"/>
    <w:rsid w:val="006D7B11"/>
    <w:rsid w:val="006D7D54"/>
    <w:rsid w:val="006E0677"/>
    <w:rsid w:val="006E06F4"/>
    <w:rsid w:val="006E0B25"/>
    <w:rsid w:val="006E0D59"/>
    <w:rsid w:val="006E178D"/>
    <w:rsid w:val="006E18D2"/>
    <w:rsid w:val="006E19E7"/>
    <w:rsid w:val="006E21C2"/>
    <w:rsid w:val="006E29B1"/>
    <w:rsid w:val="006E2A26"/>
    <w:rsid w:val="006E2CE3"/>
    <w:rsid w:val="006E4404"/>
    <w:rsid w:val="006E6248"/>
    <w:rsid w:val="006E64F1"/>
    <w:rsid w:val="006E6549"/>
    <w:rsid w:val="006E6572"/>
    <w:rsid w:val="006E6B93"/>
    <w:rsid w:val="006E6D2D"/>
    <w:rsid w:val="006E6D8F"/>
    <w:rsid w:val="006E714D"/>
    <w:rsid w:val="006E74B9"/>
    <w:rsid w:val="006E7969"/>
    <w:rsid w:val="006F02E9"/>
    <w:rsid w:val="006F0905"/>
    <w:rsid w:val="006F24EC"/>
    <w:rsid w:val="006F3197"/>
    <w:rsid w:val="006F36BD"/>
    <w:rsid w:val="006F3899"/>
    <w:rsid w:val="006F3D68"/>
    <w:rsid w:val="006F4939"/>
    <w:rsid w:val="006F4D11"/>
    <w:rsid w:val="006F5809"/>
    <w:rsid w:val="006F5C36"/>
    <w:rsid w:val="006F5FA3"/>
    <w:rsid w:val="006F6149"/>
    <w:rsid w:val="006F64E7"/>
    <w:rsid w:val="006F72E2"/>
    <w:rsid w:val="006F75E0"/>
    <w:rsid w:val="006F7C8E"/>
    <w:rsid w:val="00700C87"/>
    <w:rsid w:val="00700F4B"/>
    <w:rsid w:val="00703678"/>
    <w:rsid w:val="007036EA"/>
    <w:rsid w:val="0070377C"/>
    <w:rsid w:val="00704A98"/>
    <w:rsid w:val="00704ADF"/>
    <w:rsid w:val="0070628A"/>
    <w:rsid w:val="00706AC4"/>
    <w:rsid w:val="00707F6E"/>
    <w:rsid w:val="007102E9"/>
    <w:rsid w:val="0071080E"/>
    <w:rsid w:val="007114A1"/>
    <w:rsid w:val="007116BB"/>
    <w:rsid w:val="007127A4"/>
    <w:rsid w:val="00712975"/>
    <w:rsid w:val="00712BD7"/>
    <w:rsid w:val="00712CD1"/>
    <w:rsid w:val="007136B9"/>
    <w:rsid w:val="00714375"/>
    <w:rsid w:val="00714BE9"/>
    <w:rsid w:val="00714F78"/>
    <w:rsid w:val="0071559E"/>
    <w:rsid w:val="007157DC"/>
    <w:rsid w:val="00716770"/>
    <w:rsid w:val="00716C2B"/>
    <w:rsid w:val="0072032F"/>
    <w:rsid w:val="00720C8C"/>
    <w:rsid w:val="00720FD3"/>
    <w:rsid w:val="00722E8D"/>
    <w:rsid w:val="00723AA4"/>
    <w:rsid w:val="00725EAB"/>
    <w:rsid w:val="00726224"/>
    <w:rsid w:val="00726723"/>
    <w:rsid w:val="00726AA9"/>
    <w:rsid w:val="00726CF2"/>
    <w:rsid w:val="007274B5"/>
    <w:rsid w:val="007278FB"/>
    <w:rsid w:val="00727A3F"/>
    <w:rsid w:val="007306B7"/>
    <w:rsid w:val="00730C09"/>
    <w:rsid w:val="00731099"/>
    <w:rsid w:val="007315E8"/>
    <w:rsid w:val="007317DF"/>
    <w:rsid w:val="00731A7D"/>
    <w:rsid w:val="00731DD4"/>
    <w:rsid w:val="00732CFB"/>
    <w:rsid w:val="007336A9"/>
    <w:rsid w:val="007341A4"/>
    <w:rsid w:val="00734350"/>
    <w:rsid w:val="00735621"/>
    <w:rsid w:val="00736433"/>
    <w:rsid w:val="0073676A"/>
    <w:rsid w:val="00736AA6"/>
    <w:rsid w:val="00740227"/>
    <w:rsid w:val="00740B3C"/>
    <w:rsid w:val="007415B7"/>
    <w:rsid w:val="007417EE"/>
    <w:rsid w:val="00741A77"/>
    <w:rsid w:val="00741D05"/>
    <w:rsid w:val="00743427"/>
    <w:rsid w:val="007441CC"/>
    <w:rsid w:val="00744360"/>
    <w:rsid w:val="00744AD5"/>
    <w:rsid w:val="007454E3"/>
    <w:rsid w:val="007466ED"/>
    <w:rsid w:val="0074673F"/>
    <w:rsid w:val="00746C19"/>
    <w:rsid w:val="007500C1"/>
    <w:rsid w:val="0075074E"/>
    <w:rsid w:val="007508FD"/>
    <w:rsid w:val="00750ADB"/>
    <w:rsid w:val="00751045"/>
    <w:rsid w:val="00751729"/>
    <w:rsid w:val="00751C37"/>
    <w:rsid w:val="00751F61"/>
    <w:rsid w:val="0075213A"/>
    <w:rsid w:val="007525A5"/>
    <w:rsid w:val="00752729"/>
    <w:rsid w:val="007527C3"/>
    <w:rsid w:val="00752EBD"/>
    <w:rsid w:val="007538BA"/>
    <w:rsid w:val="00753EE5"/>
    <w:rsid w:val="00753FC6"/>
    <w:rsid w:val="00755061"/>
    <w:rsid w:val="00755A80"/>
    <w:rsid w:val="007561DB"/>
    <w:rsid w:val="0075679F"/>
    <w:rsid w:val="00756E0B"/>
    <w:rsid w:val="00757323"/>
    <w:rsid w:val="00757802"/>
    <w:rsid w:val="0075784A"/>
    <w:rsid w:val="00760E95"/>
    <w:rsid w:val="0076125B"/>
    <w:rsid w:val="00761396"/>
    <w:rsid w:val="00761FDE"/>
    <w:rsid w:val="007623B5"/>
    <w:rsid w:val="00762758"/>
    <w:rsid w:val="00763A0D"/>
    <w:rsid w:val="00763C3F"/>
    <w:rsid w:val="00763F81"/>
    <w:rsid w:val="00764257"/>
    <w:rsid w:val="00765EF4"/>
    <w:rsid w:val="0076663F"/>
    <w:rsid w:val="00766FC4"/>
    <w:rsid w:val="007675BF"/>
    <w:rsid w:val="0077022F"/>
    <w:rsid w:val="0077023A"/>
    <w:rsid w:val="007709C5"/>
    <w:rsid w:val="0077134D"/>
    <w:rsid w:val="00771516"/>
    <w:rsid w:val="0077182C"/>
    <w:rsid w:val="00771D37"/>
    <w:rsid w:val="007724F4"/>
    <w:rsid w:val="007725DF"/>
    <w:rsid w:val="00772A16"/>
    <w:rsid w:val="00772E51"/>
    <w:rsid w:val="0077329E"/>
    <w:rsid w:val="0077365F"/>
    <w:rsid w:val="00773968"/>
    <w:rsid w:val="007742BC"/>
    <w:rsid w:val="0077443A"/>
    <w:rsid w:val="00774613"/>
    <w:rsid w:val="00774D54"/>
    <w:rsid w:val="00776354"/>
    <w:rsid w:val="00776B69"/>
    <w:rsid w:val="00776C43"/>
    <w:rsid w:val="0077764F"/>
    <w:rsid w:val="00780974"/>
    <w:rsid w:val="00780B34"/>
    <w:rsid w:val="007816AA"/>
    <w:rsid w:val="00781982"/>
    <w:rsid w:val="007824C9"/>
    <w:rsid w:val="00782AF8"/>
    <w:rsid w:val="0078330C"/>
    <w:rsid w:val="007834EF"/>
    <w:rsid w:val="00783BAB"/>
    <w:rsid w:val="0078441C"/>
    <w:rsid w:val="00784713"/>
    <w:rsid w:val="00785086"/>
    <w:rsid w:val="00786047"/>
    <w:rsid w:val="007866AA"/>
    <w:rsid w:val="00786C3E"/>
    <w:rsid w:val="00790E22"/>
    <w:rsid w:val="00791264"/>
    <w:rsid w:val="0079199A"/>
    <w:rsid w:val="00791BE2"/>
    <w:rsid w:val="00792298"/>
    <w:rsid w:val="0079242F"/>
    <w:rsid w:val="007930A9"/>
    <w:rsid w:val="007931C7"/>
    <w:rsid w:val="00793CD6"/>
    <w:rsid w:val="00794CD6"/>
    <w:rsid w:val="007952A1"/>
    <w:rsid w:val="0079555D"/>
    <w:rsid w:val="00795999"/>
    <w:rsid w:val="00796BE3"/>
    <w:rsid w:val="00796ECE"/>
    <w:rsid w:val="007A1685"/>
    <w:rsid w:val="007A21FA"/>
    <w:rsid w:val="007A2354"/>
    <w:rsid w:val="007A2920"/>
    <w:rsid w:val="007A29F4"/>
    <w:rsid w:val="007A2D23"/>
    <w:rsid w:val="007A2E6D"/>
    <w:rsid w:val="007A3481"/>
    <w:rsid w:val="007A365F"/>
    <w:rsid w:val="007A3692"/>
    <w:rsid w:val="007A3F05"/>
    <w:rsid w:val="007A406E"/>
    <w:rsid w:val="007A40EA"/>
    <w:rsid w:val="007A445A"/>
    <w:rsid w:val="007A5C11"/>
    <w:rsid w:val="007A5DEE"/>
    <w:rsid w:val="007A639A"/>
    <w:rsid w:val="007A653B"/>
    <w:rsid w:val="007A69C6"/>
    <w:rsid w:val="007A6DAB"/>
    <w:rsid w:val="007A72FB"/>
    <w:rsid w:val="007A7389"/>
    <w:rsid w:val="007B017A"/>
    <w:rsid w:val="007B2304"/>
    <w:rsid w:val="007B26F5"/>
    <w:rsid w:val="007B4753"/>
    <w:rsid w:val="007B47BD"/>
    <w:rsid w:val="007B497E"/>
    <w:rsid w:val="007B53F1"/>
    <w:rsid w:val="007B55AD"/>
    <w:rsid w:val="007B55B1"/>
    <w:rsid w:val="007B6AA7"/>
    <w:rsid w:val="007B6D87"/>
    <w:rsid w:val="007B775F"/>
    <w:rsid w:val="007B7765"/>
    <w:rsid w:val="007C07DB"/>
    <w:rsid w:val="007C1AE6"/>
    <w:rsid w:val="007C2B51"/>
    <w:rsid w:val="007C3367"/>
    <w:rsid w:val="007C362E"/>
    <w:rsid w:val="007C3E8D"/>
    <w:rsid w:val="007C41F2"/>
    <w:rsid w:val="007C5CC1"/>
    <w:rsid w:val="007C5EF6"/>
    <w:rsid w:val="007C61D0"/>
    <w:rsid w:val="007C68F8"/>
    <w:rsid w:val="007D0683"/>
    <w:rsid w:val="007D0A47"/>
    <w:rsid w:val="007D0CC9"/>
    <w:rsid w:val="007D140F"/>
    <w:rsid w:val="007D159B"/>
    <w:rsid w:val="007D16F3"/>
    <w:rsid w:val="007D198C"/>
    <w:rsid w:val="007D3F42"/>
    <w:rsid w:val="007D4A45"/>
    <w:rsid w:val="007D51FC"/>
    <w:rsid w:val="007D56AE"/>
    <w:rsid w:val="007D5C94"/>
    <w:rsid w:val="007D5E01"/>
    <w:rsid w:val="007D6D0E"/>
    <w:rsid w:val="007D7251"/>
    <w:rsid w:val="007D736A"/>
    <w:rsid w:val="007D7A0C"/>
    <w:rsid w:val="007D7CBD"/>
    <w:rsid w:val="007D7FCD"/>
    <w:rsid w:val="007E01F6"/>
    <w:rsid w:val="007E113C"/>
    <w:rsid w:val="007E11DD"/>
    <w:rsid w:val="007E1B1C"/>
    <w:rsid w:val="007E1B3C"/>
    <w:rsid w:val="007E2615"/>
    <w:rsid w:val="007E2662"/>
    <w:rsid w:val="007E2B98"/>
    <w:rsid w:val="007E2EE9"/>
    <w:rsid w:val="007E37E0"/>
    <w:rsid w:val="007E3DBB"/>
    <w:rsid w:val="007E3E4A"/>
    <w:rsid w:val="007E40C3"/>
    <w:rsid w:val="007E420F"/>
    <w:rsid w:val="007E47E2"/>
    <w:rsid w:val="007E4843"/>
    <w:rsid w:val="007E4CD1"/>
    <w:rsid w:val="007E4EFD"/>
    <w:rsid w:val="007E507D"/>
    <w:rsid w:val="007E5135"/>
    <w:rsid w:val="007E6435"/>
    <w:rsid w:val="007E65AB"/>
    <w:rsid w:val="007E66EF"/>
    <w:rsid w:val="007E6A08"/>
    <w:rsid w:val="007E74F1"/>
    <w:rsid w:val="007E7897"/>
    <w:rsid w:val="007E7EE1"/>
    <w:rsid w:val="007F0CD3"/>
    <w:rsid w:val="007F174C"/>
    <w:rsid w:val="007F24FB"/>
    <w:rsid w:val="007F45BF"/>
    <w:rsid w:val="007F4811"/>
    <w:rsid w:val="007F4A6E"/>
    <w:rsid w:val="007F4AFD"/>
    <w:rsid w:val="007F4C36"/>
    <w:rsid w:val="007F5174"/>
    <w:rsid w:val="007F5556"/>
    <w:rsid w:val="007F5888"/>
    <w:rsid w:val="007F5BE0"/>
    <w:rsid w:val="007F5DEE"/>
    <w:rsid w:val="007F6A15"/>
    <w:rsid w:val="007F6F21"/>
    <w:rsid w:val="007F7348"/>
    <w:rsid w:val="007F76A5"/>
    <w:rsid w:val="007F78CD"/>
    <w:rsid w:val="00800283"/>
    <w:rsid w:val="00800468"/>
    <w:rsid w:val="0080083A"/>
    <w:rsid w:val="00800F54"/>
    <w:rsid w:val="00801277"/>
    <w:rsid w:val="008013E2"/>
    <w:rsid w:val="00801B06"/>
    <w:rsid w:val="00801D68"/>
    <w:rsid w:val="008020C2"/>
    <w:rsid w:val="00802474"/>
    <w:rsid w:val="008026FD"/>
    <w:rsid w:val="008029FB"/>
    <w:rsid w:val="00802FEE"/>
    <w:rsid w:val="00804D09"/>
    <w:rsid w:val="00804E57"/>
    <w:rsid w:val="008059EF"/>
    <w:rsid w:val="008065B5"/>
    <w:rsid w:val="008067D3"/>
    <w:rsid w:val="0080698A"/>
    <w:rsid w:val="008069AC"/>
    <w:rsid w:val="008070BB"/>
    <w:rsid w:val="008070F4"/>
    <w:rsid w:val="00807E95"/>
    <w:rsid w:val="008104DD"/>
    <w:rsid w:val="008106AA"/>
    <w:rsid w:val="00810BB0"/>
    <w:rsid w:val="00812244"/>
    <w:rsid w:val="0081266E"/>
    <w:rsid w:val="008129D8"/>
    <w:rsid w:val="00812E20"/>
    <w:rsid w:val="008132FC"/>
    <w:rsid w:val="008135C1"/>
    <w:rsid w:val="00813AF3"/>
    <w:rsid w:val="0081438D"/>
    <w:rsid w:val="008146AC"/>
    <w:rsid w:val="008154B8"/>
    <w:rsid w:val="008160B8"/>
    <w:rsid w:val="00816319"/>
    <w:rsid w:val="008165DF"/>
    <w:rsid w:val="00816AE1"/>
    <w:rsid w:val="00817B65"/>
    <w:rsid w:val="00817EEC"/>
    <w:rsid w:val="0082076C"/>
    <w:rsid w:val="00821C99"/>
    <w:rsid w:val="00823B94"/>
    <w:rsid w:val="00823D29"/>
    <w:rsid w:val="008242CC"/>
    <w:rsid w:val="008246EC"/>
    <w:rsid w:val="00824C0F"/>
    <w:rsid w:val="008252E0"/>
    <w:rsid w:val="00825499"/>
    <w:rsid w:val="0082626E"/>
    <w:rsid w:val="008265D6"/>
    <w:rsid w:val="00826E13"/>
    <w:rsid w:val="0082732E"/>
    <w:rsid w:val="00827F46"/>
    <w:rsid w:val="00830599"/>
    <w:rsid w:val="00830C1D"/>
    <w:rsid w:val="00830C8D"/>
    <w:rsid w:val="00831694"/>
    <w:rsid w:val="00832897"/>
    <w:rsid w:val="00832C46"/>
    <w:rsid w:val="00832C96"/>
    <w:rsid w:val="00834E16"/>
    <w:rsid w:val="00835058"/>
    <w:rsid w:val="0083587D"/>
    <w:rsid w:val="00836105"/>
    <w:rsid w:val="00836E76"/>
    <w:rsid w:val="00836F9A"/>
    <w:rsid w:val="0083736F"/>
    <w:rsid w:val="00837FBE"/>
    <w:rsid w:val="008417FF"/>
    <w:rsid w:val="00841B4E"/>
    <w:rsid w:val="008428BB"/>
    <w:rsid w:val="00842D78"/>
    <w:rsid w:val="008436EC"/>
    <w:rsid w:val="0084385F"/>
    <w:rsid w:val="008441AC"/>
    <w:rsid w:val="0084422E"/>
    <w:rsid w:val="0084542D"/>
    <w:rsid w:val="00845C03"/>
    <w:rsid w:val="0084677D"/>
    <w:rsid w:val="00850A2E"/>
    <w:rsid w:val="00850CE4"/>
    <w:rsid w:val="0085129C"/>
    <w:rsid w:val="008514EA"/>
    <w:rsid w:val="0085180C"/>
    <w:rsid w:val="00851AE1"/>
    <w:rsid w:val="00852671"/>
    <w:rsid w:val="00852BF0"/>
    <w:rsid w:val="008533FF"/>
    <w:rsid w:val="008534D0"/>
    <w:rsid w:val="00853B41"/>
    <w:rsid w:val="00853E30"/>
    <w:rsid w:val="00853E91"/>
    <w:rsid w:val="00853FE9"/>
    <w:rsid w:val="00854E6D"/>
    <w:rsid w:val="00854E9A"/>
    <w:rsid w:val="00854EAC"/>
    <w:rsid w:val="0085506C"/>
    <w:rsid w:val="00856187"/>
    <w:rsid w:val="00856630"/>
    <w:rsid w:val="00856F31"/>
    <w:rsid w:val="00857C98"/>
    <w:rsid w:val="00857FE2"/>
    <w:rsid w:val="008604C6"/>
    <w:rsid w:val="00860A46"/>
    <w:rsid w:val="008619F5"/>
    <w:rsid w:val="00861AF5"/>
    <w:rsid w:val="00862FF4"/>
    <w:rsid w:val="00863792"/>
    <w:rsid w:val="00864538"/>
    <w:rsid w:val="00864F55"/>
    <w:rsid w:val="00865008"/>
    <w:rsid w:val="00865F9B"/>
    <w:rsid w:val="00866894"/>
    <w:rsid w:val="00866CEA"/>
    <w:rsid w:val="0086704A"/>
    <w:rsid w:val="0086767C"/>
    <w:rsid w:val="0087093D"/>
    <w:rsid w:val="00870A82"/>
    <w:rsid w:val="0087152C"/>
    <w:rsid w:val="00873542"/>
    <w:rsid w:val="00873B3B"/>
    <w:rsid w:val="00874111"/>
    <w:rsid w:val="008743D7"/>
    <w:rsid w:val="008743FD"/>
    <w:rsid w:val="00874878"/>
    <w:rsid w:val="008749BC"/>
    <w:rsid w:val="0087534D"/>
    <w:rsid w:val="008754DF"/>
    <w:rsid w:val="008757A7"/>
    <w:rsid w:val="00875A45"/>
    <w:rsid w:val="00875C2A"/>
    <w:rsid w:val="00876A51"/>
    <w:rsid w:val="00880143"/>
    <w:rsid w:val="0088072E"/>
    <w:rsid w:val="00882A59"/>
    <w:rsid w:val="00882C4C"/>
    <w:rsid w:val="008833F7"/>
    <w:rsid w:val="00883C1B"/>
    <w:rsid w:val="00884CDB"/>
    <w:rsid w:val="008853BB"/>
    <w:rsid w:val="008862A5"/>
    <w:rsid w:val="00886929"/>
    <w:rsid w:val="008878D4"/>
    <w:rsid w:val="00887901"/>
    <w:rsid w:val="00887FE1"/>
    <w:rsid w:val="0089135B"/>
    <w:rsid w:val="008913C0"/>
    <w:rsid w:val="008918C1"/>
    <w:rsid w:val="00891D7E"/>
    <w:rsid w:val="00892E78"/>
    <w:rsid w:val="00893EDE"/>
    <w:rsid w:val="00895D17"/>
    <w:rsid w:val="008968B7"/>
    <w:rsid w:val="008A122A"/>
    <w:rsid w:val="008A1DC6"/>
    <w:rsid w:val="008A415E"/>
    <w:rsid w:val="008A4B3C"/>
    <w:rsid w:val="008A56D4"/>
    <w:rsid w:val="008A5BBE"/>
    <w:rsid w:val="008A666A"/>
    <w:rsid w:val="008A67D2"/>
    <w:rsid w:val="008A6838"/>
    <w:rsid w:val="008A766B"/>
    <w:rsid w:val="008A76E0"/>
    <w:rsid w:val="008A79CF"/>
    <w:rsid w:val="008B03EE"/>
    <w:rsid w:val="008B1154"/>
    <w:rsid w:val="008B1673"/>
    <w:rsid w:val="008B3199"/>
    <w:rsid w:val="008B3933"/>
    <w:rsid w:val="008B3F24"/>
    <w:rsid w:val="008B58E9"/>
    <w:rsid w:val="008B613B"/>
    <w:rsid w:val="008B676F"/>
    <w:rsid w:val="008B6A0C"/>
    <w:rsid w:val="008B6EAC"/>
    <w:rsid w:val="008B7636"/>
    <w:rsid w:val="008C076F"/>
    <w:rsid w:val="008C1CEC"/>
    <w:rsid w:val="008C1E75"/>
    <w:rsid w:val="008C2030"/>
    <w:rsid w:val="008C2F3A"/>
    <w:rsid w:val="008C5C78"/>
    <w:rsid w:val="008C65F8"/>
    <w:rsid w:val="008C6C51"/>
    <w:rsid w:val="008C745E"/>
    <w:rsid w:val="008C7514"/>
    <w:rsid w:val="008C7EE7"/>
    <w:rsid w:val="008D04AD"/>
    <w:rsid w:val="008D05D3"/>
    <w:rsid w:val="008D064C"/>
    <w:rsid w:val="008D0F48"/>
    <w:rsid w:val="008D12B7"/>
    <w:rsid w:val="008D1A01"/>
    <w:rsid w:val="008D1BEE"/>
    <w:rsid w:val="008D1D12"/>
    <w:rsid w:val="008D1F24"/>
    <w:rsid w:val="008D203B"/>
    <w:rsid w:val="008D2064"/>
    <w:rsid w:val="008D20E7"/>
    <w:rsid w:val="008D316A"/>
    <w:rsid w:val="008D387F"/>
    <w:rsid w:val="008D3A05"/>
    <w:rsid w:val="008D6020"/>
    <w:rsid w:val="008D60F4"/>
    <w:rsid w:val="008D71DE"/>
    <w:rsid w:val="008D7463"/>
    <w:rsid w:val="008D7602"/>
    <w:rsid w:val="008D76B6"/>
    <w:rsid w:val="008D7901"/>
    <w:rsid w:val="008D7954"/>
    <w:rsid w:val="008E0170"/>
    <w:rsid w:val="008E0C40"/>
    <w:rsid w:val="008E0EEA"/>
    <w:rsid w:val="008E0FE6"/>
    <w:rsid w:val="008E1C67"/>
    <w:rsid w:val="008E1FAC"/>
    <w:rsid w:val="008E388C"/>
    <w:rsid w:val="008E4233"/>
    <w:rsid w:val="008E4C6B"/>
    <w:rsid w:val="008E53E9"/>
    <w:rsid w:val="008E5A99"/>
    <w:rsid w:val="008E5E99"/>
    <w:rsid w:val="008E5FE1"/>
    <w:rsid w:val="008E6728"/>
    <w:rsid w:val="008E6C7C"/>
    <w:rsid w:val="008E71A4"/>
    <w:rsid w:val="008F0325"/>
    <w:rsid w:val="008F0606"/>
    <w:rsid w:val="008F094F"/>
    <w:rsid w:val="008F1186"/>
    <w:rsid w:val="008F1FA3"/>
    <w:rsid w:val="008F3177"/>
    <w:rsid w:val="008F32C0"/>
    <w:rsid w:val="008F38AD"/>
    <w:rsid w:val="008F38C3"/>
    <w:rsid w:val="008F4DFF"/>
    <w:rsid w:val="008F51BF"/>
    <w:rsid w:val="008F5BD7"/>
    <w:rsid w:val="008F5ECB"/>
    <w:rsid w:val="008F64AD"/>
    <w:rsid w:val="008F677D"/>
    <w:rsid w:val="008F7AC9"/>
    <w:rsid w:val="008F7FEA"/>
    <w:rsid w:val="00900299"/>
    <w:rsid w:val="0090053C"/>
    <w:rsid w:val="00900C8C"/>
    <w:rsid w:val="00900DBC"/>
    <w:rsid w:val="009012AB"/>
    <w:rsid w:val="00901481"/>
    <w:rsid w:val="0090189E"/>
    <w:rsid w:val="00902DB1"/>
    <w:rsid w:val="00903A4C"/>
    <w:rsid w:val="00903E5F"/>
    <w:rsid w:val="00903F3A"/>
    <w:rsid w:val="00904148"/>
    <w:rsid w:val="009043A7"/>
    <w:rsid w:val="00904DF3"/>
    <w:rsid w:val="00905AFD"/>
    <w:rsid w:val="00905E71"/>
    <w:rsid w:val="00910571"/>
    <w:rsid w:val="0091096A"/>
    <w:rsid w:val="009117C4"/>
    <w:rsid w:val="009126EB"/>
    <w:rsid w:val="00912794"/>
    <w:rsid w:val="0091291E"/>
    <w:rsid w:val="00913BC4"/>
    <w:rsid w:val="009146E2"/>
    <w:rsid w:val="00915178"/>
    <w:rsid w:val="009161AB"/>
    <w:rsid w:val="00917744"/>
    <w:rsid w:val="00920EAA"/>
    <w:rsid w:val="009211E3"/>
    <w:rsid w:val="00921303"/>
    <w:rsid w:val="009219BF"/>
    <w:rsid w:val="00921C16"/>
    <w:rsid w:val="009224C1"/>
    <w:rsid w:val="009226E7"/>
    <w:rsid w:val="00922863"/>
    <w:rsid w:val="00922DA4"/>
    <w:rsid w:val="00922DDD"/>
    <w:rsid w:val="0092347E"/>
    <w:rsid w:val="00925641"/>
    <w:rsid w:val="00925A2F"/>
    <w:rsid w:val="00925DF5"/>
    <w:rsid w:val="00926F94"/>
    <w:rsid w:val="00927575"/>
    <w:rsid w:val="00927A97"/>
    <w:rsid w:val="009300BE"/>
    <w:rsid w:val="00931C95"/>
    <w:rsid w:val="00931E24"/>
    <w:rsid w:val="009328E8"/>
    <w:rsid w:val="009332FF"/>
    <w:rsid w:val="00933461"/>
    <w:rsid w:val="00933970"/>
    <w:rsid w:val="009343AC"/>
    <w:rsid w:val="00935A65"/>
    <w:rsid w:val="00935D33"/>
    <w:rsid w:val="00935E21"/>
    <w:rsid w:val="00936C82"/>
    <w:rsid w:val="009371D9"/>
    <w:rsid w:val="00937494"/>
    <w:rsid w:val="00937E48"/>
    <w:rsid w:val="00937F34"/>
    <w:rsid w:val="00940210"/>
    <w:rsid w:val="009402B2"/>
    <w:rsid w:val="009407D7"/>
    <w:rsid w:val="0094119E"/>
    <w:rsid w:val="009413CF"/>
    <w:rsid w:val="0094150B"/>
    <w:rsid w:val="0094244F"/>
    <w:rsid w:val="009424FE"/>
    <w:rsid w:val="0094259A"/>
    <w:rsid w:val="009425FD"/>
    <w:rsid w:val="009438BB"/>
    <w:rsid w:val="00943D85"/>
    <w:rsid w:val="0094401C"/>
    <w:rsid w:val="009453AA"/>
    <w:rsid w:val="00945ABE"/>
    <w:rsid w:val="00946653"/>
    <w:rsid w:val="009466E3"/>
    <w:rsid w:val="00947033"/>
    <w:rsid w:val="0094785C"/>
    <w:rsid w:val="009502E9"/>
    <w:rsid w:val="00950B8A"/>
    <w:rsid w:val="00950B91"/>
    <w:rsid w:val="00950C0D"/>
    <w:rsid w:val="00951C00"/>
    <w:rsid w:val="00951F9B"/>
    <w:rsid w:val="0095326F"/>
    <w:rsid w:val="0095334B"/>
    <w:rsid w:val="0095404C"/>
    <w:rsid w:val="009543EF"/>
    <w:rsid w:val="0095470E"/>
    <w:rsid w:val="00954A45"/>
    <w:rsid w:val="00955729"/>
    <w:rsid w:val="009563BC"/>
    <w:rsid w:val="00956685"/>
    <w:rsid w:val="00956CB0"/>
    <w:rsid w:val="00957342"/>
    <w:rsid w:val="00957AAB"/>
    <w:rsid w:val="00957F09"/>
    <w:rsid w:val="00960189"/>
    <w:rsid w:val="00960213"/>
    <w:rsid w:val="00961AC1"/>
    <w:rsid w:val="00961E9F"/>
    <w:rsid w:val="00961FE4"/>
    <w:rsid w:val="00962A31"/>
    <w:rsid w:val="00963851"/>
    <w:rsid w:val="00963CC8"/>
    <w:rsid w:val="00963DD4"/>
    <w:rsid w:val="00963E6C"/>
    <w:rsid w:val="009641A9"/>
    <w:rsid w:val="00964CEA"/>
    <w:rsid w:val="0096646C"/>
    <w:rsid w:val="00966E13"/>
    <w:rsid w:val="00967CED"/>
    <w:rsid w:val="00970C81"/>
    <w:rsid w:val="009723F4"/>
    <w:rsid w:val="009730D4"/>
    <w:rsid w:val="00973117"/>
    <w:rsid w:val="009737DF"/>
    <w:rsid w:val="00973B2F"/>
    <w:rsid w:val="00974897"/>
    <w:rsid w:val="009755D8"/>
    <w:rsid w:val="00976FF1"/>
    <w:rsid w:val="009804A1"/>
    <w:rsid w:val="00980D55"/>
    <w:rsid w:val="00980E84"/>
    <w:rsid w:val="00981B56"/>
    <w:rsid w:val="00981C0A"/>
    <w:rsid w:val="009850AB"/>
    <w:rsid w:val="009851B1"/>
    <w:rsid w:val="00985638"/>
    <w:rsid w:val="0098571D"/>
    <w:rsid w:val="009863EC"/>
    <w:rsid w:val="009864BB"/>
    <w:rsid w:val="0098716F"/>
    <w:rsid w:val="00987918"/>
    <w:rsid w:val="00987BD4"/>
    <w:rsid w:val="00990565"/>
    <w:rsid w:val="00990DFB"/>
    <w:rsid w:val="00992530"/>
    <w:rsid w:val="00992917"/>
    <w:rsid w:val="00992F9C"/>
    <w:rsid w:val="0099332E"/>
    <w:rsid w:val="00993A4B"/>
    <w:rsid w:val="00994130"/>
    <w:rsid w:val="00994BD7"/>
    <w:rsid w:val="00994C64"/>
    <w:rsid w:val="0099557B"/>
    <w:rsid w:val="009965E2"/>
    <w:rsid w:val="00997016"/>
    <w:rsid w:val="0099764D"/>
    <w:rsid w:val="0099765F"/>
    <w:rsid w:val="009978D1"/>
    <w:rsid w:val="009A05E2"/>
    <w:rsid w:val="009A07C9"/>
    <w:rsid w:val="009A0ED3"/>
    <w:rsid w:val="009A1079"/>
    <w:rsid w:val="009A13D3"/>
    <w:rsid w:val="009A199C"/>
    <w:rsid w:val="009A1A97"/>
    <w:rsid w:val="009A2721"/>
    <w:rsid w:val="009A2929"/>
    <w:rsid w:val="009A6828"/>
    <w:rsid w:val="009A6C31"/>
    <w:rsid w:val="009A6D2A"/>
    <w:rsid w:val="009A7505"/>
    <w:rsid w:val="009A750D"/>
    <w:rsid w:val="009A75A6"/>
    <w:rsid w:val="009A75F7"/>
    <w:rsid w:val="009A79CF"/>
    <w:rsid w:val="009B06C7"/>
    <w:rsid w:val="009B1471"/>
    <w:rsid w:val="009B1F81"/>
    <w:rsid w:val="009B2AED"/>
    <w:rsid w:val="009B3091"/>
    <w:rsid w:val="009B3A85"/>
    <w:rsid w:val="009B3FC4"/>
    <w:rsid w:val="009B50CC"/>
    <w:rsid w:val="009B5611"/>
    <w:rsid w:val="009B5661"/>
    <w:rsid w:val="009B5F3D"/>
    <w:rsid w:val="009B6269"/>
    <w:rsid w:val="009B6AD1"/>
    <w:rsid w:val="009B7B21"/>
    <w:rsid w:val="009C00F3"/>
    <w:rsid w:val="009C02E2"/>
    <w:rsid w:val="009C0C51"/>
    <w:rsid w:val="009C0D26"/>
    <w:rsid w:val="009C147D"/>
    <w:rsid w:val="009C1604"/>
    <w:rsid w:val="009C19E3"/>
    <w:rsid w:val="009C21F9"/>
    <w:rsid w:val="009C2767"/>
    <w:rsid w:val="009C2C4E"/>
    <w:rsid w:val="009C3185"/>
    <w:rsid w:val="009C32F7"/>
    <w:rsid w:val="009C34B6"/>
    <w:rsid w:val="009C4454"/>
    <w:rsid w:val="009C4E8B"/>
    <w:rsid w:val="009C5595"/>
    <w:rsid w:val="009C57DB"/>
    <w:rsid w:val="009C5C0E"/>
    <w:rsid w:val="009C5E3B"/>
    <w:rsid w:val="009C613F"/>
    <w:rsid w:val="009C63D9"/>
    <w:rsid w:val="009C68B9"/>
    <w:rsid w:val="009C7839"/>
    <w:rsid w:val="009C7AC3"/>
    <w:rsid w:val="009D09B2"/>
    <w:rsid w:val="009D0D3E"/>
    <w:rsid w:val="009D0D4B"/>
    <w:rsid w:val="009D103F"/>
    <w:rsid w:val="009D1199"/>
    <w:rsid w:val="009D1370"/>
    <w:rsid w:val="009D1C29"/>
    <w:rsid w:val="009D2427"/>
    <w:rsid w:val="009D2771"/>
    <w:rsid w:val="009D28B5"/>
    <w:rsid w:val="009D3574"/>
    <w:rsid w:val="009D524C"/>
    <w:rsid w:val="009D5D29"/>
    <w:rsid w:val="009D63D5"/>
    <w:rsid w:val="009D6932"/>
    <w:rsid w:val="009D6A6E"/>
    <w:rsid w:val="009D6FB6"/>
    <w:rsid w:val="009D7D8F"/>
    <w:rsid w:val="009D7DB1"/>
    <w:rsid w:val="009E0D74"/>
    <w:rsid w:val="009E1430"/>
    <w:rsid w:val="009E16E6"/>
    <w:rsid w:val="009E1718"/>
    <w:rsid w:val="009E19E5"/>
    <w:rsid w:val="009E1B91"/>
    <w:rsid w:val="009E1C24"/>
    <w:rsid w:val="009E1D38"/>
    <w:rsid w:val="009E2703"/>
    <w:rsid w:val="009E2AD0"/>
    <w:rsid w:val="009E2D77"/>
    <w:rsid w:val="009E3206"/>
    <w:rsid w:val="009E390F"/>
    <w:rsid w:val="009E3BC3"/>
    <w:rsid w:val="009E5763"/>
    <w:rsid w:val="009E59B0"/>
    <w:rsid w:val="009E6BD4"/>
    <w:rsid w:val="009E76E4"/>
    <w:rsid w:val="009E771C"/>
    <w:rsid w:val="009F09A4"/>
    <w:rsid w:val="009F09F6"/>
    <w:rsid w:val="009F1636"/>
    <w:rsid w:val="009F18DE"/>
    <w:rsid w:val="009F205D"/>
    <w:rsid w:val="009F2984"/>
    <w:rsid w:val="009F40B8"/>
    <w:rsid w:val="009F44C0"/>
    <w:rsid w:val="009F550D"/>
    <w:rsid w:val="009F5E6C"/>
    <w:rsid w:val="009F61ED"/>
    <w:rsid w:val="009F64A9"/>
    <w:rsid w:val="009F677A"/>
    <w:rsid w:val="009F7CF3"/>
    <w:rsid w:val="00A00AD6"/>
    <w:rsid w:val="00A01621"/>
    <w:rsid w:val="00A01BE5"/>
    <w:rsid w:val="00A01E78"/>
    <w:rsid w:val="00A01F34"/>
    <w:rsid w:val="00A02610"/>
    <w:rsid w:val="00A026B2"/>
    <w:rsid w:val="00A02E83"/>
    <w:rsid w:val="00A03079"/>
    <w:rsid w:val="00A035F4"/>
    <w:rsid w:val="00A03906"/>
    <w:rsid w:val="00A03C5B"/>
    <w:rsid w:val="00A03C98"/>
    <w:rsid w:val="00A03D4F"/>
    <w:rsid w:val="00A04B49"/>
    <w:rsid w:val="00A053B9"/>
    <w:rsid w:val="00A06D69"/>
    <w:rsid w:val="00A0773A"/>
    <w:rsid w:val="00A105B3"/>
    <w:rsid w:val="00A106AC"/>
    <w:rsid w:val="00A11247"/>
    <w:rsid w:val="00A11258"/>
    <w:rsid w:val="00A130D9"/>
    <w:rsid w:val="00A13550"/>
    <w:rsid w:val="00A13A0B"/>
    <w:rsid w:val="00A14304"/>
    <w:rsid w:val="00A14333"/>
    <w:rsid w:val="00A146E2"/>
    <w:rsid w:val="00A15208"/>
    <w:rsid w:val="00A1528F"/>
    <w:rsid w:val="00A15390"/>
    <w:rsid w:val="00A155E7"/>
    <w:rsid w:val="00A15604"/>
    <w:rsid w:val="00A15D75"/>
    <w:rsid w:val="00A17210"/>
    <w:rsid w:val="00A175B6"/>
    <w:rsid w:val="00A176C9"/>
    <w:rsid w:val="00A208A6"/>
    <w:rsid w:val="00A21FED"/>
    <w:rsid w:val="00A229C2"/>
    <w:rsid w:val="00A23761"/>
    <w:rsid w:val="00A23A61"/>
    <w:rsid w:val="00A24375"/>
    <w:rsid w:val="00A24AEC"/>
    <w:rsid w:val="00A24C9E"/>
    <w:rsid w:val="00A25903"/>
    <w:rsid w:val="00A25A2C"/>
    <w:rsid w:val="00A26C13"/>
    <w:rsid w:val="00A279A8"/>
    <w:rsid w:val="00A27A20"/>
    <w:rsid w:val="00A30B7D"/>
    <w:rsid w:val="00A30DAC"/>
    <w:rsid w:val="00A30FD7"/>
    <w:rsid w:val="00A31B51"/>
    <w:rsid w:val="00A324DB"/>
    <w:rsid w:val="00A3260E"/>
    <w:rsid w:val="00A32994"/>
    <w:rsid w:val="00A32E6A"/>
    <w:rsid w:val="00A33470"/>
    <w:rsid w:val="00A338BD"/>
    <w:rsid w:val="00A33EE7"/>
    <w:rsid w:val="00A34485"/>
    <w:rsid w:val="00A34745"/>
    <w:rsid w:val="00A348BE"/>
    <w:rsid w:val="00A34CDF"/>
    <w:rsid w:val="00A35054"/>
    <w:rsid w:val="00A354BA"/>
    <w:rsid w:val="00A37F8E"/>
    <w:rsid w:val="00A414F7"/>
    <w:rsid w:val="00A41BBD"/>
    <w:rsid w:val="00A420A3"/>
    <w:rsid w:val="00A42D07"/>
    <w:rsid w:val="00A44710"/>
    <w:rsid w:val="00A4531C"/>
    <w:rsid w:val="00A453B6"/>
    <w:rsid w:val="00A45BD9"/>
    <w:rsid w:val="00A45DBD"/>
    <w:rsid w:val="00A4611C"/>
    <w:rsid w:val="00A47DB6"/>
    <w:rsid w:val="00A50121"/>
    <w:rsid w:val="00A506E7"/>
    <w:rsid w:val="00A50A95"/>
    <w:rsid w:val="00A51326"/>
    <w:rsid w:val="00A51BFD"/>
    <w:rsid w:val="00A5206C"/>
    <w:rsid w:val="00A521E8"/>
    <w:rsid w:val="00A52B80"/>
    <w:rsid w:val="00A5323A"/>
    <w:rsid w:val="00A5375C"/>
    <w:rsid w:val="00A537C7"/>
    <w:rsid w:val="00A53AFC"/>
    <w:rsid w:val="00A5451A"/>
    <w:rsid w:val="00A552AC"/>
    <w:rsid w:val="00A558E3"/>
    <w:rsid w:val="00A56184"/>
    <w:rsid w:val="00A56446"/>
    <w:rsid w:val="00A56D25"/>
    <w:rsid w:val="00A57B65"/>
    <w:rsid w:val="00A57F08"/>
    <w:rsid w:val="00A60F7E"/>
    <w:rsid w:val="00A610F2"/>
    <w:rsid w:val="00A6164D"/>
    <w:rsid w:val="00A61AEA"/>
    <w:rsid w:val="00A62DEE"/>
    <w:rsid w:val="00A63CE7"/>
    <w:rsid w:val="00A63FB8"/>
    <w:rsid w:val="00A642BF"/>
    <w:rsid w:val="00A64394"/>
    <w:rsid w:val="00A64522"/>
    <w:rsid w:val="00A64960"/>
    <w:rsid w:val="00A64CBA"/>
    <w:rsid w:val="00A64F8B"/>
    <w:rsid w:val="00A658E5"/>
    <w:rsid w:val="00A66E2B"/>
    <w:rsid w:val="00A67664"/>
    <w:rsid w:val="00A67EAA"/>
    <w:rsid w:val="00A701F8"/>
    <w:rsid w:val="00A70B4C"/>
    <w:rsid w:val="00A70E14"/>
    <w:rsid w:val="00A71208"/>
    <w:rsid w:val="00A71A9C"/>
    <w:rsid w:val="00A71D31"/>
    <w:rsid w:val="00A724A2"/>
    <w:rsid w:val="00A727DB"/>
    <w:rsid w:val="00A72A66"/>
    <w:rsid w:val="00A7382E"/>
    <w:rsid w:val="00A73ED5"/>
    <w:rsid w:val="00A743AB"/>
    <w:rsid w:val="00A7494B"/>
    <w:rsid w:val="00A74C92"/>
    <w:rsid w:val="00A7529E"/>
    <w:rsid w:val="00A7550D"/>
    <w:rsid w:val="00A7572B"/>
    <w:rsid w:val="00A76AD9"/>
    <w:rsid w:val="00A77FF7"/>
    <w:rsid w:val="00A816E3"/>
    <w:rsid w:val="00A81F5D"/>
    <w:rsid w:val="00A826FF"/>
    <w:rsid w:val="00A82BD6"/>
    <w:rsid w:val="00A82BF5"/>
    <w:rsid w:val="00A82CCF"/>
    <w:rsid w:val="00A83168"/>
    <w:rsid w:val="00A83333"/>
    <w:rsid w:val="00A83F4C"/>
    <w:rsid w:val="00A84111"/>
    <w:rsid w:val="00A84614"/>
    <w:rsid w:val="00A8491D"/>
    <w:rsid w:val="00A84BA8"/>
    <w:rsid w:val="00A851F4"/>
    <w:rsid w:val="00A85B37"/>
    <w:rsid w:val="00A8653F"/>
    <w:rsid w:val="00A86E3A"/>
    <w:rsid w:val="00A87E68"/>
    <w:rsid w:val="00A9001D"/>
    <w:rsid w:val="00A905EE"/>
    <w:rsid w:val="00A90C4F"/>
    <w:rsid w:val="00A92490"/>
    <w:rsid w:val="00A93A88"/>
    <w:rsid w:val="00A94329"/>
    <w:rsid w:val="00A951AD"/>
    <w:rsid w:val="00A95307"/>
    <w:rsid w:val="00A95AF4"/>
    <w:rsid w:val="00A95B0C"/>
    <w:rsid w:val="00A96212"/>
    <w:rsid w:val="00A962B5"/>
    <w:rsid w:val="00A96557"/>
    <w:rsid w:val="00A96599"/>
    <w:rsid w:val="00A97934"/>
    <w:rsid w:val="00A97D08"/>
    <w:rsid w:val="00AA0BF5"/>
    <w:rsid w:val="00AA1172"/>
    <w:rsid w:val="00AA19BB"/>
    <w:rsid w:val="00AA1A17"/>
    <w:rsid w:val="00AA218D"/>
    <w:rsid w:val="00AA21D5"/>
    <w:rsid w:val="00AA3234"/>
    <w:rsid w:val="00AA3EF6"/>
    <w:rsid w:val="00AA3F33"/>
    <w:rsid w:val="00AA4920"/>
    <w:rsid w:val="00AA5413"/>
    <w:rsid w:val="00AA5F0B"/>
    <w:rsid w:val="00AA620B"/>
    <w:rsid w:val="00AA6E2E"/>
    <w:rsid w:val="00AA6EB8"/>
    <w:rsid w:val="00AA74AA"/>
    <w:rsid w:val="00AA759D"/>
    <w:rsid w:val="00AB1006"/>
    <w:rsid w:val="00AB13F9"/>
    <w:rsid w:val="00AB14A2"/>
    <w:rsid w:val="00AB1CF2"/>
    <w:rsid w:val="00AB20C1"/>
    <w:rsid w:val="00AB231C"/>
    <w:rsid w:val="00AB27EE"/>
    <w:rsid w:val="00AB325F"/>
    <w:rsid w:val="00AB3724"/>
    <w:rsid w:val="00AB3F2B"/>
    <w:rsid w:val="00AB45D1"/>
    <w:rsid w:val="00AB4C7A"/>
    <w:rsid w:val="00AB4CAD"/>
    <w:rsid w:val="00AB4EE0"/>
    <w:rsid w:val="00AB55ED"/>
    <w:rsid w:val="00AB6652"/>
    <w:rsid w:val="00AB706F"/>
    <w:rsid w:val="00AB7ABC"/>
    <w:rsid w:val="00AC0104"/>
    <w:rsid w:val="00AC047A"/>
    <w:rsid w:val="00AC0874"/>
    <w:rsid w:val="00AC1352"/>
    <w:rsid w:val="00AC1BED"/>
    <w:rsid w:val="00AC2D47"/>
    <w:rsid w:val="00AC2FD1"/>
    <w:rsid w:val="00AC388E"/>
    <w:rsid w:val="00AC3D3F"/>
    <w:rsid w:val="00AC4280"/>
    <w:rsid w:val="00AC472C"/>
    <w:rsid w:val="00AC49BD"/>
    <w:rsid w:val="00AC4AEB"/>
    <w:rsid w:val="00AC5276"/>
    <w:rsid w:val="00AC5A46"/>
    <w:rsid w:val="00AC5CF7"/>
    <w:rsid w:val="00AC5E15"/>
    <w:rsid w:val="00AC66B9"/>
    <w:rsid w:val="00AC720C"/>
    <w:rsid w:val="00AD101A"/>
    <w:rsid w:val="00AD1838"/>
    <w:rsid w:val="00AD1F11"/>
    <w:rsid w:val="00AD2ABB"/>
    <w:rsid w:val="00AD37CF"/>
    <w:rsid w:val="00AD4379"/>
    <w:rsid w:val="00AD48A4"/>
    <w:rsid w:val="00AD56DA"/>
    <w:rsid w:val="00AD58F7"/>
    <w:rsid w:val="00AD6873"/>
    <w:rsid w:val="00AD6E23"/>
    <w:rsid w:val="00AD7097"/>
    <w:rsid w:val="00AE0CCC"/>
    <w:rsid w:val="00AE22DD"/>
    <w:rsid w:val="00AE2591"/>
    <w:rsid w:val="00AE2C67"/>
    <w:rsid w:val="00AE37F3"/>
    <w:rsid w:val="00AE4B14"/>
    <w:rsid w:val="00AE4C45"/>
    <w:rsid w:val="00AE50DD"/>
    <w:rsid w:val="00AE5128"/>
    <w:rsid w:val="00AE5733"/>
    <w:rsid w:val="00AE5DA4"/>
    <w:rsid w:val="00AE61A7"/>
    <w:rsid w:val="00AE6B03"/>
    <w:rsid w:val="00AE7618"/>
    <w:rsid w:val="00AE7844"/>
    <w:rsid w:val="00AE7949"/>
    <w:rsid w:val="00AE7D04"/>
    <w:rsid w:val="00AF0C6F"/>
    <w:rsid w:val="00AF151B"/>
    <w:rsid w:val="00AF16B8"/>
    <w:rsid w:val="00AF286E"/>
    <w:rsid w:val="00AF351B"/>
    <w:rsid w:val="00AF3665"/>
    <w:rsid w:val="00AF3724"/>
    <w:rsid w:val="00AF3971"/>
    <w:rsid w:val="00AF3E9E"/>
    <w:rsid w:val="00AF51C0"/>
    <w:rsid w:val="00AF5403"/>
    <w:rsid w:val="00AF5ADA"/>
    <w:rsid w:val="00AF64CE"/>
    <w:rsid w:val="00AF6B80"/>
    <w:rsid w:val="00AF71FE"/>
    <w:rsid w:val="00AF72CF"/>
    <w:rsid w:val="00AF76CD"/>
    <w:rsid w:val="00AF7764"/>
    <w:rsid w:val="00AF79FB"/>
    <w:rsid w:val="00AF7ACB"/>
    <w:rsid w:val="00B00303"/>
    <w:rsid w:val="00B003FF"/>
    <w:rsid w:val="00B00E2C"/>
    <w:rsid w:val="00B00FB1"/>
    <w:rsid w:val="00B01322"/>
    <w:rsid w:val="00B01637"/>
    <w:rsid w:val="00B01BDF"/>
    <w:rsid w:val="00B01F2E"/>
    <w:rsid w:val="00B022A0"/>
    <w:rsid w:val="00B0242B"/>
    <w:rsid w:val="00B02505"/>
    <w:rsid w:val="00B027C2"/>
    <w:rsid w:val="00B02B66"/>
    <w:rsid w:val="00B02BB1"/>
    <w:rsid w:val="00B02D4F"/>
    <w:rsid w:val="00B02F8D"/>
    <w:rsid w:val="00B036A6"/>
    <w:rsid w:val="00B04212"/>
    <w:rsid w:val="00B04670"/>
    <w:rsid w:val="00B04A82"/>
    <w:rsid w:val="00B04F72"/>
    <w:rsid w:val="00B04FB3"/>
    <w:rsid w:val="00B063F5"/>
    <w:rsid w:val="00B0748E"/>
    <w:rsid w:val="00B07DD8"/>
    <w:rsid w:val="00B1021E"/>
    <w:rsid w:val="00B10821"/>
    <w:rsid w:val="00B10F26"/>
    <w:rsid w:val="00B11483"/>
    <w:rsid w:val="00B11686"/>
    <w:rsid w:val="00B12A54"/>
    <w:rsid w:val="00B133B7"/>
    <w:rsid w:val="00B1384B"/>
    <w:rsid w:val="00B14835"/>
    <w:rsid w:val="00B14E5D"/>
    <w:rsid w:val="00B15D0F"/>
    <w:rsid w:val="00B15DAE"/>
    <w:rsid w:val="00B1694C"/>
    <w:rsid w:val="00B169A2"/>
    <w:rsid w:val="00B16B88"/>
    <w:rsid w:val="00B173AF"/>
    <w:rsid w:val="00B1743E"/>
    <w:rsid w:val="00B177D4"/>
    <w:rsid w:val="00B1781A"/>
    <w:rsid w:val="00B17B2E"/>
    <w:rsid w:val="00B21398"/>
    <w:rsid w:val="00B224DD"/>
    <w:rsid w:val="00B229D8"/>
    <w:rsid w:val="00B22B86"/>
    <w:rsid w:val="00B22C6A"/>
    <w:rsid w:val="00B22D5D"/>
    <w:rsid w:val="00B23082"/>
    <w:rsid w:val="00B23B07"/>
    <w:rsid w:val="00B25300"/>
    <w:rsid w:val="00B25BDB"/>
    <w:rsid w:val="00B2611D"/>
    <w:rsid w:val="00B26186"/>
    <w:rsid w:val="00B26464"/>
    <w:rsid w:val="00B26689"/>
    <w:rsid w:val="00B26B45"/>
    <w:rsid w:val="00B26F66"/>
    <w:rsid w:val="00B27959"/>
    <w:rsid w:val="00B27ADE"/>
    <w:rsid w:val="00B27B55"/>
    <w:rsid w:val="00B30DCB"/>
    <w:rsid w:val="00B32738"/>
    <w:rsid w:val="00B32971"/>
    <w:rsid w:val="00B329D7"/>
    <w:rsid w:val="00B32D40"/>
    <w:rsid w:val="00B32F49"/>
    <w:rsid w:val="00B3353F"/>
    <w:rsid w:val="00B33C9B"/>
    <w:rsid w:val="00B344FD"/>
    <w:rsid w:val="00B34843"/>
    <w:rsid w:val="00B34AFF"/>
    <w:rsid w:val="00B34DE8"/>
    <w:rsid w:val="00B362A1"/>
    <w:rsid w:val="00B368A7"/>
    <w:rsid w:val="00B36994"/>
    <w:rsid w:val="00B36BD0"/>
    <w:rsid w:val="00B36E93"/>
    <w:rsid w:val="00B374AC"/>
    <w:rsid w:val="00B4026A"/>
    <w:rsid w:val="00B406DF"/>
    <w:rsid w:val="00B407A0"/>
    <w:rsid w:val="00B4111E"/>
    <w:rsid w:val="00B412DE"/>
    <w:rsid w:val="00B4174C"/>
    <w:rsid w:val="00B41B1B"/>
    <w:rsid w:val="00B41D11"/>
    <w:rsid w:val="00B4265A"/>
    <w:rsid w:val="00B43710"/>
    <w:rsid w:val="00B438BD"/>
    <w:rsid w:val="00B44208"/>
    <w:rsid w:val="00B44B95"/>
    <w:rsid w:val="00B44C0E"/>
    <w:rsid w:val="00B44CAF"/>
    <w:rsid w:val="00B450BA"/>
    <w:rsid w:val="00B4659F"/>
    <w:rsid w:val="00B467EB"/>
    <w:rsid w:val="00B46985"/>
    <w:rsid w:val="00B46F41"/>
    <w:rsid w:val="00B46F8B"/>
    <w:rsid w:val="00B47240"/>
    <w:rsid w:val="00B47413"/>
    <w:rsid w:val="00B47C75"/>
    <w:rsid w:val="00B53AB8"/>
    <w:rsid w:val="00B54C48"/>
    <w:rsid w:val="00B54F2A"/>
    <w:rsid w:val="00B55ED0"/>
    <w:rsid w:val="00B55EFD"/>
    <w:rsid w:val="00B5624E"/>
    <w:rsid w:val="00B56BF1"/>
    <w:rsid w:val="00B570E6"/>
    <w:rsid w:val="00B576E8"/>
    <w:rsid w:val="00B57ADC"/>
    <w:rsid w:val="00B57B0E"/>
    <w:rsid w:val="00B60BCC"/>
    <w:rsid w:val="00B611B6"/>
    <w:rsid w:val="00B62108"/>
    <w:rsid w:val="00B62222"/>
    <w:rsid w:val="00B622ED"/>
    <w:rsid w:val="00B623E0"/>
    <w:rsid w:val="00B626D3"/>
    <w:rsid w:val="00B62789"/>
    <w:rsid w:val="00B630CD"/>
    <w:rsid w:val="00B63283"/>
    <w:rsid w:val="00B63DCA"/>
    <w:rsid w:val="00B64275"/>
    <w:rsid w:val="00B64F06"/>
    <w:rsid w:val="00B65D0B"/>
    <w:rsid w:val="00B66E3C"/>
    <w:rsid w:val="00B67DED"/>
    <w:rsid w:val="00B70369"/>
    <w:rsid w:val="00B70761"/>
    <w:rsid w:val="00B70909"/>
    <w:rsid w:val="00B72018"/>
    <w:rsid w:val="00B727B2"/>
    <w:rsid w:val="00B73291"/>
    <w:rsid w:val="00B73ADE"/>
    <w:rsid w:val="00B74220"/>
    <w:rsid w:val="00B751CC"/>
    <w:rsid w:val="00B7521C"/>
    <w:rsid w:val="00B752C8"/>
    <w:rsid w:val="00B7583E"/>
    <w:rsid w:val="00B75916"/>
    <w:rsid w:val="00B76476"/>
    <w:rsid w:val="00B76513"/>
    <w:rsid w:val="00B769AA"/>
    <w:rsid w:val="00B80BFF"/>
    <w:rsid w:val="00B80D46"/>
    <w:rsid w:val="00B813D3"/>
    <w:rsid w:val="00B81598"/>
    <w:rsid w:val="00B817C6"/>
    <w:rsid w:val="00B825F2"/>
    <w:rsid w:val="00B82780"/>
    <w:rsid w:val="00B83A41"/>
    <w:rsid w:val="00B83AA0"/>
    <w:rsid w:val="00B83C3E"/>
    <w:rsid w:val="00B84097"/>
    <w:rsid w:val="00B8486A"/>
    <w:rsid w:val="00B84C81"/>
    <w:rsid w:val="00B850DF"/>
    <w:rsid w:val="00B85D68"/>
    <w:rsid w:val="00B85E98"/>
    <w:rsid w:val="00B864F0"/>
    <w:rsid w:val="00B876E5"/>
    <w:rsid w:val="00B90139"/>
    <w:rsid w:val="00B9080B"/>
    <w:rsid w:val="00B91BD4"/>
    <w:rsid w:val="00B92225"/>
    <w:rsid w:val="00B934D3"/>
    <w:rsid w:val="00B935B2"/>
    <w:rsid w:val="00B94AA1"/>
    <w:rsid w:val="00B952D0"/>
    <w:rsid w:val="00BA1050"/>
    <w:rsid w:val="00BA32CD"/>
    <w:rsid w:val="00BA3A0D"/>
    <w:rsid w:val="00BA3B42"/>
    <w:rsid w:val="00BA3D71"/>
    <w:rsid w:val="00BA428D"/>
    <w:rsid w:val="00BA4551"/>
    <w:rsid w:val="00BA63CD"/>
    <w:rsid w:val="00BA65F4"/>
    <w:rsid w:val="00BA7098"/>
    <w:rsid w:val="00BA71A7"/>
    <w:rsid w:val="00BB0227"/>
    <w:rsid w:val="00BB03D3"/>
    <w:rsid w:val="00BB0F62"/>
    <w:rsid w:val="00BB0FA7"/>
    <w:rsid w:val="00BB19D5"/>
    <w:rsid w:val="00BB2173"/>
    <w:rsid w:val="00BB2645"/>
    <w:rsid w:val="00BB272B"/>
    <w:rsid w:val="00BB3A5F"/>
    <w:rsid w:val="00BB3DC3"/>
    <w:rsid w:val="00BB3DEF"/>
    <w:rsid w:val="00BB3F1D"/>
    <w:rsid w:val="00BB417E"/>
    <w:rsid w:val="00BB5280"/>
    <w:rsid w:val="00BB5918"/>
    <w:rsid w:val="00BB5DC4"/>
    <w:rsid w:val="00BC0423"/>
    <w:rsid w:val="00BC0A2D"/>
    <w:rsid w:val="00BC16BC"/>
    <w:rsid w:val="00BC1903"/>
    <w:rsid w:val="00BC241F"/>
    <w:rsid w:val="00BC2637"/>
    <w:rsid w:val="00BC265A"/>
    <w:rsid w:val="00BC2966"/>
    <w:rsid w:val="00BC2A79"/>
    <w:rsid w:val="00BC3098"/>
    <w:rsid w:val="00BC3410"/>
    <w:rsid w:val="00BC3ABD"/>
    <w:rsid w:val="00BC418A"/>
    <w:rsid w:val="00BC4BD7"/>
    <w:rsid w:val="00BC50F3"/>
    <w:rsid w:val="00BC52B8"/>
    <w:rsid w:val="00BC52FD"/>
    <w:rsid w:val="00BC56CF"/>
    <w:rsid w:val="00BC6216"/>
    <w:rsid w:val="00BC6718"/>
    <w:rsid w:val="00BC7DB2"/>
    <w:rsid w:val="00BD0174"/>
    <w:rsid w:val="00BD090E"/>
    <w:rsid w:val="00BD098E"/>
    <w:rsid w:val="00BD09A4"/>
    <w:rsid w:val="00BD1543"/>
    <w:rsid w:val="00BD1C48"/>
    <w:rsid w:val="00BD1F83"/>
    <w:rsid w:val="00BD21AF"/>
    <w:rsid w:val="00BD2ED7"/>
    <w:rsid w:val="00BD3AC8"/>
    <w:rsid w:val="00BD3B0E"/>
    <w:rsid w:val="00BD3D72"/>
    <w:rsid w:val="00BD3E69"/>
    <w:rsid w:val="00BD4EDB"/>
    <w:rsid w:val="00BD5B4B"/>
    <w:rsid w:val="00BD5D61"/>
    <w:rsid w:val="00BD6293"/>
    <w:rsid w:val="00BD6FB6"/>
    <w:rsid w:val="00BD731A"/>
    <w:rsid w:val="00BD75E2"/>
    <w:rsid w:val="00BD761B"/>
    <w:rsid w:val="00BE030E"/>
    <w:rsid w:val="00BE039D"/>
    <w:rsid w:val="00BE0B54"/>
    <w:rsid w:val="00BE1371"/>
    <w:rsid w:val="00BE1CA5"/>
    <w:rsid w:val="00BE1DFA"/>
    <w:rsid w:val="00BE2367"/>
    <w:rsid w:val="00BE32A0"/>
    <w:rsid w:val="00BE3C78"/>
    <w:rsid w:val="00BE5C29"/>
    <w:rsid w:val="00BE5EEF"/>
    <w:rsid w:val="00BE6963"/>
    <w:rsid w:val="00BE6A70"/>
    <w:rsid w:val="00BE6F6D"/>
    <w:rsid w:val="00BF040D"/>
    <w:rsid w:val="00BF1DFA"/>
    <w:rsid w:val="00BF1F40"/>
    <w:rsid w:val="00BF2272"/>
    <w:rsid w:val="00BF239D"/>
    <w:rsid w:val="00BF2667"/>
    <w:rsid w:val="00BF307A"/>
    <w:rsid w:val="00BF3301"/>
    <w:rsid w:val="00BF331A"/>
    <w:rsid w:val="00BF41A3"/>
    <w:rsid w:val="00BF4AA3"/>
    <w:rsid w:val="00BF4F3C"/>
    <w:rsid w:val="00BF5920"/>
    <w:rsid w:val="00BF613D"/>
    <w:rsid w:val="00BF6471"/>
    <w:rsid w:val="00BF6782"/>
    <w:rsid w:val="00BF6AE2"/>
    <w:rsid w:val="00BF6CE2"/>
    <w:rsid w:val="00BF71ED"/>
    <w:rsid w:val="00BF7838"/>
    <w:rsid w:val="00BF7B0D"/>
    <w:rsid w:val="00BF7FD0"/>
    <w:rsid w:val="00C000A1"/>
    <w:rsid w:val="00C00536"/>
    <w:rsid w:val="00C0066F"/>
    <w:rsid w:val="00C007FC"/>
    <w:rsid w:val="00C01A97"/>
    <w:rsid w:val="00C024B2"/>
    <w:rsid w:val="00C035BE"/>
    <w:rsid w:val="00C03FEE"/>
    <w:rsid w:val="00C0418A"/>
    <w:rsid w:val="00C04FB0"/>
    <w:rsid w:val="00C05784"/>
    <w:rsid w:val="00C058EF"/>
    <w:rsid w:val="00C05BF2"/>
    <w:rsid w:val="00C05DD7"/>
    <w:rsid w:val="00C06B34"/>
    <w:rsid w:val="00C07041"/>
    <w:rsid w:val="00C0708F"/>
    <w:rsid w:val="00C07549"/>
    <w:rsid w:val="00C075C4"/>
    <w:rsid w:val="00C0791D"/>
    <w:rsid w:val="00C07A74"/>
    <w:rsid w:val="00C1010B"/>
    <w:rsid w:val="00C11369"/>
    <w:rsid w:val="00C11F5E"/>
    <w:rsid w:val="00C12908"/>
    <w:rsid w:val="00C13CCF"/>
    <w:rsid w:val="00C13DE0"/>
    <w:rsid w:val="00C13EC9"/>
    <w:rsid w:val="00C14740"/>
    <w:rsid w:val="00C148EF"/>
    <w:rsid w:val="00C153DF"/>
    <w:rsid w:val="00C154ED"/>
    <w:rsid w:val="00C1591C"/>
    <w:rsid w:val="00C15B57"/>
    <w:rsid w:val="00C16D70"/>
    <w:rsid w:val="00C203D2"/>
    <w:rsid w:val="00C203EB"/>
    <w:rsid w:val="00C206FD"/>
    <w:rsid w:val="00C20B4B"/>
    <w:rsid w:val="00C2137B"/>
    <w:rsid w:val="00C229BA"/>
    <w:rsid w:val="00C23DBC"/>
    <w:rsid w:val="00C24096"/>
    <w:rsid w:val="00C24B7C"/>
    <w:rsid w:val="00C256DD"/>
    <w:rsid w:val="00C2622F"/>
    <w:rsid w:val="00C26569"/>
    <w:rsid w:val="00C26BB5"/>
    <w:rsid w:val="00C27751"/>
    <w:rsid w:val="00C27990"/>
    <w:rsid w:val="00C27995"/>
    <w:rsid w:val="00C27A23"/>
    <w:rsid w:val="00C27D97"/>
    <w:rsid w:val="00C304D5"/>
    <w:rsid w:val="00C307FF"/>
    <w:rsid w:val="00C309D6"/>
    <w:rsid w:val="00C30B3A"/>
    <w:rsid w:val="00C31049"/>
    <w:rsid w:val="00C31068"/>
    <w:rsid w:val="00C3159A"/>
    <w:rsid w:val="00C31887"/>
    <w:rsid w:val="00C32BAD"/>
    <w:rsid w:val="00C32FDE"/>
    <w:rsid w:val="00C337D6"/>
    <w:rsid w:val="00C3477A"/>
    <w:rsid w:val="00C34AC8"/>
    <w:rsid w:val="00C36224"/>
    <w:rsid w:val="00C36414"/>
    <w:rsid w:val="00C36642"/>
    <w:rsid w:val="00C36E0D"/>
    <w:rsid w:val="00C36F71"/>
    <w:rsid w:val="00C3712F"/>
    <w:rsid w:val="00C372BF"/>
    <w:rsid w:val="00C3785B"/>
    <w:rsid w:val="00C37966"/>
    <w:rsid w:val="00C37B9D"/>
    <w:rsid w:val="00C37DFE"/>
    <w:rsid w:val="00C40D7F"/>
    <w:rsid w:val="00C40DC2"/>
    <w:rsid w:val="00C40DE9"/>
    <w:rsid w:val="00C410D0"/>
    <w:rsid w:val="00C42012"/>
    <w:rsid w:val="00C43711"/>
    <w:rsid w:val="00C43949"/>
    <w:rsid w:val="00C43F6E"/>
    <w:rsid w:val="00C44D13"/>
    <w:rsid w:val="00C45639"/>
    <w:rsid w:val="00C4586F"/>
    <w:rsid w:val="00C458C5"/>
    <w:rsid w:val="00C45B56"/>
    <w:rsid w:val="00C462B6"/>
    <w:rsid w:val="00C466DC"/>
    <w:rsid w:val="00C4718A"/>
    <w:rsid w:val="00C4731B"/>
    <w:rsid w:val="00C478C2"/>
    <w:rsid w:val="00C47EF4"/>
    <w:rsid w:val="00C50674"/>
    <w:rsid w:val="00C50AD9"/>
    <w:rsid w:val="00C50D1F"/>
    <w:rsid w:val="00C50E06"/>
    <w:rsid w:val="00C51BA8"/>
    <w:rsid w:val="00C5276E"/>
    <w:rsid w:val="00C52DCF"/>
    <w:rsid w:val="00C53073"/>
    <w:rsid w:val="00C5308D"/>
    <w:rsid w:val="00C532BF"/>
    <w:rsid w:val="00C53421"/>
    <w:rsid w:val="00C54570"/>
    <w:rsid w:val="00C5497B"/>
    <w:rsid w:val="00C54B7D"/>
    <w:rsid w:val="00C55574"/>
    <w:rsid w:val="00C5600C"/>
    <w:rsid w:val="00C572BA"/>
    <w:rsid w:val="00C57C1E"/>
    <w:rsid w:val="00C6010A"/>
    <w:rsid w:val="00C605C5"/>
    <w:rsid w:val="00C60AD7"/>
    <w:rsid w:val="00C60E6A"/>
    <w:rsid w:val="00C618E4"/>
    <w:rsid w:val="00C6248D"/>
    <w:rsid w:val="00C630BF"/>
    <w:rsid w:val="00C63A55"/>
    <w:rsid w:val="00C64741"/>
    <w:rsid w:val="00C64C6D"/>
    <w:rsid w:val="00C65C17"/>
    <w:rsid w:val="00C65C18"/>
    <w:rsid w:val="00C67AB1"/>
    <w:rsid w:val="00C7039C"/>
    <w:rsid w:val="00C703FF"/>
    <w:rsid w:val="00C70481"/>
    <w:rsid w:val="00C70C2F"/>
    <w:rsid w:val="00C71492"/>
    <w:rsid w:val="00C71A4C"/>
    <w:rsid w:val="00C71DC4"/>
    <w:rsid w:val="00C726CB"/>
    <w:rsid w:val="00C72753"/>
    <w:rsid w:val="00C72DE6"/>
    <w:rsid w:val="00C73167"/>
    <w:rsid w:val="00C7435D"/>
    <w:rsid w:val="00C750A3"/>
    <w:rsid w:val="00C752CD"/>
    <w:rsid w:val="00C76986"/>
    <w:rsid w:val="00C76A08"/>
    <w:rsid w:val="00C7743C"/>
    <w:rsid w:val="00C77AD5"/>
    <w:rsid w:val="00C77AE8"/>
    <w:rsid w:val="00C80DE4"/>
    <w:rsid w:val="00C82C40"/>
    <w:rsid w:val="00C83986"/>
    <w:rsid w:val="00C83B1C"/>
    <w:rsid w:val="00C83EA5"/>
    <w:rsid w:val="00C8432A"/>
    <w:rsid w:val="00C8464D"/>
    <w:rsid w:val="00C84990"/>
    <w:rsid w:val="00C8694D"/>
    <w:rsid w:val="00C87DD6"/>
    <w:rsid w:val="00C87F9A"/>
    <w:rsid w:val="00C90322"/>
    <w:rsid w:val="00C90C5E"/>
    <w:rsid w:val="00C916BC"/>
    <w:rsid w:val="00C91AB9"/>
    <w:rsid w:val="00C921C0"/>
    <w:rsid w:val="00C92E29"/>
    <w:rsid w:val="00C92F60"/>
    <w:rsid w:val="00C934B9"/>
    <w:rsid w:val="00C94B78"/>
    <w:rsid w:val="00C94E2C"/>
    <w:rsid w:val="00C9584A"/>
    <w:rsid w:val="00C96307"/>
    <w:rsid w:val="00C96497"/>
    <w:rsid w:val="00C96E5D"/>
    <w:rsid w:val="00C976A8"/>
    <w:rsid w:val="00CA3524"/>
    <w:rsid w:val="00CA3F32"/>
    <w:rsid w:val="00CA444D"/>
    <w:rsid w:val="00CA45E0"/>
    <w:rsid w:val="00CA45F6"/>
    <w:rsid w:val="00CA4CB4"/>
    <w:rsid w:val="00CA5376"/>
    <w:rsid w:val="00CA54AB"/>
    <w:rsid w:val="00CA57B6"/>
    <w:rsid w:val="00CA6420"/>
    <w:rsid w:val="00CA6687"/>
    <w:rsid w:val="00CA732B"/>
    <w:rsid w:val="00CA75C3"/>
    <w:rsid w:val="00CA77CF"/>
    <w:rsid w:val="00CA7906"/>
    <w:rsid w:val="00CA7B91"/>
    <w:rsid w:val="00CA7D10"/>
    <w:rsid w:val="00CA7FC2"/>
    <w:rsid w:val="00CB0154"/>
    <w:rsid w:val="00CB04A0"/>
    <w:rsid w:val="00CB06B9"/>
    <w:rsid w:val="00CB097E"/>
    <w:rsid w:val="00CB0D47"/>
    <w:rsid w:val="00CB10ED"/>
    <w:rsid w:val="00CB1192"/>
    <w:rsid w:val="00CB11B3"/>
    <w:rsid w:val="00CB163D"/>
    <w:rsid w:val="00CB1ECC"/>
    <w:rsid w:val="00CB1FD5"/>
    <w:rsid w:val="00CB2273"/>
    <w:rsid w:val="00CB2947"/>
    <w:rsid w:val="00CB3D9C"/>
    <w:rsid w:val="00CB415D"/>
    <w:rsid w:val="00CB4545"/>
    <w:rsid w:val="00CB5067"/>
    <w:rsid w:val="00CB52C8"/>
    <w:rsid w:val="00CB63C3"/>
    <w:rsid w:val="00CB6884"/>
    <w:rsid w:val="00CB6E73"/>
    <w:rsid w:val="00CB774D"/>
    <w:rsid w:val="00CC00F6"/>
    <w:rsid w:val="00CC0BBF"/>
    <w:rsid w:val="00CC0D11"/>
    <w:rsid w:val="00CC0FAA"/>
    <w:rsid w:val="00CC1417"/>
    <w:rsid w:val="00CC146B"/>
    <w:rsid w:val="00CC17B6"/>
    <w:rsid w:val="00CC1955"/>
    <w:rsid w:val="00CC1BDE"/>
    <w:rsid w:val="00CC23A2"/>
    <w:rsid w:val="00CC2D94"/>
    <w:rsid w:val="00CC39F3"/>
    <w:rsid w:val="00CC3B45"/>
    <w:rsid w:val="00CC3DD9"/>
    <w:rsid w:val="00CC40E6"/>
    <w:rsid w:val="00CC4696"/>
    <w:rsid w:val="00CC51D5"/>
    <w:rsid w:val="00CC5DAC"/>
    <w:rsid w:val="00CC5E87"/>
    <w:rsid w:val="00CC684E"/>
    <w:rsid w:val="00CC701D"/>
    <w:rsid w:val="00CC7088"/>
    <w:rsid w:val="00CD0550"/>
    <w:rsid w:val="00CD12D4"/>
    <w:rsid w:val="00CD1344"/>
    <w:rsid w:val="00CD1654"/>
    <w:rsid w:val="00CD1D88"/>
    <w:rsid w:val="00CD29DF"/>
    <w:rsid w:val="00CD2E7E"/>
    <w:rsid w:val="00CD3482"/>
    <w:rsid w:val="00CD3884"/>
    <w:rsid w:val="00CD3F3A"/>
    <w:rsid w:val="00CD4FF1"/>
    <w:rsid w:val="00CD540B"/>
    <w:rsid w:val="00CD5BF8"/>
    <w:rsid w:val="00CD5CD8"/>
    <w:rsid w:val="00CD6C12"/>
    <w:rsid w:val="00CD6DEA"/>
    <w:rsid w:val="00CD6EFD"/>
    <w:rsid w:val="00CD7825"/>
    <w:rsid w:val="00CD7A73"/>
    <w:rsid w:val="00CE0A5C"/>
    <w:rsid w:val="00CE15D7"/>
    <w:rsid w:val="00CE16DB"/>
    <w:rsid w:val="00CE1714"/>
    <w:rsid w:val="00CE1A22"/>
    <w:rsid w:val="00CE212E"/>
    <w:rsid w:val="00CE231C"/>
    <w:rsid w:val="00CE2F59"/>
    <w:rsid w:val="00CE3AF6"/>
    <w:rsid w:val="00CE45C5"/>
    <w:rsid w:val="00CE46B3"/>
    <w:rsid w:val="00CE5470"/>
    <w:rsid w:val="00CE5667"/>
    <w:rsid w:val="00CE5EE6"/>
    <w:rsid w:val="00CE6CB0"/>
    <w:rsid w:val="00CE75AD"/>
    <w:rsid w:val="00CE789D"/>
    <w:rsid w:val="00CE79D0"/>
    <w:rsid w:val="00CE7E4B"/>
    <w:rsid w:val="00CF042C"/>
    <w:rsid w:val="00CF17C1"/>
    <w:rsid w:val="00CF18DD"/>
    <w:rsid w:val="00CF1D41"/>
    <w:rsid w:val="00CF2B4D"/>
    <w:rsid w:val="00CF326E"/>
    <w:rsid w:val="00CF3BF0"/>
    <w:rsid w:val="00CF4385"/>
    <w:rsid w:val="00CF4746"/>
    <w:rsid w:val="00CF4D9B"/>
    <w:rsid w:val="00CF4DE5"/>
    <w:rsid w:val="00CF52A6"/>
    <w:rsid w:val="00CF5CD4"/>
    <w:rsid w:val="00CF687B"/>
    <w:rsid w:val="00CF7667"/>
    <w:rsid w:val="00CF770C"/>
    <w:rsid w:val="00CF787F"/>
    <w:rsid w:val="00D001BD"/>
    <w:rsid w:val="00D01F95"/>
    <w:rsid w:val="00D02752"/>
    <w:rsid w:val="00D02E04"/>
    <w:rsid w:val="00D045EF"/>
    <w:rsid w:val="00D04A8D"/>
    <w:rsid w:val="00D04F03"/>
    <w:rsid w:val="00D0523D"/>
    <w:rsid w:val="00D0615A"/>
    <w:rsid w:val="00D06B6B"/>
    <w:rsid w:val="00D10199"/>
    <w:rsid w:val="00D10321"/>
    <w:rsid w:val="00D12140"/>
    <w:rsid w:val="00D122CC"/>
    <w:rsid w:val="00D12C21"/>
    <w:rsid w:val="00D133C5"/>
    <w:rsid w:val="00D14735"/>
    <w:rsid w:val="00D147C7"/>
    <w:rsid w:val="00D14885"/>
    <w:rsid w:val="00D14CC4"/>
    <w:rsid w:val="00D151AD"/>
    <w:rsid w:val="00D1547D"/>
    <w:rsid w:val="00D16784"/>
    <w:rsid w:val="00D16918"/>
    <w:rsid w:val="00D17B56"/>
    <w:rsid w:val="00D17C3F"/>
    <w:rsid w:val="00D20742"/>
    <w:rsid w:val="00D20809"/>
    <w:rsid w:val="00D20910"/>
    <w:rsid w:val="00D20B85"/>
    <w:rsid w:val="00D20E3F"/>
    <w:rsid w:val="00D213E4"/>
    <w:rsid w:val="00D21692"/>
    <w:rsid w:val="00D21713"/>
    <w:rsid w:val="00D222D6"/>
    <w:rsid w:val="00D22673"/>
    <w:rsid w:val="00D238B8"/>
    <w:rsid w:val="00D246CC"/>
    <w:rsid w:val="00D248EA"/>
    <w:rsid w:val="00D250E4"/>
    <w:rsid w:val="00D25DF0"/>
    <w:rsid w:val="00D25E36"/>
    <w:rsid w:val="00D2605E"/>
    <w:rsid w:val="00D2649B"/>
    <w:rsid w:val="00D26896"/>
    <w:rsid w:val="00D303D0"/>
    <w:rsid w:val="00D3043E"/>
    <w:rsid w:val="00D30613"/>
    <w:rsid w:val="00D30CDD"/>
    <w:rsid w:val="00D3149D"/>
    <w:rsid w:val="00D316A2"/>
    <w:rsid w:val="00D317F7"/>
    <w:rsid w:val="00D31EBA"/>
    <w:rsid w:val="00D32361"/>
    <w:rsid w:val="00D32A3F"/>
    <w:rsid w:val="00D33CAA"/>
    <w:rsid w:val="00D3437E"/>
    <w:rsid w:val="00D3523C"/>
    <w:rsid w:val="00D35458"/>
    <w:rsid w:val="00D35FA2"/>
    <w:rsid w:val="00D370A9"/>
    <w:rsid w:val="00D401F6"/>
    <w:rsid w:val="00D407A9"/>
    <w:rsid w:val="00D40B33"/>
    <w:rsid w:val="00D418A8"/>
    <w:rsid w:val="00D41FF0"/>
    <w:rsid w:val="00D420E3"/>
    <w:rsid w:val="00D42FD9"/>
    <w:rsid w:val="00D4524D"/>
    <w:rsid w:val="00D4578D"/>
    <w:rsid w:val="00D45BD1"/>
    <w:rsid w:val="00D46006"/>
    <w:rsid w:val="00D46219"/>
    <w:rsid w:val="00D46AE7"/>
    <w:rsid w:val="00D47E2C"/>
    <w:rsid w:val="00D508BE"/>
    <w:rsid w:val="00D51CAB"/>
    <w:rsid w:val="00D51E78"/>
    <w:rsid w:val="00D52838"/>
    <w:rsid w:val="00D52988"/>
    <w:rsid w:val="00D52E0C"/>
    <w:rsid w:val="00D53006"/>
    <w:rsid w:val="00D533F1"/>
    <w:rsid w:val="00D536DF"/>
    <w:rsid w:val="00D53CDC"/>
    <w:rsid w:val="00D55221"/>
    <w:rsid w:val="00D5528E"/>
    <w:rsid w:val="00D554B1"/>
    <w:rsid w:val="00D55970"/>
    <w:rsid w:val="00D56351"/>
    <w:rsid w:val="00D565F9"/>
    <w:rsid w:val="00D569DF"/>
    <w:rsid w:val="00D56D75"/>
    <w:rsid w:val="00D573C1"/>
    <w:rsid w:val="00D603F0"/>
    <w:rsid w:val="00D606CD"/>
    <w:rsid w:val="00D60E53"/>
    <w:rsid w:val="00D6119F"/>
    <w:rsid w:val="00D61FA7"/>
    <w:rsid w:val="00D620C4"/>
    <w:rsid w:val="00D622A9"/>
    <w:rsid w:val="00D62823"/>
    <w:rsid w:val="00D62B06"/>
    <w:rsid w:val="00D62B76"/>
    <w:rsid w:val="00D62CF9"/>
    <w:rsid w:val="00D63227"/>
    <w:rsid w:val="00D63F03"/>
    <w:rsid w:val="00D642A0"/>
    <w:rsid w:val="00D642F7"/>
    <w:rsid w:val="00D6447E"/>
    <w:rsid w:val="00D64605"/>
    <w:rsid w:val="00D6517D"/>
    <w:rsid w:val="00D652C1"/>
    <w:rsid w:val="00D65884"/>
    <w:rsid w:val="00D66F32"/>
    <w:rsid w:val="00D67397"/>
    <w:rsid w:val="00D67504"/>
    <w:rsid w:val="00D67556"/>
    <w:rsid w:val="00D67736"/>
    <w:rsid w:val="00D67C2E"/>
    <w:rsid w:val="00D70A8A"/>
    <w:rsid w:val="00D70C30"/>
    <w:rsid w:val="00D70D78"/>
    <w:rsid w:val="00D71118"/>
    <w:rsid w:val="00D7196C"/>
    <w:rsid w:val="00D71C62"/>
    <w:rsid w:val="00D72972"/>
    <w:rsid w:val="00D73A6F"/>
    <w:rsid w:val="00D749CD"/>
    <w:rsid w:val="00D74CD1"/>
    <w:rsid w:val="00D76319"/>
    <w:rsid w:val="00D76860"/>
    <w:rsid w:val="00D7687C"/>
    <w:rsid w:val="00D776F7"/>
    <w:rsid w:val="00D778AB"/>
    <w:rsid w:val="00D77CA6"/>
    <w:rsid w:val="00D80CC3"/>
    <w:rsid w:val="00D80D22"/>
    <w:rsid w:val="00D80EAA"/>
    <w:rsid w:val="00D81014"/>
    <w:rsid w:val="00D8163F"/>
    <w:rsid w:val="00D824C1"/>
    <w:rsid w:val="00D829F2"/>
    <w:rsid w:val="00D82A75"/>
    <w:rsid w:val="00D82B40"/>
    <w:rsid w:val="00D83A08"/>
    <w:rsid w:val="00D83C5F"/>
    <w:rsid w:val="00D851DB"/>
    <w:rsid w:val="00D85C9E"/>
    <w:rsid w:val="00D86344"/>
    <w:rsid w:val="00D863BD"/>
    <w:rsid w:val="00D8678E"/>
    <w:rsid w:val="00D8694E"/>
    <w:rsid w:val="00D86AE7"/>
    <w:rsid w:val="00D9040B"/>
    <w:rsid w:val="00D90FCF"/>
    <w:rsid w:val="00D9111C"/>
    <w:rsid w:val="00D912C8"/>
    <w:rsid w:val="00D9187A"/>
    <w:rsid w:val="00D91894"/>
    <w:rsid w:val="00D91B98"/>
    <w:rsid w:val="00D91BB4"/>
    <w:rsid w:val="00D930FE"/>
    <w:rsid w:val="00D93F7D"/>
    <w:rsid w:val="00D95D2E"/>
    <w:rsid w:val="00D96DEC"/>
    <w:rsid w:val="00D979F9"/>
    <w:rsid w:val="00D97EA4"/>
    <w:rsid w:val="00D97EE9"/>
    <w:rsid w:val="00DA06CE"/>
    <w:rsid w:val="00DA08BA"/>
    <w:rsid w:val="00DA0A24"/>
    <w:rsid w:val="00DA0D61"/>
    <w:rsid w:val="00DA1181"/>
    <w:rsid w:val="00DA1295"/>
    <w:rsid w:val="00DA349F"/>
    <w:rsid w:val="00DA3B97"/>
    <w:rsid w:val="00DA3D14"/>
    <w:rsid w:val="00DA493B"/>
    <w:rsid w:val="00DA4B1B"/>
    <w:rsid w:val="00DA4DBD"/>
    <w:rsid w:val="00DA514A"/>
    <w:rsid w:val="00DA574E"/>
    <w:rsid w:val="00DA5EE8"/>
    <w:rsid w:val="00DA5FBF"/>
    <w:rsid w:val="00DA6592"/>
    <w:rsid w:val="00DA67A1"/>
    <w:rsid w:val="00DA67D5"/>
    <w:rsid w:val="00DA6A28"/>
    <w:rsid w:val="00DA789D"/>
    <w:rsid w:val="00DA7CB9"/>
    <w:rsid w:val="00DB01E2"/>
    <w:rsid w:val="00DB0850"/>
    <w:rsid w:val="00DB0DEC"/>
    <w:rsid w:val="00DB1975"/>
    <w:rsid w:val="00DB25AA"/>
    <w:rsid w:val="00DB307D"/>
    <w:rsid w:val="00DB32AC"/>
    <w:rsid w:val="00DB3519"/>
    <w:rsid w:val="00DB376C"/>
    <w:rsid w:val="00DB40B5"/>
    <w:rsid w:val="00DB45D9"/>
    <w:rsid w:val="00DB4758"/>
    <w:rsid w:val="00DB498D"/>
    <w:rsid w:val="00DB6D27"/>
    <w:rsid w:val="00DC025C"/>
    <w:rsid w:val="00DC16BA"/>
    <w:rsid w:val="00DC1BDD"/>
    <w:rsid w:val="00DC27F0"/>
    <w:rsid w:val="00DC2F02"/>
    <w:rsid w:val="00DC3578"/>
    <w:rsid w:val="00DC394B"/>
    <w:rsid w:val="00DC3EFC"/>
    <w:rsid w:val="00DC466C"/>
    <w:rsid w:val="00DC4E2B"/>
    <w:rsid w:val="00DC4EA1"/>
    <w:rsid w:val="00DC56D2"/>
    <w:rsid w:val="00DC5795"/>
    <w:rsid w:val="00DC625B"/>
    <w:rsid w:val="00DC6862"/>
    <w:rsid w:val="00DC742C"/>
    <w:rsid w:val="00DC74BD"/>
    <w:rsid w:val="00DC764F"/>
    <w:rsid w:val="00DC77CF"/>
    <w:rsid w:val="00DC7B52"/>
    <w:rsid w:val="00DD08EC"/>
    <w:rsid w:val="00DD0C35"/>
    <w:rsid w:val="00DD1A75"/>
    <w:rsid w:val="00DD2032"/>
    <w:rsid w:val="00DD2502"/>
    <w:rsid w:val="00DD2B17"/>
    <w:rsid w:val="00DD384F"/>
    <w:rsid w:val="00DD3CD3"/>
    <w:rsid w:val="00DD4411"/>
    <w:rsid w:val="00DD6E5B"/>
    <w:rsid w:val="00DD74D7"/>
    <w:rsid w:val="00DD7741"/>
    <w:rsid w:val="00DD7E46"/>
    <w:rsid w:val="00DE16A1"/>
    <w:rsid w:val="00DE1764"/>
    <w:rsid w:val="00DE1BEE"/>
    <w:rsid w:val="00DE2D8C"/>
    <w:rsid w:val="00DE2F75"/>
    <w:rsid w:val="00DE32AD"/>
    <w:rsid w:val="00DE4238"/>
    <w:rsid w:val="00DE45A6"/>
    <w:rsid w:val="00DE492C"/>
    <w:rsid w:val="00DE4930"/>
    <w:rsid w:val="00DE5CFF"/>
    <w:rsid w:val="00DE5E88"/>
    <w:rsid w:val="00DE6932"/>
    <w:rsid w:val="00DE72AA"/>
    <w:rsid w:val="00DE7526"/>
    <w:rsid w:val="00DE7749"/>
    <w:rsid w:val="00DE78D9"/>
    <w:rsid w:val="00DF01D3"/>
    <w:rsid w:val="00DF12EA"/>
    <w:rsid w:val="00DF1347"/>
    <w:rsid w:val="00DF2817"/>
    <w:rsid w:val="00DF2C92"/>
    <w:rsid w:val="00DF387F"/>
    <w:rsid w:val="00DF4389"/>
    <w:rsid w:val="00DF4791"/>
    <w:rsid w:val="00DF4EA1"/>
    <w:rsid w:val="00DF51B9"/>
    <w:rsid w:val="00DF58A2"/>
    <w:rsid w:val="00DF59A1"/>
    <w:rsid w:val="00DF59A9"/>
    <w:rsid w:val="00DF5A88"/>
    <w:rsid w:val="00DF6DC8"/>
    <w:rsid w:val="00DF7FF1"/>
    <w:rsid w:val="00E0059F"/>
    <w:rsid w:val="00E00EBE"/>
    <w:rsid w:val="00E011A4"/>
    <w:rsid w:val="00E0151E"/>
    <w:rsid w:val="00E0159F"/>
    <w:rsid w:val="00E018FD"/>
    <w:rsid w:val="00E02B24"/>
    <w:rsid w:val="00E02DF8"/>
    <w:rsid w:val="00E03664"/>
    <w:rsid w:val="00E03902"/>
    <w:rsid w:val="00E03AF2"/>
    <w:rsid w:val="00E03B4D"/>
    <w:rsid w:val="00E03D6D"/>
    <w:rsid w:val="00E044C5"/>
    <w:rsid w:val="00E047B4"/>
    <w:rsid w:val="00E04D50"/>
    <w:rsid w:val="00E05478"/>
    <w:rsid w:val="00E05A9F"/>
    <w:rsid w:val="00E060E3"/>
    <w:rsid w:val="00E069AF"/>
    <w:rsid w:val="00E069FC"/>
    <w:rsid w:val="00E06CDD"/>
    <w:rsid w:val="00E0703B"/>
    <w:rsid w:val="00E1043B"/>
    <w:rsid w:val="00E1100A"/>
    <w:rsid w:val="00E1100E"/>
    <w:rsid w:val="00E12309"/>
    <w:rsid w:val="00E12A96"/>
    <w:rsid w:val="00E12EF7"/>
    <w:rsid w:val="00E13251"/>
    <w:rsid w:val="00E136B9"/>
    <w:rsid w:val="00E1399E"/>
    <w:rsid w:val="00E144C6"/>
    <w:rsid w:val="00E14AB7"/>
    <w:rsid w:val="00E14F4F"/>
    <w:rsid w:val="00E158CD"/>
    <w:rsid w:val="00E165DD"/>
    <w:rsid w:val="00E17279"/>
    <w:rsid w:val="00E173AD"/>
    <w:rsid w:val="00E175C9"/>
    <w:rsid w:val="00E1795D"/>
    <w:rsid w:val="00E200D9"/>
    <w:rsid w:val="00E205B3"/>
    <w:rsid w:val="00E20742"/>
    <w:rsid w:val="00E2102C"/>
    <w:rsid w:val="00E22A3B"/>
    <w:rsid w:val="00E22E4C"/>
    <w:rsid w:val="00E22ECF"/>
    <w:rsid w:val="00E2433B"/>
    <w:rsid w:val="00E24D75"/>
    <w:rsid w:val="00E2573C"/>
    <w:rsid w:val="00E26369"/>
    <w:rsid w:val="00E26449"/>
    <w:rsid w:val="00E26DE8"/>
    <w:rsid w:val="00E26F13"/>
    <w:rsid w:val="00E2704D"/>
    <w:rsid w:val="00E30181"/>
    <w:rsid w:val="00E3074D"/>
    <w:rsid w:val="00E30FFF"/>
    <w:rsid w:val="00E311BD"/>
    <w:rsid w:val="00E3169A"/>
    <w:rsid w:val="00E31F79"/>
    <w:rsid w:val="00E32022"/>
    <w:rsid w:val="00E320FC"/>
    <w:rsid w:val="00E321F8"/>
    <w:rsid w:val="00E323F9"/>
    <w:rsid w:val="00E32411"/>
    <w:rsid w:val="00E32769"/>
    <w:rsid w:val="00E32F74"/>
    <w:rsid w:val="00E339B6"/>
    <w:rsid w:val="00E33ADB"/>
    <w:rsid w:val="00E33D58"/>
    <w:rsid w:val="00E34475"/>
    <w:rsid w:val="00E35067"/>
    <w:rsid w:val="00E35B90"/>
    <w:rsid w:val="00E35BDF"/>
    <w:rsid w:val="00E36295"/>
    <w:rsid w:val="00E36519"/>
    <w:rsid w:val="00E369DD"/>
    <w:rsid w:val="00E369E5"/>
    <w:rsid w:val="00E36FB1"/>
    <w:rsid w:val="00E370B1"/>
    <w:rsid w:val="00E37B51"/>
    <w:rsid w:val="00E40161"/>
    <w:rsid w:val="00E41305"/>
    <w:rsid w:val="00E419BB"/>
    <w:rsid w:val="00E41C17"/>
    <w:rsid w:val="00E428E7"/>
    <w:rsid w:val="00E430FC"/>
    <w:rsid w:val="00E4347E"/>
    <w:rsid w:val="00E44274"/>
    <w:rsid w:val="00E44E9F"/>
    <w:rsid w:val="00E455C0"/>
    <w:rsid w:val="00E45F49"/>
    <w:rsid w:val="00E473DB"/>
    <w:rsid w:val="00E4764B"/>
    <w:rsid w:val="00E47B6A"/>
    <w:rsid w:val="00E505A1"/>
    <w:rsid w:val="00E50771"/>
    <w:rsid w:val="00E507F9"/>
    <w:rsid w:val="00E50B99"/>
    <w:rsid w:val="00E50C23"/>
    <w:rsid w:val="00E51079"/>
    <w:rsid w:val="00E51438"/>
    <w:rsid w:val="00E5185A"/>
    <w:rsid w:val="00E518C8"/>
    <w:rsid w:val="00E5195C"/>
    <w:rsid w:val="00E530BE"/>
    <w:rsid w:val="00E53E8C"/>
    <w:rsid w:val="00E54257"/>
    <w:rsid w:val="00E5426C"/>
    <w:rsid w:val="00E55609"/>
    <w:rsid w:val="00E55777"/>
    <w:rsid w:val="00E559A5"/>
    <w:rsid w:val="00E55B7D"/>
    <w:rsid w:val="00E55E14"/>
    <w:rsid w:val="00E5632E"/>
    <w:rsid w:val="00E563E2"/>
    <w:rsid w:val="00E5659B"/>
    <w:rsid w:val="00E570E6"/>
    <w:rsid w:val="00E6010C"/>
    <w:rsid w:val="00E6042E"/>
    <w:rsid w:val="00E60861"/>
    <w:rsid w:val="00E609D5"/>
    <w:rsid w:val="00E60F84"/>
    <w:rsid w:val="00E63118"/>
    <w:rsid w:val="00E63364"/>
    <w:rsid w:val="00E6466B"/>
    <w:rsid w:val="00E649DF"/>
    <w:rsid w:val="00E65E2F"/>
    <w:rsid w:val="00E65E58"/>
    <w:rsid w:val="00E662E4"/>
    <w:rsid w:val="00E66DCF"/>
    <w:rsid w:val="00E66E4C"/>
    <w:rsid w:val="00E66E62"/>
    <w:rsid w:val="00E67122"/>
    <w:rsid w:val="00E671FD"/>
    <w:rsid w:val="00E67E22"/>
    <w:rsid w:val="00E706B1"/>
    <w:rsid w:val="00E71E4F"/>
    <w:rsid w:val="00E72225"/>
    <w:rsid w:val="00E722DF"/>
    <w:rsid w:val="00E72D4F"/>
    <w:rsid w:val="00E72E94"/>
    <w:rsid w:val="00E7311A"/>
    <w:rsid w:val="00E74121"/>
    <w:rsid w:val="00E755E1"/>
    <w:rsid w:val="00E75846"/>
    <w:rsid w:val="00E75A15"/>
    <w:rsid w:val="00E75BE6"/>
    <w:rsid w:val="00E75F35"/>
    <w:rsid w:val="00E777E8"/>
    <w:rsid w:val="00E8039A"/>
    <w:rsid w:val="00E804CE"/>
    <w:rsid w:val="00E80B44"/>
    <w:rsid w:val="00E80C4B"/>
    <w:rsid w:val="00E81994"/>
    <w:rsid w:val="00E81F8A"/>
    <w:rsid w:val="00E82278"/>
    <w:rsid w:val="00E837D3"/>
    <w:rsid w:val="00E84434"/>
    <w:rsid w:val="00E84F72"/>
    <w:rsid w:val="00E85057"/>
    <w:rsid w:val="00E856A2"/>
    <w:rsid w:val="00E85907"/>
    <w:rsid w:val="00E864E0"/>
    <w:rsid w:val="00E8676C"/>
    <w:rsid w:val="00E86918"/>
    <w:rsid w:val="00E86DB5"/>
    <w:rsid w:val="00E9026A"/>
    <w:rsid w:val="00E903BD"/>
    <w:rsid w:val="00E90667"/>
    <w:rsid w:val="00E9166C"/>
    <w:rsid w:val="00E91E12"/>
    <w:rsid w:val="00E92044"/>
    <w:rsid w:val="00E92C67"/>
    <w:rsid w:val="00E92C70"/>
    <w:rsid w:val="00E93584"/>
    <w:rsid w:val="00E93EFE"/>
    <w:rsid w:val="00E93FAF"/>
    <w:rsid w:val="00E9403B"/>
    <w:rsid w:val="00E94B4A"/>
    <w:rsid w:val="00E94DBB"/>
    <w:rsid w:val="00E94ECF"/>
    <w:rsid w:val="00E9527E"/>
    <w:rsid w:val="00E95D00"/>
    <w:rsid w:val="00E95F7E"/>
    <w:rsid w:val="00E96551"/>
    <w:rsid w:val="00E96DFC"/>
    <w:rsid w:val="00E96F7D"/>
    <w:rsid w:val="00E97B57"/>
    <w:rsid w:val="00EA01D1"/>
    <w:rsid w:val="00EA065E"/>
    <w:rsid w:val="00EA085C"/>
    <w:rsid w:val="00EA0A9D"/>
    <w:rsid w:val="00EA137D"/>
    <w:rsid w:val="00EA13A4"/>
    <w:rsid w:val="00EA14CD"/>
    <w:rsid w:val="00EA172E"/>
    <w:rsid w:val="00EA18A7"/>
    <w:rsid w:val="00EA1B79"/>
    <w:rsid w:val="00EA1EED"/>
    <w:rsid w:val="00EA1F90"/>
    <w:rsid w:val="00EA21E2"/>
    <w:rsid w:val="00EA288C"/>
    <w:rsid w:val="00EA3042"/>
    <w:rsid w:val="00EA30A0"/>
    <w:rsid w:val="00EA412E"/>
    <w:rsid w:val="00EA49A6"/>
    <w:rsid w:val="00EA565B"/>
    <w:rsid w:val="00EA62B6"/>
    <w:rsid w:val="00EA64E4"/>
    <w:rsid w:val="00EA6F36"/>
    <w:rsid w:val="00EB0165"/>
    <w:rsid w:val="00EB021C"/>
    <w:rsid w:val="00EB02BC"/>
    <w:rsid w:val="00EB0BD8"/>
    <w:rsid w:val="00EB0C38"/>
    <w:rsid w:val="00EB0F8D"/>
    <w:rsid w:val="00EB1830"/>
    <w:rsid w:val="00EB186A"/>
    <w:rsid w:val="00EB1CFF"/>
    <w:rsid w:val="00EB4321"/>
    <w:rsid w:val="00EB47DE"/>
    <w:rsid w:val="00EB4FCC"/>
    <w:rsid w:val="00EB520E"/>
    <w:rsid w:val="00EB5499"/>
    <w:rsid w:val="00EB6520"/>
    <w:rsid w:val="00EB65F7"/>
    <w:rsid w:val="00EB6DFF"/>
    <w:rsid w:val="00EB7792"/>
    <w:rsid w:val="00EB7805"/>
    <w:rsid w:val="00EC07DD"/>
    <w:rsid w:val="00EC18D4"/>
    <w:rsid w:val="00EC20F3"/>
    <w:rsid w:val="00EC27C4"/>
    <w:rsid w:val="00EC2D3C"/>
    <w:rsid w:val="00EC2D8E"/>
    <w:rsid w:val="00EC339C"/>
    <w:rsid w:val="00EC391C"/>
    <w:rsid w:val="00EC46BD"/>
    <w:rsid w:val="00EC4B87"/>
    <w:rsid w:val="00EC4CAF"/>
    <w:rsid w:val="00EC4F6C"/>
    <w:rsid w:val="00EC54FD"/>
    <w:rsid w:val="00EC5AD9"/>
    <w:rsid w:val="00EC70E4"/>
    <w:rsid w:val="00EC752D"/>
    <w:rsid w:val="00ED0916"/>
    <w:rsid w:val="00ED0BC7"/>
    <w:rsid w:val="00ED0EB2"/>
    <w:rsid w:val="00ED1370"/>
    <w:rsid w:val="00ED2028"/>
    <w:rsid w:val="00ED20A3"/>
    <w:rsid w:val="00ED3538"/>
    <w:rsid w:val="00ED37E5"/>
    <w:rsid w:val="00ED3834"/>
    <w:rsid w:val="00ED53B1"/>
    <w:rsid w:val="00ED5A43"/>
    <w:rsid w:val="00ED5B2C"/>
    <w:rsid w:val="00ED5B73"/>
    <w:rsid w:val="00ED5C43"/>
    <w:rsid w:val="00ED5E81"/>
    <w:rsid w:val="00ED5F3B"/>
    <w:rsid w:val="00ED6057"/>
    <w:rsid w:val="00ED6E48"/>
    <w:rsid w:val="00ED708D"/>
    <w:rsid w:val="00ED7287"/>
    <w:rsid w:val="00ED7622"/>
    <w:rsid w:val="00EE0A43"/>
    <w:rsid w:val="00EE12E5"/>
    <w:rsid w:val="00EE181D"/>
    <w:rsid w:val="00EE27E3"/>
    <w:rsid w:val="00EE2DBA"/>
    <w:rsid w:val="00EE2E3D"/>
    <w:rsid w:val="00EE3973"/>
    <w:rsid w:val="00EE3B10"/>
    <w:rsid w:val="00EE3C86"/>
    <w:rsid w:val="00EE3D88"/>
    <w:rsid w:val="00EE3DB0"/>
    <w:rsid w:val="00EE3F93"/>
    <w:rsid w:val="00EE4FEE"/>
    <w:rsid w:val="00EE52A0"/>
    <w:rsid w:val="00EE545F"/>
    <w:rsid w:val="00EE5F4E"/>
    <w:rsid w:val="00EE6122"/>
    <w:rsid w:val="00EE6F7B"/>
    <w:rsid w:val="00EE7AE6"/>
    <w:rsid w:val="00EE7BA7"/>
    <w:rsid w:val="00EF02B7"/>
    <w:rsid w:val="00EF05A8"/>
    <w:rsid w:val="00EF0704"/>
    <w:rsid w:val="00EF096E"/>
    <w:rsid w:val="00EF188A"/>
    <w:rsid w:val="00EF19D4"/>
    <w:rsid w:val="00EF1EFC"/>
    <w:rsid w:val="00EF2005"/>
    <w:rsid w:val="00EF2147"/>
    <w:rsid w:val="00EF3458"/>
    <w:rsid w:val="00EF3787"/>
    <w:rsid w:val="00EF382C"/>
    <w:rsid w:val="00EF3A16"/>
    <w:rsid w:val="00EF3BCA"/>
    <w:rsid w:val="00EF3D0F"/>
    <w:rsid w:val="00EF4A9F"/>
    <w:rsid w:val="00EF5061"/>
    <w:rsid w:val="00EF54ED"/>
    <w:rsid w:val="00EF5750"/>
    <w:rsid w:val="00EF59D2"/>
    <w:rsid w:val="00EF5A5C"/>
    <w:rsid w:val="00EF5A62"/>
    <w:rsid w:val="00EF5A81"/>
    <w:rsid w:val="00EF5BD9"/>
    <w:rsid w:val="00EF5EFE"/>
    <w:rsid w:val="00EF5F11"/>
    <w:rsid w:val="00EF6991"/>
    <w:rsid w:val="00EF6C60"/>
    <w:rsid w:val="00EF6EEE"/>
    <w:rsid w:val="00EF70C1"/>
    <w:rsid w:val="00EF77F7"/>
    <w:rsid w:val="00EF7D22"/>
    <w:rsid w:val="00F008F0"/>
    <w:rsid w:val="00F009A7"/>
    <w:rsid w:val="00F01B2D"/>
    <w:rsid w:val="00F0348F"/>
    <w:rsid w:val="00F036B3"/>
    <w:rsid w:val="00F042E8"/>
    <w:rsid w:val="00F0433B"/>
    <w:rsid w:val="00F045E5"/>
    <w:rsid w:val="00F0549F"/>
    <w:rsid w:val="00F0653C"/>
    <w:rsid w:val="00F06DCB"/>
    <w:rsid w:val="00F0781E"/>
    <w:rsid w:val="00F10769"/>
    <w:rsid w:val="00F10840"/>
    <w:rsid w:val="00F109DB"/>
    <w:rsid w:val="00F109E3"/>
    <w:rsid w:val="00F11391"/>
    <w:rsid w:val="00F1226B"/>
    <w:rsid w:val="00F12B7C"/>
    <w:rsid w:val="00F12BAB"/>
    <w:rsid w:val="00F130E8"/>
    <w:rsid w:val="00F1326D"/>
    <w:rsid w:val="00F132FD"/>
    <w:rsid w:val="00F1398C"/>
    <w:rsid w:val="00F140FD"/>
    <w:rsid w:val="00F1490C"/>
    <w:rsid w:val="00F14F3B"/>
    <w:rsid w:val="00F150B5"/>
    <w:rsid w:val="00F15D43"/>
    <w:rsid w:val="00F16685"/>
    <w:rsid w:val="00F16F40"/>
    <w:rsid w:val="00F172AA"/>
    <w:rsid w:val="00F173DF"/>
    <w:rsid w:val="00F174BA"/>
    <w:rsid w:val="00F1765F"/>
    <w:rsid w:val="00F176FE"/>
    <w:rsid w:val="00F17BBC"/>
    <w:rsid w:val="00F202C5"/>
    <w:rsid w:val="00F20522"/>
    <w:rsid w:val="00F20A78"/>
    <w:rsid w:val="00F20FA2"/>
    <w:rsid w:val="00F21859"/>
    <w:rsid w:val="00F21FA7"/>
    <w:rsid w:val="00F2273C"/>
    <w:rsid w:val="00F23781"/>
    <w:rsid w:val="00F23CF8"/>
    <w:rsid w:val="00F249A7"/>
    <w:rsid w:val="00F25269"/>
    <w:rsid w:val="00F253AA"/>
    <w:rsid w:val="00F25AEC"/>
    <w:rsid w:val="00F26B96"/>
    <w:rsid w:val="00F276CC"/>
    <w:rsid w:val="00F2770E"/>
    <w:rsid w:val="00F301CD"/>
    <w:rsid w:val="00F3035E"/>
    <w:rsid w:val="00F3069C"/>
    <w:rsid w:val="00F30B21"/>
    <w:rsid w:val="00F31049"/>
    <w:rsid w:val="00F31AD0"/>
    <w:rsid w:val="00F321CE"/>
    <w:rsid w:val="00F3249A"/>
    <w:rsid w:val="00F325F2"/>
    <w:rsid w:val="00F32A40"/>
    <w:rsid w:val="00F33C10"/>
    <w:rsid w:val="00F33CB3"/>
    <w:rsid w:val="00F33D0F"/>
    <w:rsid w:val="00F33F6D"/>
    <w:rsid w:val="00F34083"/>
    <w:rsid w:val="00F34B8C"/>
    <w:rsid w:val="00F34E05"/>
    <w:rsid w:val="00F36205"/>
    <w:rsid w:val="00F367F5"/>
    <w:rsid w:val="00F36E33"/>
    <w:rsid w:val="00F37F75"/>
    <w:rsid w:val="00F40046"/>
    <w:rsid w:val="00F4019B"/>
    <w:rsid w:val="00F406DE"/>
    <w:rsid w:val="00F412FA"/>
    <w:rsid w:val="00F420E1"/>
    <w:rsid w:val="00F42831"/>
    <w:rsid w:val="00F4321F"/>
    <w:rsid w:val="00F438AE"/>
    <w:rsid w:val="00F43D44"/>
    <w:rsid w:val="00F447CE"/>
    <w:rsid w:val="00F448CB"/>
    <w:rsid w:val="00F44CA6"/>
    <w:rsid w:val="00F456B4"/>
    <w:rsid w:val="00F45742"/>
    <w:rsid w:val="00F45849"/>
    <w:rsid w:val="00F462EA"/>
    <w:rsid w:val="00F47291"/>
    <w:rsid w:val="00F47507"/>
    <w:rsid w:val="00F479C0"/>
    <w:rsid w:val="00F47B6A"/>
    <w:rsid w:val="00F50600"/>
    <w:rsid w:val="00F51114"/>
    <w:rsid w:val="00F514E9"/>
    <w:rsid w:val="00F515C2"/>
    <w:rsid w:val="00F5187E"/>
    <w:rsid w:val="00F518EE"/>
    <w:rsid w:val="00F51AF3"/>
    <w:rsid w:val="00F51EA5"/>
    <w:rsid w:val="00F51F6D"/>
    <w:rsid w:val="00F5206D"/>
    <w:rsid w:val="00F523CD"/>
    <w:rsid w:val="00F52A0C"/>
    <w:rsid w:val="00F52DDC"/>
    <w:rsid w:val="00F52F91"/>
    <w:rsid w:val="00F5311A"/>
    <w:rsid w:val="00F53728"/>
    <w:rsid w:val="00F53AA8"/>
    <w:rsid w:val="00F53F81"/>
    <w:rsid w:val="00F54046"/>
    <w:rsid w:val="00F548D8"/>
    <w:rsid w:val="00F54CA3"/>
    <w:rsid w:val="00F55101"/>
    <w:rsid w:val="00F552A2"/>
    <w:rsid w:val="00F556EB"/>
    <w:rsid w:val="00F55E11"/>
    <w:rsid w:val="00F56230"/>
    <w:rsid w:val="00F569D0"/>
    <w:rsid w:val="00F56F16"/>
    <w:rsid w:val="00F60B0A"/>
    <w:rsid w:val="00F61553"/>
    <w:rsid w:val="00F6168F"/>
    <w:rsid w:val="00F62485"/>
    <w:rsid w:val="00F64E46"/>
    <w:rsid w:val="00F64EDE"/>
    <w:rsid w:val="00F652CF"/>
    <w:rsid w:val="00F6592E"/>
    <w:rsid w:val="00F66BA8"/>
    <w:rsid w:val="00F70655"/>
    <w:rsid w:val="00F70747"/>
    <w:rsid w:val="00F70E8E"/>
    <w:rsid w:val="00F70E96"/>
    <w:rsid w:val="00F710AC"/>
    <w:rsid w:val="00F716B3"/>
    <w:rsid w:val="00F71C53"/>
    <w:rsid w:val="00F71E05"/>
    <w:rsid w:val="00F71E83"/>
    <w:rsid w:val="00F721CA"/>
    <w:rsid w:val="00F725C4"/>
    <w:rsid w:val="00F727AB"/>
    <w:rsid w:val="00F72EA0"/>
    <w:rsid w:val="00F73937"/>
    <w:rsid w:val="00F73A7F"/>
    <w:rsid w:val="00F73D74"/>
    <w:rsid w:val="00F76177"/>
    <w:rsid w:val="00F76AB5"/>
    <w:rsid w:val="00F76D44"/>
    <w:rsid w:val="00F7745A"/>
    <w:rsid w:val="00F778AE"/>
    <w:rsid w:val="00F77D6D"/>
    <w:rsid w:val="00F80880"/>
    <w:rsid w:val="00F80ECF"/>
    <w:rsid w:val="00F8123E"/>
    <w:rsid w:val="00F81523"/>
    <w:rsid w:val="00F81585"/>
    <w:rsid w:val="00F81AFA"/>
    <w:rsid w:val="00F824F7"/>
    <w:rsid w:val="00F826D9"/>
    <w:rsid w:val="00F842E4"/>
    <w:rsid w:val="00F84CC7"/>
    <w:rsid w:val="00F8676D"/>
    <w:rsid w:val="00F87630"/>
    <w:rsid w:val="00F87F4E"/>
    <w:rsid w:val="00F90A21"/>
    <w:rsid w:val="00F90A54"/>
    <w:rsid w:val="00F9120E"/>
    <w:rsid w:val="00F91416"/>
    <w:rsid w:val="00F920C6"/>
    <w:rsid w:val="00F92513"/>
    <w:rsid w:val="00F92A29"/>
    <w:rsid w:val="00F935F0"/>
    <w:rsid w:val="00F9401E"/>
    <w:rsid w:val="00F9468B"/>
    <w:rsid w:val="00F949FB"/>
    <w:rsid w:val="00F9524B"/>
    <w:rsid w:val="00F952D0"/>
    <w:rsid w:val="00F95387"/>
    <w:rsid w:val="00F963C4"/>
    <w:rsid w:val="00F968E0"/>
    <w:rsid w:val="00F972CC"/>
    <w:rsid w:val="00F973D5"/>
    <w:rsid w:val="00F97C55"/>
    <w:rsid w:val="00F97D0D"/>
    <w:rsid w:val="00FA001E"/>
    <w:rsid w:val="00FA0438"/>
    <w:rsid w:val="00FA0C7F"/>
    <w:rsid w:val="00FA10A8"/>
    <w:rsid w:val="00FA1660"/>
    <w:rsid w:val="00FA223A"/>
    <w:rsid w:val="00FA23D0"/>
    <w:rsid w:val="00FA256D"/>
    <w:rsid w:val="00FA2FAF"/>
    <w:rsid w:val="00FA2FF7"/>
    <w:rsid w:val="00FA3198"/>
    <w:rsid w:val="00FA4E99"/>
    <w:rsid w:val="00FA5532"/>
    <w:rsid w:val="00FA5F0A"/>
    <w:rsid w:val="00FA60E1"/>
    <w:rsid w:val="00FA618D"/>
    <w:rsid w:val="00FA61F6"/>
    <w:rsid w:val="00FA66DD"/>
    <w:rsid w:val="00FA74C0"/>
    <w:rsid w:val="00FB03E8"/>
    <w:rsid w:val="00FB0EC4"/>
    <w:rsid w:val="00FB0ED1"/>
    <w:rsid w:val="00FB10E4"/>
    <w:rsid w:val="00FB245D"/>
    <w:rsid w:val="00FB37AB"/>
    <w:rsid w:val="00FB40A5"/>
    <w:rsid w:val="00FB48DD"/>
    <w:rsid w:val="00FB55CF"/>
    <w:rsid w:val="00FB60B1"/>
    <w:rsid w:val="00FB62D3"/>
    <w:rsid w:val="00FB638F"/>
    <w:rsid w:val="00FB71F0"/>
    <w:rsid w:val="00FB78E7"/>
    <w:rsid w:val="00FC08C8"/>
    <w:rsid w:val="00FC0C13"/>
    <w:rsid w:val="00FC1697"/>
    <w:rsid w:val="00FC1D8E"/>
    <w:rsid w:val="00FC1E27"/>
    <w:rsid w:val="00FC1FCC"/>
    <w:rsid w:val="00FC26CB"/>
    <w:rsid w:val="00FC2899"/>
    <w:rsid w:val="00FC2D2F"/>
    <w:rsid w:val="00FC2F8D"/>
    <w:rsid w:val="00FC32EB"/>
    <w:rsid w:val="00FC351F"/>
    <w:rsid w:val="00FC3EED"/>
    <w:rsid w:val="00FC406F"/>
    <w:rsid w:val="00FC4845"/>
    <w:rsid w:val="00FC50F3"/>
    <w:rsid w:val="00FC5107"/>
    <w:rsid w:val="00FC538F"/>
    <w:rsid w:val="00FC5398"/>
    <w:rsid w:val="00FC54B5"/>
    <w:rsid w:val="00FC55E8"/>
    <w:rsid w:val="00FC5F83"/>
    <w:rsid w:val="00FC6465"/>
    <w:rsid w:val="00FC6927"/>
    <w:rsid w:val="00FC6A72"/>
    <w:rsid w:val="00FC703F"/>
    <w:rsid w:val="00FC7456"/>
    <w:rsid w:val="00FC7CA3"/>
    <w:rsid w:val="00FD05BF"/>
    <w:rsid w:val="00FD0735"/>
    <w:rsid w:val="00FD123A"/>
    <w:rsid w:val="00FD1885"/>
    <w:rsid w:val="00FD1E93"/>
    <w:rsid w:val="00FD29BD"/>
    <w:rsid w:val="00FD2CA3"/>
    <w:rsid w:val="00FD321E"/>
    <w:rsid w:val="00FD33E1"/>
    <w:rsid w:val="00FD38D2"/>
    <w:rsid w:val="00FD473B"/>
    <w:rsid w:val="00FD48A8"/>
    <w:rsid w:val="00FD4A38"/>
    <w:rsid w:val="00FD5540"/>
    <w:rsid w:val="00FD5A03"/>
    <w:rsid w:val="00FD5A3F"/>
    <w:rsid w:val="00FD5E07"/>
    <w:rsid w:val="00FD6287"/>
    <w:rsid w:val="00FD6C23"/>
    <w:rsid w:val="00FD709B"/>
    <w:rsid w:val="00FE000A"/>
    <w:rsid w:val="00FE0490"/>
    <w:rsid w:val="00FE0760"/>
    <w:rsid w:val="00FE0BE4"/>
    <w:rsid w:val="00FE0CE5"/>
    <w:rsid w:val="00FE180B"/>
    <w:rsid w:val="00FE1DD1"/>
    <w:rsid w:val="00FE2341"/>
    <w:rsid w:val="00FE2AF6"/>
    <w:rsid w:val="00FE2E7E"/>
    <w:rsid w:val="00FE2ECE"/>
    <w:rsid w:val="00FE318B"/>
    <w:rsid w:val="00FE3A3E"/>
    <w:rsid w:val="00FE3D2A"/>
    <w:rsid w:val="00FE3FE3"/>
    <w:rsid w:val="00FE3FF4"/>
    <w:rsid w:val="00FE4A85"/>
    <w:rsid w:val="00FE5567"/>
    <w:rsid w:val="00FE5A1F"/>
    <w:rsid w:val="00FE6148"/>
    <w:rsid w:val="00FE6175"/>
    <w:rsid w:val="00FE681B"/>
    <w:rsid w:val="00FE7B82"/>
    <w:rsid w:val="00FF0402"/>
    <w:rsid w:val="00FF0C86"/>
    <w:rsid w:val="00FF0D85"/>
    <w:rsid w:val="00FF10C6"/>
    <w:rsid w:val="00FF16D9"/>
    <w:rsid w:val="00FF1FE7"/>
    <w:rsid w:val="00FF4BFF"/>
    <w:rsid w:val="00FF5472"/>
    <w:rsid w:val="00FF62CA"/>
    <w:rsid w:val="00FF64EA"/>
    <w:rsid w:val="00FF6B36"/>
    <w:rsid w:val="00FF7021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F225214"/>
  <w15:docId w15:val="{94E36B4F-0E4F-4F0D-A01A-881D7970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466AB4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next w:val="BodyText"/>
    <w:link w:val="Heading1Char"/>
    <w:qFormat/>
    <w:rsid w:val="001D63DD"/>
    <w:pPr>
      <w:keepNext/>
      <w:keepLines/>
      <w:pageBreakBefore/>
      <w:numPr>
        <w:numId w:val="15"/>
      </w:numPr>
      <w:suppressAutoHyphens/>
      <w:spacing w:line="480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1D63DD"/>
    <w:pPr>
      <w:pageBreakBefore w:val="0"/>
      <w:numPr>
        <w:ilvl w:val="1"/>
      </w:num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qFormat/>
    <w:rsid w:val="00CC17B6"/>
    <w:pPr>
      <w:numPr>
        <w:ilvl w:val="2"/>
      </w:numPr>
      <w:outlineLvl w:val="2"/>
    </w:pPr>
    <w:rPr>
      <w:bCs/>
      <w:sz w:val="28"/>
      <w:szCs w:val="26"/>
    </w:rPr>
  </w:style>
  <w:style w:type="paragraph" w:styleId="Heading40">
    <w:name w:val="heading 4"/>
    <w:basedOn w:val="Heading3"/>
    <w:next w:val="BodyText"/>
    <w:link w:val="Heading4Char"/>
    <w:qFormat/>
    <w:rsid w:val="00466AB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466AB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466AB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8F5BD7"/>
    <w:pPr>
      <w:numPr>
        <w:ilvl w:val="6"/>
        <w:numId w:val="1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F5BD7"/>
    <w:pPr>
      <w:numPr>
        <w:ilvl w:val="7"/>
        <w:numId w:val="1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F5BD7"/>
    <w:pPr>
      <w:numPr>
        <w:ilvl w:val="8"/>
        <w:numId w:val="1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FirstIndent"/>
    <w:link w:val="BodyTextChar"/>
    <w:rsid w:val="00466AB4"/>
  </w:style>
  <w:style w:type="paragraph" w:styleId="BodyTextFirstIndent">
    <w:name w:val="Body Text First Indent"/>
    <w:basedOn w:val="BodyText"/>
    <w:link w:val="BodyTextFirstIndentChar"/>
    <w:rsid w:val="00466AB4"/>
    <w:pPr>
      <w:ind w:firstLine="432"/>
    </w:pPr>
  </w:style>
  <w:style w:type="character" w:customStyle="1" w:styleId="BodyTextChar">
    <w:name w:val="Body Text Char"/>
    <w:link w:val="BodyText"/>
    <w:rsid w:val="007561DB"/>
    <w:rPr>
      <w:sz w:val="28"/>
      <w:szCs w:val="24"/>
    </w:rPr>
  </w:style>
  <w:style w:type="paragraph" w:styleId="TableofFigures">
    <w:name w:val="table of figures"/>
    <w:basedOn w:val="Normal"/>
    <w:next w:val="Normal"/>
    <w:uiPriority w:val="99"/>
    <w:rsid w:val="0035232B"/>
  </w:style>
  <w:style w:type="table" w:styleId="TableGrid">
    <w:name w:val="Table Grid"/>
    <w:basedOn w:val="TableNormal"/>
    <w:rsid w:val="00C37D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qFormat/>
    <w:rsid w:val="00466AB4"/>
    <w:pPr>
      <w:spacing w:before="120" w:after="12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DF5A88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75B7F"/>
    <w:rPr>
      <w:sz w:val="24"/>
    </w:rPr>
  </w:style>
  <w:style w:type="paragraph" w:styleId="Footer">
    <w:name w:val="footer"/>
    <w:basedOn w:val="Normal"/>
    <w:link w:val="FooterChar"/>
    <w:uiPriority w:val="99"/>
    <w:rsid w:val="00DF5A88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B4AEF"/>
    <w:rPr>
      <w:sz w:val="24"/>
    </w:rPr>
  </w:style>
  <w:style w:type="character" w:styleId="PageNumber">
    <w:name w:val="page number"/>
    <w:basedOn w:val="DefaultParagraphFont"/>
    <w:rsid w:val="00DF5A88"/>
  </w:style>
  <w:style w:type="character" w:styleId="FollowedHyperlink">
    <w:name w:val="FollowedHyperlink"/>
    <w:basedOn w:val="DefaultParagraphFont"/>
    <w:rsid w:val="00DF5A88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466AB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F5A88"/>
    <w:pPr>
      <w:spacing w:after="120"/>
      <w:ind w:left="360"/>
    </w:pPr>
  </w:style>
  <w:style w:type="paragraph" w:styleId="List">
    <w:name w:val="List"/>
    <w:basedOn w:val="Normal"/>
    <w:autoRedefine/>
    <w:rsid w:val="00DF5A88"/>
    <w:pPr>
      <w:numPr>
        <w:numId w:val="13"/>
      </w:numPr>
      <w:spacing w:after="240"/>
    </w:pPr>
  </w:style>
  <w:style w:type="paragraph" w:customStyle="1" w:styleId="List2">
    <w:name w:val="List2"/>
    <w:basedOn w:val="List"/>
    <w:autoRedefine/>
    <w:rsid w:val="00DF5A88"/>
    <w:pPr>
      <w:numPr>
        <w:numId w:val="10"/>
      </w:numPr>
      <w:tabs>
        <w:tab w:val="clear" w:pos="360"/>
      </w:tabs>
      <w:ind w:left="568" w:hanging="284"/>
    </w:pPr>
  </w:style>
  <w:style w:type="paragraph" w:styleId="ListNumber">
    <w:name w:val="List Number"/>
    <w:basedOn w:val="Normal"/>
    <w:rsid w:val="00DF5A88"/>
    <w:pPr>
      <w:numPr>
        <w:numId w:val="6"/>
      </w:numPr>
      <w:spacing w:after="240"/>
    </w:pPr>
  </w:style>
  <w:style w:type="character" w:styleId="LineNumber">
    <w:name w:val="line number"/>
    <w:basedOn w:val="DefaultParagraphFont"/>
    <w:rsid w:val="00DF5A88"/>
  </w:style>
  <w:style w:type="paragraph" w:styleId="ListNumber2">
    <w:name w:val="List Number 2"/>
    <w:basedOn w:val="Normal"/>
    <w:rsid w:val="00DF5A88"/>
    <w:pPr>
      <w:numPr>
        <w:numId w:val="7"/>
      </w:numPr>
    </w:pPr>
  </w:style>
  <w:style w:type="paragraph" w:customStyle="1" w:styleId="Bullet10">
    <w:name w:val="Bullet1"/>
    <w:basedOn w:val="Normal"/>
    <w:rsid w:val="00DF5A88"/>
    <w:pPr>
      <w:numPr>
        <w:numId w:val="12"/>
      </w:numPr>
    </w:pPr>
  </w:style>
  <w:style w:type="paragraph" w:customStyle="1" w:styleId="Bullet2">
    <w:name w:val="Bullet2"/>
    <w:basedOn w:val="Bullet10"/>
    <w:rsid w:val="00DF5A88"/>
    <w:pPr>
      <w:numPr>
        <w:numId w:val="11"/>
      </w:numPr>
      <w:tabs>
        <w:tab w:val="clear" w:pos="907"/>
        <w:tab w:val="num" w:pos="360"/>
      </w:tabs>
      <w:ind w:left="720" w:hanging="360"/>
    </w:pPr>
  </w:style>
  <w:style w:type="paragraph" w:styleId="Index1">
    <w:name w:val="index 1"/>
    <w:basedOn w:val="Normal"/>
    <w:next w:val="Normal"/>
    <w:autoRedefine/>
    <w:semiHidden/>
    <w:rsid w:val="00DF5A8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5A8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5A8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5A8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5A8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5A8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5A8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5A8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5A8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5A88"/>
  </w:style>
  <w:style w:type="paragraph" w:customStyle="1" w:styleId="BodyTextKeep">
    <w:name w:val="Body Text Keep"/>
    <w:basedOn w:val="BodyText"/>
    <w:rsid w:val="00DF5A88"/>
    <w:pPr>
      <w:keepNext/>
      <w:tabs>
        <w:tab w:val="right" w:pos="8640"/>
      </w:tabs>
      <w:spacing w:after="280" w:line="240" w:lineRule="auto"/>
    </w:pPr>
    <w:rPr>
      <w:rFonts w:ascii="Garamond" w:hAnsi="Garamond"/>
      <w:spacing w:val="-2"/>
    </w:rPr>
  </w:style>
  <w:style w:type="paragraph" w:styleId="ListBullet">
    <w:name w:val="List Bullet"/>
    <w:basedOn w:val="Normal"/>
    <w:autoRedefine/>
    <w:rsid w:val="00DF5A88"/>
    <w:pPr>
      <w:numPr>
        <w:numId w:val="2"/>
      </w:numPr>
    </w:pPr>
  </w:style>
  <w:style w:type="paragraph" w:styleId="ListBullet3">
    <w:name w:val="List Bullet 3"/>
    <w:basedOn w:val="Normal"/>
    <w:autoRedefine/>
    <w:rsid w:val="00DF5A88"/>
    <w:pPr>
      <w:numPr>
        <w:numId w:val="3"/>
      </w:numPr>
    </w:pPr>
  </w:style>
  <w:style w:type="paragraph" w:styleId="ListBullet4">
    <w:name w:val="List Bullet 4"/>
    <w:basedOn w:val="Normal"/>
    <w:autoRedefine/>
    <w:rsid w:val="00DF5A88"/>
    <w:pPr>
      <w:numPr>
        <w:numId w:val="4"/>
      </w:numPr>
    </w:pPr>
  </w:style>
  <w:style w:type="paragraph" w:styleId="ListBullet5">
    <w:name w:val="List Bullet 5"/>
    <w:basedOn w:val="Normal"/>
    <w:autoRedefine/>
    <w:rsid w:val="00DF5A88"/>
    <w:pPr>
      <w:numPr>
        <w:numId w:val="5"/>
      </w:numPr>
      <w:tabs>
        <w:tab w:val="clear" w:pos="1800"/>
        <w:tab w:val="num" w:pos="720"/>
      </w:tabs>
      <w:ind w:left="720"/>
    </w:pPr>
  </w:style>
  <w:style w:type="paragraph" w:styleId="ListNumber3">
    <w:name w:val="List Number 3"/>
    <w:basedOn w:val="Normal"/>
    <w:rsid w:val="00DF5A88"/>
    <w:pPr>
      <w:numPr>
        <w:numId w:val="1"/>
      </w:numPr>
    </w:pPr>
  </w:style>
  <w:style w:type="paragraph" w:styleId="ListNumber4">
    <w:name w:val="List Number 4"/>
    <w:basedOn w:val="Normal"/>
    <w:rsid w:val="00DF5A88"/>
    <w:pPr>
      <w:numPr>
        <w:numId w:val="8"/>
      </w:numPr>
    </w:pPr>
  </w:style>
  <w:style w:type="paragraph" w:styleId="ListNumber5">
    <w:name w:val="List Number 5"/>
    <w:basedOn w:val="Normal"/>
    <w:rsid w:val="00DF5A88"/>
    <w:pPr>
      <w:numPr>
        <w:numId w:val="9"/>
      </w:numPr>
    </w:pPr>
  </w:style>
  <w:style w:type="paragraph" w:styleId="ListBullet2">
    <w:name w:val="List Bullet 2"/>
    <w:basedOn w:val="Normal"/>
    <w:autoRedefine/>
    <w:rsid w:val="0038047D"/>
    <w:pPr>
      <w:jc w:val="center"/>
    </w:pPr>
    <w:rPr>
      <w:lang w:val="en-AU"/>
    </w:rPr>
  </w:style>
  <w:style w:type="paragraph" w:styleId="NormalWeb">
    <w:name w:val="Normal (Web)"/>
    <w:basedOn w:val="Normal"/>
    <w:uiPriority w:val="99"/>
    <w:unhideWhenUsed/>
    <w:rsid w:val="00C36E0D"/>
    <w:pPr>
      <w:spacing w:before="100" w:beforeAutospacing="1" w:after="100" w:afterAutospacing="1" w:line="240" w:lineRule="auto"/>
    </w:pPr>
  </w:style>
  <w:style w:type="paragraph" w:customStyle="1" w:styleId="StyleBodyTextFirstline05">
    <w:name w:val="Style Body Text + First line:  0.5&quot;"/>
    <w:basedOn w:val="BodyText"/>
    <w:rsid w:val="00175EF6"/>
    <w:pPr>
      <w:ind w:firstLine="720"/>
    </w:pPr>
  </w:style>
  <w:style w:type="paragraph" w:styleId="ListParagraph">
    <w:name w:val="List Paragraph"/>
    <w:basedOn w:val="Normal"/>
    <w:uiPriority w:val="34"/>
    <w:qFormat/>
    <w:rsid w:val="00E136B9"/>
    <w:pPr>
      <w:spacing w:line="240" w:lineRule="auto"/>
      <w:ind w:left="720"/>
      <w:contextualSpacing/>
    </w:pPr>
  </w:style>
  <w:style w:type="paragraph" w:customStyle="1" w:styleId="Frontmatter">
    <w:name w:val="Frontmatter"/>
    <w:basedOn w:val="Heading1"/>
    <w:next w:val="BodyText"/>
    <w:rsid w:val="00466AB4"/>
    <w:pPr>
      <w:numPr>
        <w:numId w:val="0"/>
      </w:numPr>
    </w:pPr>
  </w:style>
  <w:style w:type="paragraph" w:customStyle="1" w:styleId="CaptionFigure">
    <w:name w:val="Caption: Figure"/>
    <w:basedOn w:val="Caption"/>
    <w:next w:val="BodyText"/>
    <w:rsid w:val="00F462EA"/>
    <w:pPr>
      <w:spacing w:line="240" w:lineRule="auto"/>
      <w:jc w:val="center"/>
    </w:pPr>
    <w:rPr>
      <w:sz w:val="28"/>
    </w:rPr>
  </w:style>
  <w:style w:type="paragraph" w:customStyle="1" w:styleId="CaptionTable">
    <w:name w:val="Caption: Table"/>
    <w:basedOn w:val="Caption"/>
    <w:next w:val="BodyText"/>
    <w:rsid w:val="00CC17B6"/>
    <w:pPr>
      <w:spacing w:line="240" w:lineRule="auto"/>
    </w:pPr>
    <w:rPr>
      <w:sz w:val="28"/>
    </w:rPr>
  </w:style>
  <w:style w:type="paragraph" w:customStyle="1" w:styleId="Bullet1">
    <w:name w:val="Bullet 1"/>
    <w:basedOn w:val="Normal"/>
    <w:next w:val="BodyText"/>
    <w:qFormat/>
    <w:rsid w:val="00CB5067"/>
    <w:pPr>
      <w:numPr>
        <w:numId w:val="16"/>
      </w:numPr>
    </w:pPr>
  </w:style>
  <w:style w:type="paragraph" w:customStyle="1" w:styleId="Bullet20">
    <w:name w:val="Bullet 2"/>
    <w:basedOn w:val="Normal"/>
    <w:next w:val="BodyText"/>
    <w:qFormat/>
    <w:rsid w:val="00466AB4"/>
    <w:pPr>
      <w:numPr>
        <w:numId w:val="17"/>
      </w:numPr>
    </w:pPr>
  </w:style>
  <w:style w:type="paragraph" w:customStyle="1" w:styleId="Bullet3">
    <w:name w:val="Bullet 3"/>
    <w:basedOn w:val="Normal"/>
    <w:next w:val="BodyText"/>
    <w:qFormat/>
    <w:rsid w:val="00466AB4"/>
    <w:pPr>
      <w:numPr>
        <w:numId w:val="18"/>
      </w:numPr>
    </w:pPr>
  </w:style>
  <w:style w:type="paragraph" w:customStyle="1" w:styleId="Number1">
    <w:name w:val="Number 1"/>
    <w:basedOn w:val="Normal"/>
    <w:next w:val="BodyText"/>
    <w:qFormat/>
    <w:rsid w:val="00466AB4"/>
    <w:pPr>
      <w:numPr>
        <w:numId w:val="21"/>
      </w:numPr>
    </w:pPr>
  </w:style>
  <w:style w:type="paragraph" w:customStyle="1" w:styleId="Number2">
    <w:name w:val="Number 2"/>
    <w:basedOn w:val="Normal"/>
    <w:next w:val="BodyText"/>
    <w:qFormat/>
    <w:rsid w:val="00466AB4"/>
    <w:pPr>
      <w:numPr>
        <w:numId w:val="22"/>
      </w:numPr>
    </w:pPr>
  </w:style>
  <w:style w:type="paragraph" w:customStyle="1" w:styleId="Number3">
    <w:name w:val="Number 3"/>
    <w:basedOn w:val="Normal"/>
    <w:next w:val="BodyText"/>
    <w:qFormat/>
    <w:rsid w:val="00466AB4"/>
    <w:pPr>
      <w:numPr>
        <w:numId w:val="19"/>
      </w:numPr>
    </w:pPr>
  </w:style>
  <w:style w:type="paragraph" w:customStyle="1" w:styleId="Bullet4">
    <w:name w:val="Bullet 4"/>
    <w:basedOn w:val="Normal"/>
    <w:next w:val="BodyText"/>
    <w:qFormat/>
    <w:rsid w:val="00466AB4"/>
    <w:pPr>
      <w:numPr>
        <w:numId w:val="20"/>
      </w:numPr>
      <w:ind w:left="0" w:firstLine="1584"/>
    </w:pPr>
  </w:style>
  <w:style w:type="paragraph" w:customStyle="1" w:styleId="Vd">
    <w:name w:val="Ví dụ"/>
    <w:basedOn w:val="Normal"/>
    <w:next w:val="BodyText"/>
    <w:qFormat/>
    <w:rsid w:val="00D8163F"/>
    <w:pPr>
      <w:ind w:left="1152"/>
    </w:pPr>
    <w:rPr>
      <w:i/>
      <w:lang w:val="en-AU"/>
    </w:rPr>
  </w:style>
  <w:style w:type="paragraph" w:customStyle="1" w:styleId="BlockQuote">
    <w:name w:val="Block Quote"/>
    <w:basedOn w:val="Normal"/>
    <w:next w:val="BodyText"/>
    <w:rsid w:val="00466AB4"/>
    <w:pPr>
      <w:spacing w:before="60" w:after="240" w:line="240" w:lineRule="auto"/>
      <w:ind w:left="720" w:right="720"/>
    </w:pPr>
  </w:style>
  <w:style w:type="paragraph" w:styleId="Title">
    <w:name w:val="Title"/>
    <w:basedOn w:val="Normal"/>
    <w:next w:val="BodyText"/>
    <w:link w:val="TitleChar"/>
    <w:qFormat/>
    <w:rsid w:val="00466AB4"/>
    <w:pPr>
      <w:spacing w:after="60" w:line="240" w:lineRule="auto"/>
      <w:jc w:val="center"/>
      <w:outlineLvl w:val="0"/>
    </w:pPr>
    <w:rPr>
      <w:rFonts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963CC8"/>
    <w:rPr>
      <w:rFonts w:cs="Arial"/>
      <w:b/>
      <w:bCs/>
      <w:kern w:val="28"/>
      <w:sz w:val="28"/>
      <w:szCs w:val="32"/>
    </w:rPr>
  </w:style>
  <w:style w:type="paragraph" w:styleId="TOC2">
    <w:name w:val="toc 2"/>
    <w:basedOn w:val="TOC1"/>
    <w:next w:val="Normal"/>
    <w:autoRedefine/>
    <w:uiPriority w:val="39"/>
    <w:rsid w:val="00466AB4"/>
    <w:pPr>
      <w:ind w:left="936" w:hanging="576"/>
    </w:pPr>
  </w:style>
  <w:style w:type="paragraph" w:styleId="TOC1">
    <w:name w:val="toc 1"/>
    <w:basedOn w:val="Normal"/>
    <w:next w:val="Normal"/>
    <w:autoRedefine/>
    <w:uiPriority w:val="39"/>
    <w:rsid w:val="00970C81"/>
    <w:pPr>
      <w:tabs>
        <w:tab w:val="left" w:pos="1701"/>
        <w:tab w:val="right" w:leader="dot" w:pos="8558"/>
      </w:tabs>
      <w:spacing w:after="200" w:line="240" w:lineRule="auto"/>
      <w:ind w:left="360" w:hanging="360"/>
      <w:jc w:val="center"/>
    </w:pPr>
    <w:rPr>
      <w:sz w:val="32"/>
      <w:szCs w:val="32"/>
    </w:rPr>
  </w:style>
  <w:style w:type="paragraph" w:styleId="TOC3">
    <w:name w:val="toc 3"/>
    <w:basedOn w:val="TOC2"/>
    <w:next w:val="Normal"/>
    <w:autoRedefine/>
    <w:uiPriority w:val="39"/>
    <w:rsid w:val="00892E78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466AB4"/>
    <w:pPr>
      <w:ind w:left="2506" w:hanging="864"/>
    </w:pPr>
  </w:style>
  <w:style w:type="paragraph" w:customStyle="1" w:styleId="Bibentry">
    <w:name w:val="Bibentry"/>
    <w:basedOn w:val="Normal"/>
    <w:rsid w:val="00466AB4"/>
    <w:pPr>
      <w:keepLines/>
      <w:suppressAutoHyphens/>
      <w:spacing w:after="240" w:line="240" w:lineRule="auto"/>
      <w:ind w:left="720" w:hanging="720"/>
    </w:pPr>
  </w:style>
  <w:style w:type="paragraph" w:customStyle="1" w:styleId="BodyCenter">
    <w:name w:val="Body Center"/>
    <w:basedOn w:val="Normal"/>
    <w:next w:val="BodyText"/>
    <w:qFormat/>
    <w:rsid w:val="00466AB4"/>
    <w:pPr>
      <w:jc w:val="center"/>
    </w:pPr>
  </w:style>
  <w:style w:type="paragraph" w:styleId="BlockText">
    <w:name w:val="Block Text"/>
    <w:basedOn w:val="Normal"/>
    <w:rsid w:val="00963CC8"/>
    <w:pPr>
      <w:spacing w:after="120"/>
      <w:ind w:left="1440" w:right="1440"/>
    </w:pPr>
    <w:rPr>
      <w:sz w:val="24"/>
    </w:rPr>
  </w:style>
  <w:style w:type="paragraph" w:customStyle="1" w:styleId="Preformatted">
    <w:name w:val="Preformatted"/>
    <w:basedOn w:val="Normal"/>
    <w:rsid w:val="00963CC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customStyle="1" w:styleId="FrontHead">
    <w:name w:val="Front_Head"/>
    <w:basedOn w:val="Normal"/>
    <w:next w:val="BodyText"/>
    <w:rsid w:val="00963CC8"/>
    <w:pPr>
      <w:pageBreakBefore/>
      <w:spacing w:after="420"/>
      <w:jc w:val="center"/>
    </w:pPr>
    <w:rPr>
      <w:b/>
      <w:caps/>
      <w:sz w:val="32"/>
    </w:rPr>
  </w:style>
  <w:style w:type="paragraph" w:customStyle="1" w:styleId="Appendix">
    <w:name w:val="Appendix"/>
    <w:basedOn w:val="Normal"/>
    <w:next w:val="BodyText"/>
    <w:rsid w:val="00AF76CD"/>
    <w:pPr>
      <w:keepNext/>
      <w:pageBreakBefore/>
      <w:spacing w:after="240"/>
      <w:jc w:val="center"/>
    </w:pPr>
    <w:rPr>
      <w:b/>
      <w:sz w:val="48"/>
    </w:rPr>
  </w:style>
  <w:style w:type="paragraph" w:customStyle="1" w:styleId="Equation">
    <w:name w:val="Equation"/>
    <w:basedOn w:val="BodyTextFirstIndent"/>
    <w:next w:val="BodyTextFirstIndent"/>
    <w:rsid w:val="00963CC8"/>
    <w:pPr>
      <w:tabs>
        <w:tab w:val="center" w:pos="4253"/>
        <w:tab w:val="right" w:pos="8505"/>
      </w:tabs>
      <w:ind w:firstLine="0"/>
    </w:pPr>
  </w:style>
  <w:style w:type="paragraph" w:customStyle="1" w:styleId="BackHead">
    <w:name w:val="Back_Head"/>
    <w:basedOn w:val="FrontHead"/>
    <w:next w:val="BodyText"/>
    <w:rsid w:val="00963CC8"/>
    <w:rPr>
      <w:caps w:val="0"/>
    </w:rPr>
  </w:style>
  <w:style w:type="paragraph" w:customStyle="1" w:styleId="Biblio">
    <w:name w:val="Biblio"/>
    <w:basedOn w:val="Normal"/>
    <w:rsid w:val="00963CC8"/>
    <w:pPr>
      <w:spacing w:after="120" w:line="240" w:lineRule="auto"/>
      <w:ind w:left="289" w:hanging="289"/>
    </w:pPr>
    <w:rPr>
      <w:sz w:val="24"/>
    </w:rPr>
  </w:style>
  <w:style w:type="paragraph" w:customStyle="1" w:styleId="Blockquote0">
    <w:name w:val="Block_quote"/>
    <w:basedOn w:val="Normal"/>
    <w:next w:val="BodyTextFirstIndent"/>
    <w:rsid w:val="00963CC8"/>
    <w:pPr>
      <w:spacing w:before="120" w:after="240" w:line="240" w:lineRule="auto"/>
      <w:ind w:left="1440" w:right="1440"/>
    </w:pPr>
    <w:rPr>
      <w:sz w:val="24"/>
    </w:rPr>
  </w:style>
  <w:style w:type="paragraph" w:styleId="TOC5">
    <w:name w:val="toc 5"/>
    <w:basedOn w:val="Normal"/>
    <w:next w:val="Normal"/>
    <w:autoRedefine/>
    <w:uiPriority w:val="39"/>
    <w:rsid w:val="00963CC8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963CC8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963CC8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963CC8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963CC8"/>
    <w:pPr>
      <w:ind w:left="1760"/>
    </w:pPr>
  </w:style>
  <w:style w:type="paragraph" w:styleId="DocumentMap">
    <w:name w:val="Document Map"/>
    <w:basedOn w:val="Normal"/>
    <w:link w:val="DocumentMapChar"/>
    <w:rsid w:val="00963CC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963CC8"/>
    <w:rPr>
      <w:rFonts w:ascii="Tahoma" w:hAnsi="Tahoma" w:cs="Tahoma"/>
      <w:sz w:val="28"/>
      <w:szCs w:val="24"/>
      <w:shd w:val="clear" w:color="auto" w:fill="000080"/>
    </w:rPr>
  </w:style>
  <w:style w:type="paragraph" w:customStyle="1" w:styleId="PicAlign">
    <w:name w:val="PicAlign"/>
    <w:basedOn w:val="Normal"/>
    <w:rsid w:val="00963CC8"/>
    <w:pPr>
      <w:jc w:val="center"/>
    </w:pPr>
  </w:style>
  <w:style w:type="paragraph" w:styleId="Salutation">
    <w:name w:val="Salutation"/>
    <w:basedOn w:val="Normal"/>
    <w:next w:val="Normal"/>
    <w:link w:val="SalutationChar"/>
    <w:rsid w:val="00963CC8"/>
  </w:style>
  <w:style w:type="character" w:customStyle="1" w:styleId="SalutationChar">
    <w:name w:val="Salutation Char"/>
    <w:basedOn w:val="DefaultParagraphFont"/>
    <w:link w:val="Salutation"/>
    <w:rsid w:val="00963CC8"/>
    <w:rPr>
      <w:sz w:val="28"/>
      <w:szCs w:val="24"/>
    </w:rPr>
  </w:style>
  <w:style w:type="paragraph" w:customStyle="1" w:styleId="StyleAddTextNoBoader">
    <w:name w:val="StyleAddTextNoBoader"/>
    <w:basedOn w:val="Normal"/>
    <w:autoRedefine/>
    <w:rsid w:val="00963CC8"/>
    <w:pPr>
      <w:framePr w:hSpace="181" w:vSpace="181" w:wrap="notBeside" w:vAnchor="text" w:hAnchor="text" w:y="1"/>
      <w:spacing w:line="240" w:lineRule="auto"/>
    </w:pPr>
  </w:style>
  <w:style w:type="character" w:customStyle="1" w:styleId="MTEquationSection">
    <w:name w:val="MTEquationSection"/>
    <w:rsid w:val="00963CC8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963CC8"/>
    <w:pPr>
      <w:ind w:firstLine="720"/>
    </w:pPr>
    <w:rPr>
      <w:rFonts w:ascii="TimesNewRoman" w:hAnsi="TimesNewRoman"/>
    </w:rPr>
  </w:style>
  <w:style w:type="paragraph" w:customStyle="1" w:styleId="Figure">
    <w:name w:val="Figure"/>
    <w:basedOn w:val="StyleBodyTextTimesNewRoman95ptFirstline05"/>
    <w:qFormat/>
    <w:rsid w:val="00963CC8"/>
    <w:pPr>
      <w:ind w:left="720" w:hanging="360"/>
      <w:jc w:val="center"/>
    </w:pPr>
    <w:rPr>
      <w:rFonts w:eastAsia="Batang"/>
      <w:i/>
      <w:lang w:eastAsia="ko-KR"/>
    </w:rPr>
  </w:style>
  <w:style w:type="paragraph" w:styleId="BalloonText">
    <w:name w:val="Balloon Text"/>
    <w:basedOn w:val="Normal"/>
    <w:link w:val="BalloonTextChar"/>
    <w:rsid w:val="00963CC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CC8"/>
    <w:rPr>
      <w:rFonts w:ascii="Tahoma" w:hAnsi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63CC8"/>
  </w:style>
  <w:style w:type="character" w:customStyle="1" w:styleId="apple-style-span">
    <w:name w:val="apple-style-span"/>
    <w:basedOn w:val="DefaultParagraphFont"/>
    <w:rsid w:val="00963CC8"/>
  </w:style>
  <w:style w:type="character" w:styleId="Strong">
    <w:name w:val="Strong"/>
    <w:uiPriority w:val="22"/>
    <w:qFormat/>
    <w:rsid w:val="00963CC8"/>
    <w:rPr>
      <w:b/>
      <w:bCs/>
    </w:rPr>
  </w:style>
  <w:style w:type="character" w:styleId="Emphasis">
    <w:name w:val="Emphasis"/>
    <w:uiPriority w:val="20"/>
    <w:qFormat/>
    <w:rsid w:val="00963CC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63CC8"/>
    <w:pPr>
      <w:numPr>
        <w:numId w:val="0"/>
      </w:numPr>
      <w:spacing w:before="480" w:line="276" w:lineRule="auto"/>
      <w:outlineLvl w:val="9"/>
    </w:pPr>
    <w:rPr>
      <w:rFonts w:ascii="Cambria" w:hAnsi="Cambria" w:cs="Times New Roman"/>
      <w:bCs w:val="0"/>
      <w:color w:val="365F91"/>
      <w:sz w:val="28"/>
      <w:szCs w:val="28"/>
    </w:rPr>
  </w:style>
  <w:style w:type="table" w:styleId="TableClassic1">
    <w:name w:val="Table Classic 1"/>
    <w:basedOn w:val="TableNormal"/>
    <w:rsid w:val="00963CC8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vd">
    <w:name w:val="Body text ví dụ"/>
    <w:basedOn w:val="StyleBodyTextFirstline05"/>
    <w:autoRedefine/>
    <w:qFormat/>
    <w:rsid w:val="00E563E2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7E01F6"/>
    <w:pPr>
      <w:spacing w:line="200" w:lineRule="atLeast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7315E8"/>
    <w:rPr>
      <w:sz w:val="28"/>
      <w:szCs w:val="24"/>
    </w:rPr>
  </w:style>
  <w:style w:type="paragraph" w:customStyle="1" w:styleId="Default">
    <w:name w:val="Default"/>
    <w:rsid w:val="007315E8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7834EF"/>
    <w:pPr>
      <w:numPr>
        <w:numId w:val="23"/>
      </w:numPr>
      <w:spacing w:line="240" w:lineRule="auto"/>
      <w:jc w:val="left"/>
    </w:pPr>
    <w:rPr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7834EF"/>
    <w:rPr>
      <w:color w:val="333333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63DD"/>
    <w:rPr>
      <w:rFonts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D63DD"/>
    <w:rPr>
      <w:rFonts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CC17B6"/>
    <w:rPr>
      <w:rFonts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0"/>
    <w:rsid w:val="00937F34"/>
    <w:rPr>
      <w:rFonts w:cs="Arial"/>
      <w:b/>
      <w:iCs/>
      <w:kern w:val="32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37F34"/>
    <w:rPr>
      <w:rFonts w:cs="Arial"/>
      <w:b/>
      <w:bCs/>
      <w:kern w:val="32"/>
      <w:sz w:val="28"/>
      <w:szCs w:val="26"/>
    </w:rPr>
  </w:style>
  <w:style w:type="character" w:customStyle="1" w:styleId="Heading6Char">
    <w:name w:val="Heading 6 Char"/>
    <w:basedOn w:val="DefaultParagraphFont"/>
    <w:link w:val="Heading6"/>
    <w:rsid w:val="00937F34"/>
    <w:rPr>
      <w:rFonts w:cs="Arial"/>
      <w:b/>
      <w:kern w:val="32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937F34"/>
    <w:rPr>
      <w:rFonts w:ascii="Arial" w:hAnsi="Arial"/>
      <w:szCs w:val="24"/>
    </w:rPr>
  </w:style>
  <w:style w:type="character" w:customStyle="1" w:styleId="Heading8Char">
    <w:name w:val="Heading 8 Char"/>
    <w:basedOn w:val="DefaultParagraphFont"/>
    <w:link w:val="Heading8"/>
    <w:rsid w:val="00937F34"/>
    <w:rPr>
      <w:rFonts w:ascii="Arial" w:hAnsi="Arial"/>
      <w:i/>
      <w:szCs w:val="24"/>
    </w:rPr>
  </w:style>
  <w:style w:type="character" w:customStyle="1" w:styleId="Heading9Char">
    <w:name w:val="Heading 9 Char"/>
    <w:basedOn w:val="DefaultParagraphFont"/>
    <w:link w:val="Heading9"/>
    <w:rsid w:val="00937F34"/>
    <w:rPr>
      <w:rFonts w:ascii="Arial" w:hAnsi="Arial"/>
      <w:b/>
      <w:i/>
      <w:sz w:val="1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37F34"/>
    <w:rPr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7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7F34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rsid w:val="00CB5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puting.llnl.gov/tutorials/pthre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b.datapool.vn/how-to-huong-dan-lam-quen-voi-cac-lenh-co-ban-tren-linux-unix/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.vn/url?sa=t&amp;rct=j&amp;q=&amp;esrc=s&amp;source=web&amp;cd=3&amp;cad=rja&amp;uact=8&amp;ved=0CDEQFjAC&amp;url=https%3A%2F%2Fnguyenvanquangcse.files.wordpress.com%2F2014%2F09%2Fexcercise1.pdf&amp;ei=CVHEVLrBHeOxmwXQh4GIDg&amp;usg=AFQjCNFX6il7uy1TbHmcC4E8jzB1hXCCiw&amp;bvm=bv.84349003,d.d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uting.llnl.gov/tutorials/pthreads/man/pthread_mutex_destroy.txt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HAI.LAMDUC\Application%20Data\Microsoft\Templates\StandardDocumentTemplate_v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EB79-8E94-4E5B-B552-3B05A8FB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StandardDocumentTemplate_v01</Template>
  <TotalTime>612</TotalTime>
  <Pages>13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Verilog Hardware Description Language</vt:lpstr>
    </vt:vector>
  </TitlesOfParts>
  <Company>University of Waterloo</Company>
  <LinksUpToDate>false</LinksUpToDate>
  <CharactersWithSpaces>12447</CharactersWithSpaces>
  <SharedDoc>false</SharedDoc>
  <HLinks>
    <vt:vector size="1614" baseType="variant">
      <vt:variant>
        <vt:i4>1376313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_Toc268047733</vt:lpwstr>
      </vt:variant>
      <vt:variant>
        <vt:i4>1376313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_Toc268047732</vt:lpwstr>
      </vt:variant>
      <vt:variant>
        <vt:i4>1376313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_Toc268047731</vt:lpwstr>
      </vt:variant>
      <vt:variant>
        <vt:i4>1376313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_Toc268047730</vt:lpwstr>
      </vt:variant>
      <vt:variant>
        <vt:i4>1310777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_Toc268047729</vt:lpwstr>
      </vt:variant>
      <vt:variant>
        <vt:i4>1310777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_Toc268047728</vt:lpwstr>
      </vt:variant>
      <vt:variant>
        <vt:i4>1310777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_Toc268047727</vt:lpwstr>
      </vt:variant>
      <vt:variant>
        <vt:i4>1310777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_Toc268047726</vt:lpwstr>
      </vt:variant>
      <vt:variant>
        <vt:i4>1310777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_Toc268047725</vt:lpwstr>
      </vt:variant>
      <vt:variant>
        <vt:i4>1310777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_Toc268047724</vt:lpwstr>
      </vt:variant>
      <vt:variant>
        <vt:i4>1310777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_Toc268047723</vt:lpwstr>
      </vt:variant>
      <vt:variant>
        <vt:i4>1310777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_Toc268047722</vt:lpwstr>
      </vt:variant>
      <vt:variant>
        <vt:i4>1310777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_Toc268047721</vt:lpwstr>
      </vt:variant>
      <vt:variant>
        <vt:i4>1310777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_Toc268047720</vt:lpwstr>
      </vt:variant>
      <vt:variant>
        <vt:i4>1507385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_Toc268047719</vt:lpwstr>
      </vt:variant>
      <vt:variant>
        <vt:i4>1507385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_Toc268047718</vt:lpwstr>
      </vt:variant>
      <vt:variant>
        <vt:i4>1507385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_Toc268047717</vt:lpwstr>
      </vt:variant>
      <vt:variant>
        <vt:i4>1507385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_Toc268047716</vt:lpwstr>
      </vt:variant>
      <vt:variant>
        <vt:i4>1507385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_Toc268047715</vt:lpwstr>
      </vt:variant>
      <vt:variant>
        <vt:i4>1507385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_Toc268047714</vt:lpwstr>
      </vt:variant>
      <vt:variant>
        <vt:i4>1507385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_Toc268047713</vt:lpwstr>
      </vt:variant>
      <vt:variant>
        <vt:i4>1507385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_Toc268047712</vt:lpwstr>
      </vt:variant>
      <vt:variant>
        <vt:i4>1507385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_Toc268047711</vt:lpwstr>
      </vt:variant>
      <vt:variant>
        <vt:i4>1507385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_Toc268047710</vt:lpwstr>
      </vt:variant>
      <vt:variant>
        <vt:i4>1441849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_Toc268047709</vt:lpwstr>
      </vt:variant>
      <vt:variant>
        <vt:i4>1441849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_Toc268047708</vt:lpwstr>
      </vt:variant>
      <vt:variant>
        <vt:i4>1441849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_Toc268047707</vt:lpwstr>
      </vt:variant>
      <vt:variant>
        <vt:i4>1441849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_Toc268047706</vt:lpwstr>
      </vt:variant>
      <vt:variant>
        <vt:i4>1441849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_Toc268047705</vt:lpwstr>
      </vt:variant>
      <vt:variant>
        <vt:i4>1441849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_Toc268047704</vt:lpwstr>
      </vt:variant>
      <vt:variant>
        <vt:i4>1441849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_Toc268047703</vt:lpwstr>
      </vt:variant>
      <vt:variant>
        <vt:i4>1441849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_Toc268047702</vt:lpwstr>
      </vt:variant>
      <vt:variant>
        <vt:i4>1441849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_Toc268047701</vt:lpwstr>
      </vt:variant>
      <vt:variant>
        <vt:i4>1441849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_Toc268047700</vt:lpwstr>
      </vt:variant>
      <vt:variant>
        <vt:i4>2031672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_Toc268047699</vt:lpwstr>
      </vt:variant>
      <vt:variant>
        <vt:i4>2031672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_Toc268047698</vt:lpwstr>
      </vt:variant>
      <vt:variant>
        <vt:i4>1179706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_Toc268045467</vt:lpwstr>
      </vt:variant>
      <vt:variant>
        <vt:i4>1179706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_Toc268045466</vt:lpwstr>
      </vt:variant>
      <vt:variant>
        <vt:i4>1179706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_Toc268045465</vt:lpwstr>
      </vt:variant>
      <vt:variant>
        <vt:i4>1179706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_Toc268045464</vt:lpwstr>
      </vt:variant>
      <vt:variant>
        <vt:i4>1179706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_Toc268045463</vt:lpwstr>
      </vt:variant>
      <vt:variant>
        <vt:i4>1179706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_Toc268045462</vt:lpwstr>
      </vt:variant>
      <vt:variant>
        <vt:i4>1179706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_Toc268045461</vt:lpwstr>
      </vt:variant>
      <vt:variant>
        <vt:i4>1179706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_Toc268045460</vt:lpwstr>
      </vt:variant>
      <vt:variant>
        <vt:i4>1114170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_Toc268045459</vt:lpwstr>
      </vt:variant>
      <vt:variant>
        <vt:i4>1114170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_Toc268045458</vt:lpwstr>
      </vt:variant>
      <vt:variant>
        <vt:i4>1114170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_Toc268045457</vt:lpwstr>
      </vt:variant>
      <vt:variant>
        <vt:i4>1114170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_Toc268045456</vt:lpwstr>
      </vt:variant>
      <vt:variant>
        <vt:i4>1114170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_Toc268045455</vt:lpwstr>
      </vt:variant>
      <vt:variant>
        <vt:i4>1114170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_Toc268045454</vt:lpwstr>
      </vt:variant>
      <vt:variant>
        <vt:i4>1114170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_Toc268045453</vt:lpwstr>
      </vt:variant>
      <vt:variant>
        <vt:i4>1114170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_Toc268045452</vt:lpwstr>
      </vt:variant>
      <vt:variant>
        <vt:i4>1114170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_Toc268045451</vt:lpwstr>
      </vt:variant>
      <vt:variant>
        <vt:i4>1114170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_Toc268045450</vt:lpwstr>
      </vt:variant>
      <vt:variant>
        <vt:i4>1048634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_Toc268045449</vt:lpwstr>
      </vt:variant>
      <vt:variant>
        <vt:i4>1048634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_Toc268045448</vt:lpwstr>
      </vt:variant>
      <vt:variant>
        <vt:i4>1048634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_Toc268045447</vt:lpwstr>
      </vt:variant>
      <vt:variant>
        <vt:i4>1048634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_Toc268045446</vt:lpwstr>
      </vt:variant>
      <vt:variant>
        <vt:i4>1048634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_Toc268045445</vt:lpwstr>
      </vt:variant>
      <vt:variant>
        <vt:i4>1048634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_Toc268045444</vt:lpwstr>
      </vt:variant>
      <vt:variant>
        <vt:i4>1048634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_Toc268045443</vt:lpwstr>
      </vt:variant>
      <vt:variant>
        <vt:i4>1048634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_Toc268045442</vt:lpwstr>
      </vt:variant>
      <vt:variant>
        <vt:i4>1048634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_Toc268045441</vt:lpwstr>
      </vt:variant>
      <vt:variant>
        <vt:i4>1048634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_Toc268045440</vt:lpwstr>
      </vt:variant>
      <vt:variant>
        <vt:i4>1507386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_Toc268045439</vt:lpwstr>
      </vt:variant>
      <vt:variant>
        <vt:i4>1507386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_Toc268045438</vt:lpwstr>
      </vt:variant>
      <vt:variant>
        <vt:i4>1507386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_Toc268045437</vt:lpwstr>
      </vt:variant>
      <vt:variant>
        <vt:i4>1507386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_Toc268045436</vt:lpwstr>
      </vt:variant>
      <vt:variant>
        <vt:i4>1507386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_Toc268045435</vt:lpwstr>
      </vt:variant>
      <vt:variant>
        <vt:i4>1507386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_Toc268045434</vt:lpwstr>
      </vt:variant>
      <vt:variant>
        <vt:i4>1507386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_Toc268045433</vt:lpwstr>
      </vt:variant>
      <vt:variant>
        <vt:i4>1507386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_Toc268045432</vt:lpwstr>
      </vt:variant>
      <vt:variant>
        <vt:i4>1507386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_Toc268045431</vt:lpwstr>
      </vt:variant>
      <vt:variant>
        <vt:i4>1507386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_Toc268045430</vt:lpwstr>
      </vt:variant>
      <vt:variant>
        <vt:i4>1441854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_Toc268045026</vt:lpwstr>
      </vt:variant>
      <vt:variant>
        <vt:i4>1441854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_Toc268045025</vt:lpwstr>
      </vt:variant>
      <vt:variant>
        <vt:i4>1441854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_Toc268045024</vt:lpwstr>
      </vt:variant>
      <vt:variant>
        <vt:i4>1441854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_Toc268045023</vt:lpwstr>
      </vt:variant>
      <vt:variant>
        <vt:i4>1441854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_Toc268045022</vt:lpwstr>
      </vt:variant>
      <vt:variant>
        <vt:i4>1441854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_Toc268045021</vt:lpwstr>
      </vt:variant>
      <vt:variant>
        <vt:i4>1441854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_Toc268045020</vt:lpwstr>
      </vt:variant>
      <vt:variant>
        <vt:i4>1376318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_Toc268045019</vt:lpwstr>
      </vt:variant>
      <vt:variant>
        <vt:i4>1376318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_Toc268045018</vt:lpwstr>
      </vt:variant>
      <vt:variant>
        <vt:i4>1376318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_Toc268045017</vt:lpwstr>
      </vt:variant>
      <vt:variant>
        <vt:i4>1376318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_Toc268045016</vt:lpwstr>
      </vt:variant>
      <vt:variant>
        <vt:i4>1376318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_Toc268045015</vt:lpwstr>
      </vt:variant>
      <vt:variant>
        <vt:i4>1376318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_Toc268045014</vt:lpwstr>
      </vt:variant>
      <vt:variant>
        <vt:i4>1376318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_Toc268045013</vt:lpwstr>
      </vt:variant>
      <vt:variant>
        <vt:i4>1376318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_Toc268045012</vt:lpwstr>
      </vt:variant>
      <vt:variant>
        <vt:i4>1376318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_Toc268045011</vt:lpwstr>
      </vt:variant>
      <vt:variant>
        <vt:i4>1376318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_Toc268045010</vt:lpwstr>
      </vt:variant>
      <vt:variant>
        <vt:i4>1310782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_Toc268045009</vt:lpwstr>
      </vt:variant>
      <vt:variant>
        <vt:i4>1310782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_Toc268045008</vt:lpwstr>
      </vt:variant>
      <vt:variant>
        <vt:i4>1310782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_Toc268045007</vt:lpwstr>
      </vt:variant>
      <vt:variant>
        <vt:i4>1310782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_Toc268045006</vt:lpwstr>
      </vt:variant>
      <vt:variant>
        <vt:i4>1310782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_Toc268045005</vt:lpwstr>
      </vt:variant>
      <vt:variant>
        <vt:i4>1310782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_Toc268045004</vt:lpwstr>
      </vt:variant>
      <vt:variant>
        <vt:i4>1310782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_Toc268045003</vt:lpwstr>
      </vt:variant>
      <vt:variant>
        <vt:i4>1310782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_Toc268045002</vt:lpwstr>
      </vt:variant>
      <vt:variant>
        <vt:i4>1310782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_Toc268045001</vt:lpwstr>
      </vt:variant>
      <vt:variant>
        <vt:i4>1310782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_Toc268045000</vt:lpwstr>
      </vt:variant>
      <vt:variant>
        <vt:i4>1835063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_Toc268044999</vt:lpwstr>
      </vt:variant>
      <vt:variant>
        <vt:i4>1835063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_Toc268044998</vt:lpwstr>
      </vt:variant>
      <vt:variant>
        <vt:i4>1835063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_Toc268044997</vt:lpwstr>
      </vt:variant>
      <vt:variant>
        <vt:i4>1835063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_Toc268044996</vt:lpwstr>
      </vt:variant>
      <vt:variant>
        <vt:i4>1835063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_Toc268044995</vt:lpwstr>
      </vt:variant>
      <vt:variant>
        <vt:i4>1835063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_Toc268044994</vt:lpwstr>
      </vt:variant>
      <vt:variant>
        <vt:i4>1835063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_Toc268044993</vt:lpwstr>
      </vt:variant>
      <vt:variant>
        <vt:i4>1835063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_Toc268044992</vt:lpwstr>
      </vt:variant>
      <vt:variant>
        <vt:i4>1835063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_Toc268044991</vt:lpwstr>
      </vt:variant>
      <vt:variant>
        <vt:i4>1835063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_Toc268044990</vt:lpwstr>
      </vt:variant>
      <vt:variant>
        <vt:i4>1900599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_Toc268044989</vt:lpwstr>
      </vt:variant>
      <vt:variant>
        <vt:i4>1900599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_Toc268044988</vt:lpwstr>
      </vt:variant>
      <vt:variant>
        <vt:i4>1900599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_Toc268044987</vt:lpwstr>
      </vt:variant>
      <vt:variant>
        <vt:i4>1900599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_Toc268044986</vt:lpwstr>
      </vt:variant>
      <vt:variant>
        <vt:i4>1900599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_Toc268044985</vt:lpwstr>
      </vt:variant>
      <vt:variant>
        <vt:i4>1900599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_Toc268044984</vt:lpwstr>
      </vt:variant>
      <vt:variant>
        <vt:i4>1900599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_Toc268044983</vt:lpwstr>
      </vt:variant>
      <vt:variant>
        <vt:i4>1900599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_Toc268044982</vt:lpwstr>
      </vt:variant>
      <vt:variant>
        <vt:i4>1900599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_Toc268044981</vt:lpwstr>
      </vt:variant>
      <vt:variant>
        <vt:i4>1900599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_Toc268044980</vt:lpwstr>
      </vt:variant>
      <vt:variant>
        <vt:i4>1179703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_Toc268044979</vt:lpwstr>
      </vt:variant>
      <vt:variant>
        <vt:i4>1179703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_Toc268044978</vt:lpwstr>
      </vt:variant>
      <vt:variant>
        <vt:i4>1179703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_Toc268044977</vt:lpwstr>
      </vt:variant>
      <vt:variant>
        <vt:i4>1179703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_Toc268044976</vt:lpwstr>
      </vt:variant>
      <vt:variant>
        <vt:i4>1179703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_Toc268044975</vt:lpwstr>
      </vt:variant>
      <vt:variant>
        <vt:i4>1179703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_Toc268044974</vt:lpwstr>
      </vt:variant>
      <vt:variant>
        <vt:i4>1179703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_Toc268044973</vt:lpwstr>
      </vt:variant>
      <vt:variant>
        <vt:i4>1179703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_Toc268044972</vt:lpwstr>
      </vt:variant>
      <vt:variant>
        <vt:i4>1179703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_Toc268044971</vt:lpwstr>
      </vt:variant>
      <vt:variant>
        <vt:i4>1179703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_Toc268044970</vt:lpwstr>
      </vt:variant>
      <vt:variant>
        <vt:i4>1245239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_Toc268044969</vt:lpwstr>
      </vt:variant>
      <vt:variant>
        <vt:i4>1245239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_Toc268044968</vt:lpwstr>
      </vt:variant>
      <vt:variant>
        <vt:i4>1245239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_Toc268044967</vt:lpwstr>
      </vt:variant>
      <vt:variant>
        <vt:i4>1245239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_Toc268044966</vt:lpwstr>
      </vt:variant>
      <vt:variant>
        <vt:i4>1245239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_Toc268044965</vt:lpwstr>
      </vt:variant>
      <vt:variant>
        <vt:i4>1245239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_Toc268044964</vt:lpwstr>
      </vt:variant>
      <vt:variant>
        <vt:i4>1245239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_Toc268044963</vt:lpwstr>
      </vt:variant>
      <vt:variant>
        <vt:i4>1245239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_Toc268044962</vt:lpwstr>
      </vt:variant>
      <vt:variant>
        <vt:i4>1245239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_Toc268044961</vt:lpwstr>
      </vt:variant>
      <vt:variant>
        <vt:i4>1245239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_Toc268044960</vt:lpwstr>
      </vt:variant>
      <vt:variant>
        <vt:i4>1048631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_Toc268044959</vt:lpwstr>
      </vt:variant>
      <vt:variant>
        <vt:i4>1048631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_Toc268044958</vt:lpwstr>
      </vt:variant>
      <vt:variant>
        <vt:i4>1048631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_Toc268044957</vt:lpwstr>
      </vt:variant>
      <vt:variant>
        <vt:i4>1048631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_Toc268044956</vt:lpwstr>
      </vt:variant>
      <vt:variant>
        <vt:i4>1048631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_Toc268044955</vt:lpwstr>
      </vt:variant>
      <vt:variant>
        <vt:i4>1048631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_Toc268044954</vt:lpwstr>
      </vt:variant>
      <vt:variant>
        <vt:i4>1048631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_Toc268044953</vt:lpwstr>
      </vt:variant>
      <vt:variant>
        <vt:i4>1048631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_Toc268044952</vt:lpwstr>
      </vt:variant>
      <vt:variant>
        <vt:i4>1048631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_Toc268044951</vt:lpwstr>
      </vt:variant>
      <vt:variant>
        <vt:i4>1048631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_Toc268044950</vt:lpwstr>
      </vt:variant>
      <vt:variant>
        <vt:i4>1114167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_Toc268044949</vt:lpwstr>
      </vt:variant>
      <vt:variant>
        <vt:i4>1114167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_Toc268044948</vt:lpwstr>
      </vt:variant>
      <vt:variant>
        <vt:i4>1114167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_Toc268044947</vt:lpwstr>
      </vt:variant>
      <vt:variant>
        <vt:i4>1114167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_Toc268044946</vt:lpwstr>
      </vt:variant>
      <vt:variant>
        <vt:i4>1114167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_Toc268044945</vt:lpwstr>
      </vt:variant>
      <vt:variant>
        <vt:i4>1114167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_Toc268044944</vt:lpwstr>
      </vt:variant>
      <vt:variant>
        <vt:i4>1114167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_Toc268044943</vt:lpwstr>
      </vt:variant>
      <vt:variant>
        <vt:i4>1114167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_Toc268044942</vt:lpwstr>
      </vt:variant>
      <vt:variant>
        <vt:i4>1114167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_Toc268044941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_Toc268044940</vt:lpwstr>
      </vt:variant>
      <vt:variant>
        <vt:i4>1441847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_Toc268044939</vt:lpwstr>
      </vt:variant>
      <vt:variant>
        <vt:i4>1441847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_Toc268044938</vt:lpwstr>
      </vt:variant>
      <vt:variant>
        <vt:i4>1441847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_Toc268044937</vt:lpwstr>
      </vt:variant>
      <vt:variant>
        <vt:i4>1441847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_Toc268044936</vt:lpwstr>
      </vt:variant>
      <vt:variant>
        <vt:i4>1441847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_Toc268044935</vt:lpwstr>
      </vt:variant>
      <vt:variant>
        <vt:i4>1441847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_Toc268044934</vt:lpwstr>
      </vt:variant>
      <vt:variant>
        <vt:i4>1441847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_Toc268044933</vt:lpwstr>
      </vt:variant>
      <vt:variant>
        <vt:i4>1441847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_Toc268044932</vt:lpwstr>
      </vt:variant>
      <vt:variant>
        <vt:i4>1441847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_Toc268044931</vt:lpwstr>
      </vt:variant>
      <vt:variant>
        <vt:i4>1441847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_Toc268044930</vt:lpwstr>
      </vt:variant>
      <vt:variant>
        <vt:i4>1507383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_Toc268044929</vt:lpwstr>
      </vt:variant>
      <vt:variant>
        <vt:i4>1507383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_Toc268044928</vt:lpwstr>
      </vt:variant>
      <vt:variant>
        <vt:i4>1507383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_Toc268044927</vt:lpwstr>
      </vt:variant>
      <vt:variant>
        <vt:i4>1507383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_Toc268044926</vt:lpwstr>
      </vt:variant>
      <vt:variant>
        <vt:i4>1507383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_Toc268044925</vt:lpwstr>
      </vt:variant>
      <vt:variant>
        <vt:i4>1507383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_Toc268044924</vt:lpwstr>
      </vt:variant>
      <vt:variant>
        <vt:i4>1507383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_Toc268044923</vt:lpwstr>
      </vt:variant>
      <vt:variant>
        <vt:i4>1507383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_Toc268044922</vt:lpwstr>
      </vt:variant>
      <vt:variant>
        <vt:i4>1507383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_Toc268044921</vt:lpwstr>
      </vt:variant>
      <vt:variant>
        <vt:i4>1507383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_Toc268044920</vt:lpwstr>
      </vt:variant>
      <vt:variant>
        <vt:i4>1310775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_Toc268044919</vt:lpwstr>
      </vt:variant>
      <vt:variant>
        <vt:i4>1310775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_Toc268044918</vt:lpwstr>
      </vt:variant>
      <vt:variant>
        <vt:i4>1310775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_Toc268044917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_Toc268044916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_Toc268044915</vt:lpwstr>
      </vt:variant>
      <vt:variant>
        <vt:i4>1310775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_Toc268044914</vt:lpwstr>
      </vt:variant>
      <vt:variant>
        <vt:i4>1310775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_Toc268044913</vt:lpwstr>
      </vt:variant>
      <vt:variant>
        <vt:i4>1310775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_Toc268044912</vt:lpwstr>
      </vt:variant>
      <vt:variant>
        <vt:i4>1310775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_Toc268044911</vt:lpwstr>
      </vt:variant>
      <vt:variant>
        <vt:i4>1310775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_Toc268044910</vt:lpwstr>
      </vt:variant>
      <vt:variant>
        <vt:i4>1376311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_Toc268044909</vt:lpwstr>
      </vt:variant>
      <vt:variant>
        <vt:i4>1376311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_Toc268044908</vt:lpwstr>
      </vt:variant>
      <vt:variant>
        <vt:i4>1376311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_Toc268044907</vt:lpwstr>
      </vt:variant>
      <vt:variant>
        <vt:i4>1376311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_Toc268044906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_Toc268044905</vt:lpwstr>
      </vt:variant>
      <vt:variant>
        <vt:i4>1376311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_Toc268044904</vt:lpwstr>
      </vt:variant>
      <vt:variant>
        <vt:i4>1376311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_Toc268044903</vt:lpwstr>
      </vt:variant>
      <vt:variant>
        <vt:i4>1376311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_Toc268044902</vt:lpwstr>
      </vt:variant>
      <vt:variant>
        <vt:i4>1376311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_Toc268044901</vt:lpwstr>
      </vt:variant>
      <vt:variant>
        <vt:i4>1376311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_Toc268044900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_Toc268044899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_Toc268044898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_Toc268044897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_Toc268044896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_Toc268044895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_Toc268044894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_Toc268044893</vt:lpwstr>
      </vt:variant>
      <vt:variant>
        <vt:i4>1835062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_Toc268044892</vt:lpwstr>
      </vt:variant>
      <vt:variant>
        <vt:i4>1835062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_Toc268044891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_Toc268044890</vt:lpwstr>
      </vt:variant>
      <vt:variant>
        <vt:i4>1900598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_Toc268044889</vt:lpwstr>
      </vt:variant>
      <vt:variant>
        <vt:i4>1900598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_Toc268044888</vt:lpwstr>
      </vt:variant>
      <vt:variant>
        <vt:i4>1900598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_Toc268044887</vt:lpwstr>
      </vt:variant>
      <vt:variant>
        <vt:i4>1900598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_Toc268044886</vt:lpwstr>
      </vt:variant>
      <vt:variant>
        <vt:i4>1900598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_Toc268044885</vt:lpwstr>
      </vt:variant>
      <vt:variant>
        <vt:i4>1900598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_Toc268044884</vt:lpwstr>
      </vt:variant>
      <vt:variant>
        <vt:i4>1900598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_Toc268044883</vt:lpwstr>
      </vt:variant>
      <vt:variant>
        <vt:i4>1900598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_Toc268044882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_Toc268044881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_Toc268044880</vt:lpwstr>
      </vt:variant>
      <vt:variant>
        <vt:i4>1179702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_Toc268044879</vt:lpwstr>
      </vt:variant>
      <vt:variant>
        <vt:i4>1179702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_Toc268044878</vt:lpwstr>
      </vt:variant>
      <vt:variant>
        <vt:i4>1179702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_Toc268044877</vt:lpwstr>
      </vt:variant>
      <vt:variant>
        <vt:i4>1179702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_Toc268044876</vt:lpwstr>
      </vt:variant>
      <vt:variant>
        <vt:i4>1179702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_Toc268044875</vt:lpwstr>
      </vt:variant>
      <vt:variant>
        <vt:i4>1179702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_Toc268044874</vt:lpwstr>
      </vt:variant>
      <vt:variant>
        <vt:i4>1179702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_Toc268044873</vt:lpwstr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_Toc268044872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_Toc268044871</vt:lpwstr>
      </vt:variant>
      <vt:variant>
        <vt:i4>1179702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_Toc268044870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_Toc268044869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_Toc268044868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_Toc268044867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_Toc268044866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_Toc268044865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_Toc268044864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_Toc268044863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_Toc268044862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_Toc268044861</vt:lpwstr>
      </vt:variant>
      <vt:variant>
        <vt:i4>1245238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_Toc268044860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_Toc268044859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_Toc268044858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_Toc268044857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_Toc268044856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_Toc268044855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_Toc268044854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_Toc268044853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_Toc268044852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_Toc268044851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_Toc268044850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_Toc268044849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_Toc268044848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_Toc268044847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_Toc268044846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_Toc268044845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_Toc268044844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_Toc268044843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_Toc268044842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_Toc268044841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_Toc268044840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_Toc268044839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_Toc268044838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_Toc268044837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_Toc268044836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_Toc268044835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_Toc268044834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_Toc268044833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_Toc268044832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Verilog Hardware Description Language</dc:title>
  <dc:creator>Dang Van To</dc:creator>
  <cp:lastModifiedBy>Đặng Xuân Cường</cp:lastModifiedBy>
  <cp:revision>217</cp:revision>
  <cp:lastPrinted>2016-05-04T01:00:00Z</cp:lastPrinted>
  <dcterms:created xsi:type="dcterms:W3CDTF">2017-05-01T09:47:00Z</dcterms:created>
  <dcterms:modified xsi:type="dcterms:W3CDTF">2023-06-10T08:02:00Z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